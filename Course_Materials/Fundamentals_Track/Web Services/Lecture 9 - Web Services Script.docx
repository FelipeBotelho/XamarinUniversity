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5BDF3" w14:textId="625B0521" w:rsidR="009B6B77" w:rsidRDefault="009B6B77">
      <w:pPr>
        <w:pStyle w:val="Heading2"/>
      </w:pPr>
      <w:r>
        <w:t xml:space="preserve">FUNDAMENTALS LESSON </w:t>
      </w:r>
      <w:r w:rsidR="00D33473" w:rsidRPr="00D33473">
        <w:rPr>
          <w:highlight w:val="yellow"/>
        </w:rPr>
        <w:t>(TEMPLATE)</w:t>
      </w:r>
    </w:p>
    <w:p w14:paraId="433900E0" w14:textId="2B67562E" w:rsidR="009B6B77" w:rsidRDefault="00D33473">
      <w:pPr>
        <w:pStyle w:val="Heading2"/>
      </w:pPr>
      <w:r w:rsidRPr="00D33473">
        <w:rPr>
          <w:highlight w:val="yellow"/>
        </w:rPr>
        <w:t>(Lesson Title)</w:t>
      </w:r>
    </w:p>
    <w:p w14:paraId="566BC888" w14:textId="209EA60D" w:rsidR="009B6B77" w:rsidRDefault="009B6B77" w:rsidP="009B6B77">
      <w:pPr>
        <w:pStyle w:val="NoteParagraph"/>
      </w:pPr>
      <w:r>
        <w:t>INSTRUCTOR OVERVIEW</w:t>
      </w:r>
    </w:p>
    <w:p w14:paraId="3A0DBE57" w14:textId="4561C1F1" w:rsidR="005055A5" w:rsidRDefault="005055A5" w:rsidP="009B6B77">
      <w:pPr>
        <w:pStyle w:val="NoteParagraph"/>
      </w:pPr>
      <w:r>
        <w:t xml:space="preserve">ESTIMATED TIME: </w:t>
      </w:r>
      <w:r w:rsidRPr="00D33473">
        <w:rPr>
          <w:highlight w:val="yellow"/>
        </w:rPr>
        <w:t>2</w:t>
      </w:r>
      <w:r>
        <w:t xml:space="preserve"> hours</w:t>
      </w:r>
    </w:p>
    <w:p w14:paraId="659EE88F" w14:textId="77777777" w:rsidR="005055A5" w:rsidRDefault="005055A5" w:rsidP="009B6B77">
      <w:pPr>
        <w:pStyle w:val="NoteParagraph"/>
      </w:pPr>
    </w:p>
    <w:p w14:paraId="3C4BDCC8" w14:textId="525A19DC" w:rsidR="005055A5" w:rsidRDefault="005055A5" w:rsidP="009B6B77">
      <w:pPr>
        <w:pStyle w:val="NoteParagraph"/>
      </w:pPr>
      <w:r>
        <w:t>LABS</w:t>
      </w:r>
    </w:p>
    <w:p w14:paraId="58827A67" w14:textId="03943368" w:rsidR="009B6B77" w:rsidRPr="00D33473" w:rsidRDefault="005055A5" w:rsidP="005055A5">
      <w:pPr>
        <w:pStyle w:val="NoteParagraph"/>
        <w:numPr>
          <w:ilvl w:val="0"/>
          <w:numId w:val="52"/>
        </w:numPr>
        <w:rPr>
          <w:highlight w:val="yellow"/>
        </w:rPr>
      </w:pPr>
      <w:r w:rsidRPr="00D33473">
        <w:rPr>
          <w:highlight w:val="yellow"/>
        </w:rPr>
        <w:t>Lab 01 – create and run template app</w:t>
      </w:r>
    </w:p>
    <w:p w14:paraId="5612D8D1" w14:textId="07C8B67E" w:rsidR="005055A5" w:rsidRPr="00D33473" w:rsidRDefault="005055A5" w:rsidP="005055A5">
      <w:pPr>
        <w:pStyle w:val="NoteParagraph"/>
        <w:numPr>
          <w:ilvl w:val="0"/>
          <w:numId w:val="52"/>
        </w:numPr>
        <w:rPr>
          <w:highlight w:val="yellow"/>
        </w:rPr>
      </w:pPr>
      <w:r w:rsidRPr="00D33473">
        <w:rPr>
          <w:highlight w:val="yellow"/>
        </w:rPr>
        <w:t xml:space="preserve">Lab 02 – edit template to build basic </w:t>
      </w:r>
      <w:proofErr w:type="spellStart"/>
      <w:r w:rsidRPr="00D33473">
        <w:rPr>
          <w:highlight w:val="yellow"/>
        </w:rPr>
        <w:t>Phoneword</w:t>
      </w:r>
      <w:proofErr w:type="spellEnd"/>
      <w:r w:rsidRPr="00D33473">
        <w:rPr>
          <w:highlight w:val="yellow"/>
        </w:rPr>
        <w:t xml:space="preserve"> app</w:t>
      </w:r>
    </w:p>
    <w:p w14:paraId="677B03A9" w14:textId="77777777" w:rsidR="009B6B77" w:rsidRPr="009B6B77" w:rsidRDefault="009B6B77" w:rsidP="009B6B77">
      <w:pPr>
        <w:pStyle w:val="Normal-indent"/>
      </w:pPr>
    </w:p>
    <w:p w14:paraId="2845D220" w14:textId="33EBE5CD" w:rsidR="00E545ED" w:rsidRDefault="00E545ED">
      <w:pPr>
        <w:pStyle w:val="Heading2"/>
      </w:pPr>
      <w:r>
        <w:t>Prep</w:t>
      </w:r>
    </w:p>
    <w:p w14:paraId="7BDBB0BA" w14:textId="77777777" w:rsidR="00A355C2" w:rsidRDefault="00E545ED" w:rsidP="00002C02">
      <w:pPr>
        <w:pStyle w:val="ListParagraph"/>
        <w:numPr>
          <w:ilvl w:val="0"/>
          <w:numId w:val="48"/>
        </w:numPr>
      </w:pPr>
      <w:r>
        <w:t>Clear Xamarin Studio (projects, no open solution)</w:t>
      </w:r>
      <w:r w:rsidR="00002C02">
        <w:t xml:space="preserve"> </w:t>
      </w:r>
    </w:p>
    <w:p w14:paraId="2FD80726" w14:textId="3617C5CF" w:rsidR="00FF4EDA" w:rsidRDefault="00002C02" w:rsidP="00A355C2">
      <w:pPr>
        <w:pStyle w:val="ListParagraph"/>
        <w:numPr>
          <w:ilvl w:val="1"/>
          <w:numId w:val="48"/>
        </w:numPr>
      </w:pPr>
      <w:r>
        <w:t>File &gt; Recent Solutions &gt; Clear</w:t>
      </w:r>
    </w:p>
    <w:p w14:paraId="79448BAB" w14:textId="06C9ABE3" w:rsidR="00A355C2" w:rsidRDefault="00077E34" w:rsidP="00002C02">
      <w:pPr>
        <w:pStyle w:val="ListParagraph"/>
        <w:numPr>
          <w:ilvl w:val="0"/>
          <w:numId w:val="48"/>
        </w:numPr>
      </w:pPr>
      <w:r>
        <w:t>Android</w:t>
      </w:r>
      <w:r w:rsidR="00E545ED">
        <w:t xml:space="preserve"> </w:t>
      </w:r>
      <w:r>
        <w:t>Emulator</w:t>
      </w:r>
      <w:r w:rsidR="00E545ED">
        <w:t xml:space="preserve"> </w:t>
      </w:r>
      <w:r w:rsidR="00A355C2">
        <w:t>is configured &amp; running</w:t>
      </w:r>
    </w:p>
    <w:p w14:paraId="723645FE" w14:textId="2DADFCD8" w:rsidR="00E545ED" w:rsidRDefault="000E464B" w:rsidP="00A355C2">
      <w:pPr>
        <w:pStyle w:val="ListParagraph"/>
        <w:numPr>
          <w:ilvl w:val="1"/>
          <w:numId w:val="48"/>
        </w:numPr>
      </w:pPr>
      <w:proofErr w:type="gramStart"/>
      <w:r>
        <w:t>x86</w:t>
      </w:r>
      <w:proofErr w:type="gramEnd"/>
      <w:r>
        <w:t xml:space="preserve"> </w:t>
      </w:r>
      <w:proofErr w:type="spellStart"/>
      <w:r>
        <w:t>KitKat</w:t>
      </w:r>
      <w:proofErr w:type="spellEnd"/>
      <w:r>
        <w:t xml:space="preserve">, </w:t>
      </w:r>
      <w:r w:rsidR="00077E34">
        <w:t>reset content to remove apps</w:t>
      </w:r>
      <w:r>
        <w:t>, start it up, etc.</w:t>
      </w:r>
    </w:p>
    <w:p w14:paraId="490C61F4" w14:textId="77777777" w:rsidR="00A355C2" w:rsidRDefault="0031221D" w:rsidP="00002C02">
      <w:pPr>
        <w:pStyle w:val="ListParagraph"/>
        <w:numPr>
          <w:ilvl w:val="0"/>
          <w:numId w:val="48"/>
        </w:numPr>
      </w:pPr>
      <w:r>
        <w:t xml:space="preserve">Your computer </w:t>
      </w:r>
    </w:p>
    <w:p w14:paraId="5F2655C0" w14:textId="14204DBF" w:rsidR="00A355C2" w:rsidRDefault="00A355C2" w:rsidP="00A355C2">
      <w:pPr>
        <w:pStyle w:val="ListParagraph"/>
        <w:numPr>
          <w:ilvl w:val="1"/>
          <w:numId w:val="48"/>
        </w:numPr>
      </w:pPr>
      <w:proofErr w:type="gramStart"/>
      <w:r>
        <w:t>turn</w:t>
      </w:r>
      <w:proofErr w:type="gramEnd"/>
      <w:r>
        <w:t xml:space="preserve"> off notifications</w:t>
      </w:r>
    </w:p>
    <w:p w14:paraId="66CDC505" w14:textId="34A64E0D" w:rsidR="0031221D" w:rsidRDefault="00A355C2" w:rsidP="00A355C2">
      <w:pPr>
        <w:pStyle w:val="ListParagraph"/>
        <w:numPr>
          <w:ilvl w:val="1"/>
          <w:numId w:val="48"/>
        </w:numPr>
      </w:pPr>
      <w:proofErr w:type="gramStart"/>
      <w:r>
        <w:t>stop</w:t>
      </w:r>
      <w:proofErr w:type="gramEnd"/>
      <w:r>
        <w:t xml:space="preserve"> syncing </w:t>
      </w:r>
      <w:proofErr w:type="spellStart"/>
      <w:r>
        <w:t>dropbox</w:t>
      </w:r>
      <w:proofErr w:type="spellEnd"/>
      <w:r>
        <w:t>, etc.</w:t>
      </w:r>
    </w:p>
    <w:p w14:paraId="1123C91A" w14:textId="252EC549" w:rsidR="00002C02" w:rsidRDefault="00002C02" w:rsidP="00002C02">
      <w:pPr>
        <w:pStyle w:val="ListParagraph"/>
        <w:numPr>
          <w:ilvl w:val="0"/>
          <w:numId w:val="48"/>
        </w:numPr>
      </w:pPr>
      <w:r>
        <w:t xml:space="preserve">Restore default color theme, </w:t>
      </w:r>
      <w:proofErr w:type="spellStart"/>
      <w:r>
        <w:t>etc</w:t>
      </w:r>
      <w:proofErr w:type="spellEnd"/>
    </w:p>
    <w:p w14:paraId="412E3833" w14:textId="4E610CC8" w:rsidR="00002C02" w:rsidRDefault="00002C02" w:rsidP="00002C02">
      <w:pPr>
        <w:pStyle w:val="ListParagraph"/>
        <w:numPr>
          <w:ilvl w:val="0"/>
          <w:numId w:val="48"/>
        </w:numPr>
      </w:pPr>
      <w:r>
        <w:t>Ensure desktop or whatever areas will b</w:t>
      </w:r>
      <w:r w:rsidR="00A355C2">
        <w:t>e visible to attendees is clean</w:t>
      </w:r>
    </w:p>
    <w:p w14:paraId="42D7D31C" w14:textId="02D333BE" w:rsidR="007057F6" w:rsidRPr="007057F6" w:rsidRDefault="007057F6" w:rsidP="00002C02">
      <w:pPr>
        <w:pStyle w:val="ListParagraph"/>
        <w:numPr>
          <w:ilvl w:val="0"/>
          <w:numId w:val="48"/>
        </w:numPr>
        <w:rPr>
          <w:highlight w:val="yellow"/>
        </w:rPr>
      </w:pPr>
      <w:r w:rsidRPr="007057F6">
        <w:rPr>
          <w:highlight w:val="yellow"/>
        </w:rPr>
        <w:t>Stuff for this lesson?</w:t>
      </w:r>
    </w:p>
    <w:p w14:paraId="79EB4DBF" w14:textId="09F847EB" w:rsidR="00653198" w:rsidRDefault="00F600A0" w:rsidP="00653198">
      <w:pPr>
        <w:pStyle w:val="Heading2"/>
      </w:pPr>
      <w:r>
        <w:t>Slides 01-</w:t>
      </w:r>
      <w:r w:rsidRPr="00507846">
        <w:rPr>
          <w:highlight w:val="yellow"/>
        </w:rPr>
        <w:t>0</w:t>
      </w:r>
      <w:r w:rsidR="00507846" w:rsidRPr="00507846">
        <w:rPr>
          <w:highlight w:val="yellow"/>
        </w:rPr>
        <w:t>x</w:t>
      </w:r>
      <w:r>
        <w:t xml:space="preserve">: </w:t>
      </w:r>
      <w:r w:rsidR="00F00736">
        <w:t>Script</w:t>
      </w:r>
    </w:p>
    <w:p w14:paraId="4C790650" w14:textId="62813D7C" w:rsidR="001A38A1" w:rsidRDefault="00F600A0" w:rsidP="00002C02">
      <w:pPr>
        <w:pStyle w:val="Heading3"/>
      </w:pPr>
      <w:r>
        <w:t xml:space="preserve">Slide 01: </w:t>
      </w:r>
      <w:r w:rsidR="001A38A1">
        <w:t xml:space="preserve">Xamarin University </w:t>
      </w:r>
    </w:p>
    <w:p w14:paraId="699A20A2" w14:textId="4D421583" w:rsidR="00F0764D" w:rsidRDefault="00DC360F" w:rsidP="00002C02">
      <w:pPr>
        <w:pStyle w:val="Normal-indent"/>
      </w:pPr>
      <w:r>
        <w:t>W</w:t>
      </w:r>
      <w:r w:rsidR="00F00736" w:rsidRPr="004A29E7">
        <w:t>elcome to Xamarin Univer</w:t>
      </w:r>
      <w:r w:rsidR="00F00736">
        <w:t>sity.</w:t>
      </w:r>
    </w:p>
    <w:p w14:paraId="639730DA" w14:textId="77777777" w:rsidR="00924DA4" w:rsidRDefault="00924DA4" w:rsidP="00002C02">
      <w:pPr>
        <w:pStyle w:val="Normal-indent"/>
      </w:pPr>
    </w:p>
    <w:p w14:paraId="4B79D747" w14:textId="1DBF5AD7" w:rsidR="00F00736" w:rsidRDefault="00F00736" w:rsidP="00002C02">
      <w:pPr>
        <w:pStyle w:val="Normal-indent"/>
      </w:pPr>
      <w:r>
        <w:t xml:space="preserve">My name is __________ and I'll be your instructor today. </w:t>
      </w:r>
      <w:r w:rsidR="00D33473">
        <w:t>Today’s lesson is ______________</w:t>
      </w:r>
      <w:r>
        <w:t xml:space="preserve">. The primary focus of our course is to learn how to develop with </w:t>
      </w:r>
      <w:r w:rsidRPr="00D33473">
        <w:rPr>
          <w:highlight w:val="yellow"/>
        </w:rPr>
        <w:t>Xamarin</w:t>
      </w:r>
      <w:r w:rsidR="00D33473" w:rsidRPr="00D33473">
        <w:rPr>
          <w:highlight w:val="yellow"/>
        </w:rPr>
        <w:t>/Visual</w:t>
      </w:r>
      <w:r>
        <w:t xml:space="preserve"> Studio through instructor led labs. We will begin with a short </w:t>
      </w:r>
      <w:r w:rsidR="00D33473">
        <w:t>discussion</w:t>
      </w:r>
      <w:r>
        <w:t xml:space="preserve"> describing what we are going to do in the lab and then we'll work through the lab</w:t>
      </w:r>
      <w:r w:rsidR="00D33473">
        <w:t>s</w:t>
      </w:r>
      <w:r>
        <w:t xml:space="preserve"> together.</w:t>
      </w:r>
    </w:p>
    <w:p w14:paraId="6EE5B00D" w14:textId="6AAF32EF" w:rsidR="00F00736" w:rsidRDefault="00F00736" w:rsidP="00002C02">
      <w:pPr>
        <w:pStyle w:val="Normal-indent"/>
      </w:pPr>
      <w:r>
        <w:t xml:space="preserve">As I lead you through the steps of </w:t>
      </w:r>
      <w:r w:rsidR="00D33473">
        <w:t>______________</w:t>
      </w:r>
      <w:r>
        <w:t xml:space="preserve">, I'll be explaining </w:t>
      </w:r>
      <w:r w:rsidR="00D33473" w:rsidRPr="00D33473">
        <w:rPr>
          <w:highlight w:val="yellow"/>
        </w:rPr>
        <w:t>Xamarin/Visual</w:t>
      </w:r>
      <w:r w:rsidR="00D33473">
        <w:t xml:space="preserve"> </w:t>
      </w:r>
      <w:r>
        <w:t>Studio and what you need to know about the app we are building.</w:t>
      </w:r>
    </w:p>
    <w:p w14:paraId="1C52F58A" w14:textId="1320A1C8" w:rsidR="00F00736" w:rsidRDefault="00F00736" w:rsidP="00002C02">
      <w:pPr>
        <w:pStyle w:val="Normal-indent"/>
      </w:pPr>
      <w:r>
        <w:lastRenderedPageBreak/>
        <w:t>I'll do my best to lead at a speed comfortable for everyone. It is very important for everyone to follow along with the steps</w:t>
      </w:r>
      <w:r w:rsidR="00002C02">
        <w:t>, so</w:t>
      </w:r>
      <w:r>
        <w:t xml:space="preserve"> please interrupt me if you have a question or if you need more time to complete a lab step.</w:t>
      </w:r>
    </w:p>
    <w:p w14:paraId="31185312" w14:textId="65BBBB0B" w:rsidR="00F00736" w:rsidRDefault="00F00736" w:rsidP="00002C02">
      <w:pPr>
        <w:pStyle w:val="Normal-indent"/>
      </w:pPr>
      <w:r>
        <w:t>The microphones will all be on so we can have a very interactive class.</w:t>
      </w:r>
    </w:p>
    <w:p w14:paraId="67814833" w14:textId="0291637B" w:rsidR="00F00736" w:rsidRDefault="00F00736" w:rsidP="00002C02">
      <w:pPr>
        <w:pStyle w:val="Normal-indent"/>
      </w:pPr>
      <w:r>
        <w:t>Before we begin I want to mention the resources available to you after class is over. You'll have all of the code and resource files we used to build the labs today including completed versions of the labs.</w:t>
      </w:r>
    </w:p>
    <w:p w14:paraId="1A09BC81" w14:textId="203A5BE7" w:rsidR="00F00736" w:rsidRDefault="00F00736" w:rsidP="00002C02">
      <w:pPr>
        <w:pStyle w:val="Normal-indent"/>
      </w:pPr>
      <w:r>
        <w:t xml:space="preserve">In addition, there is also supporting </w:t>
      </w:r>
      <w:r w:rsidR="001A38A1">
        <w:t>documentation explaining</w:t>
      </w:r>
      <w:r>
        <w:t xml:space="preserve"> background concepts for the labs like </w:t>
      </w:r>
      <w:r w:rsidR="00D33473">
        <w:t>_______________</w:t>
      </w:r>
      <w:r>
        <w:t>, a</w:t>
      </w:r>
      <w:r w:rsidR="001A38A1">
        <w:t>nd so on.</w:t>
      </w:r>
    </w:p>
    <w:p w14:paraId="5EB10966" w14:textId="4DBC818A" w:rsidR="001A38A1" w:rsidRDefault="00F600A0">
      <w:pPr>
        <w:pStyle w:val="Heading3"/>
      </w:pPr>
      <w:r>
        <w:t>Slide 0</w:t>
      </w:r>
      <w:r w:rsidR="00D33473">
        <w:t>2</w:t>
      </w:r>
      <w:r>
        <w:t xml:space="preserve">: </w:t>
      </w:r>
      <w:r w:rsidR="001A38A1">
        <w:t xml:space="preserve">Module Objectives </w:t>
      </w:r>
    </w:p>
    <w:p w14:paraId="48C288A3" w14:textId="31FC93E2" w:rsidR="001A38A1" w:rsidRPr="00002C02" w:rsidRDefault="001A38A1" w:rsidP="00002C02">
      <w:pPr>
        <w:pStyle w:val="Normal-indent"/>
      </w:pPr>
      <w:proofErr w:type="gramStart"/>
      <w:r w:rsidRPr="00002C02">
        <w:t>In our first lab</w:t>
      </w:r>
      <w:r w:rsidR="00A332B3">
        <w:t xml:space="preserve">, </w:t>
      </w:r>
      <w:r w:rsidR="00507846" w:rsidRPr="00507846">
        <w:rPr>
          <w:highlight w:val="yellow"/>
        </w:rPr>
        <w:t>_______________________</w:t>
      </w:r>
      <w:r w:rsidR="00A41325" w:rsidRPr="00002C02">
        <w:t>.</w:t>
      </w:r>
      <w:proofErr w:type="gramEnd"/>
    </w:p>
    <w:p w14:paraId="6E0137B9" w14:textId="319AF921" w:rsidR="00725249" w:rsidRPr="00B47514" w:rsidRDefault="00F600A0" w:rsidP="00002C02">
      <w:pPr>
        <w:pStyle w:val="Heading2"/>
      </w:pPr>
      <w:r>
        <w:t>Slide 0</w:t>
      </w:r>
      <w:r w:rsidR="002572CB" w:rsidRPr="002572CB">
        <w:rPr>
          <w:highlight w:val="yellow"/>
        </w:rPr>
        <w:t>x</w:t>
      </w:r>
      <w:r w:rsidRPr="002572CB">
        <w:rPr>
          <w:highlight w:val="yellow"/>
        </w:rPr>
        <w:t xml:space="preserve">, </w:t>
      </w:r>
      <w:r w:rsidR="00725249" w:rsidRPr="002572CB">
        <w:rPr>
          <w:highlight w:val="yellow"/>
        </w:rPr>
        <w:t xml:space="preserve">Lab </w:t>
      </w:r>
      <w:r w:rsidR="0031221D" w:rsidRPr="002572CB">
        <w:rPr>
          <w:highlight w:val="yellow"/>
        </w:rPr>
        <w:t>0</w:t>
      </w:r>
      <w:r w:rsidR="00725249" w:rsidRPr="002572CB">
        <w:rPr>
          <w:highlight w:val="yellow"/>
        </w:rPr>
        <w:t>1</w:t>
      </w:r>
      <w:r w:rsidR="00725249">
        <w:t xml:space="preserve"> </w:t>
      </w:r>
    </w:p>
    <w:p w14:paraId="48D03E26" w14:textId="4707BDB4" w:rsidR="00F600A0" w:rsidRDefault="00F600A0" w:rsidP="004668E5">
      <w:pPr>
        <w:pStyle w:val="NoteParagraph"/>
      </w:pPr>
      <w:commentRangeStart w:id="0"/>
      <w:r>
        <w:t xml:space="preserve">INSTRUCTOR TASKS </w:t>
      </w:r>
      <w:commentRangeEnd w:id="0"/>
      <w:r w:rsidR="002572CB">
        <w:rPr>
          <w:rStyle w:val="CommentReference"/>
        </w:rPr>
        <w:commentReference w:id="0"/>
      </w:r>
      <w:r>
        <w:t>FOR THIS LAB (DO NOT READ ALOUD)</w:t>
      </w:r>
    </w:p>
    <w:p w14:paraId="2252D48E" w14:textId="73A9BB7C" w:rsidR="001A38A1" w:rsidRPr="0072692F" w:rsidRDefault="00725249" w:rsidP="004668E5">
      <w:pPr>
        <w:pStyle w:val="NoteParagraph"/>
      </w:pPr>
      <w:r w:rsidRPr="004A29E7">
        <w:t xml:space="preserve">Create </w:t>
      </w:r>
      <w:proofErr w:type="spellStart"/>
      <w:r w:rsidRPr="004A29E7">
        <w:t>Phoneword</w:t>
      </w:r>
      <w:r w:rsidR="005D2D84">
        <w:t>Android</w:t>
      </w:r>
      <w:proofErr w:type="spellEnd"/>
      <w:r w:rsidR="005D2D84">
        <w:t xml:space="preserve"> project using Android Application template.</w:t>
      </w:r>
    </w:p>
    <w:p w14:paraId="4DE7E030" w14:textId="02534EB5" w:rsidR="00725249" w:rsidRPr="0072692F" w:rsidRDefault="00725249" w:rsidP="004668E5">
      <w:pPr>
        <w:pStyle w:val="NoteParagraph"/>
      </w:pPr>
      <w:r w:rsidRPr="0072692F">
        <w:t>Place it on the Desktop</w:t>
      </w:r>
    </w:p>
    <w:p w14:paraId="50FF23D6" w14:textId="06E158DC" w:rsidR="00725249" w:rsidRDefault="005D2D84" w:rsidP="004668E5">
      <w:pPr>
        <w:pStyle w:val="NoteParagraph"/>
      </w:pPr>
      <w:r>
        <w:t>Build it and show the</w:t>
      </w:r>
      <w:r w:rsidR="00232FD0">
        <w:t xml:space="preserve"> Select</w:t>
      </w:r>
      <w:r>
        <w:t xml:space="preserve"> Emulator screen.</w:t>
      </w:r>
    </w:p>
    <w:p w14:paraId="7B1C78B3" w14:textId="523F9ADB" w:rsidR="005D2D84" w:rsidRPr="00924DA4" w:rsidRDefault="005D2D84" w:rsidP="004668E5">
      <w:pPr>
        <w:pStyle w:val="NoteParagraph"/>
      </w:pPr>
      <w:r>
        <w:t>Start the emulator (if it’s not already) and run the application.</w:t>
      </w:r>
    </w:p>
    <w:p w14:paraId="670E976B" w14:textId="18501EBC" w:rsidR="00725249" w:rsidRDefault="00725249" w:rsidP="004668E5">
      <w:pPr>
        <w:pStyle w:val="NoteParagraph"/>
      </w:pPr>
      <w:r w:rsidRPr="0072692F">
        <w:t>Explain Xamarin Studio and Project setup</w:t>
      </w:r>
    </w:p>
    <w:p w14:paraId="7B2F3198" w14:textId="20491502" w:rsidR="00144F26" w:rsidRPr="00011FD8" w:rsidRDefault="00144F26" w:rsidP="00002C02">
      <w:pPr>
        <w:pStyle w:val="Heading3"/>
        <w:ind w:left="0"/>
        <w:rPr>
          <w:rFonts w:ascii="Helvetica Neue Light" w:hAnsi="Helvetica Neue Light"/>
          <w:sz w:val="22"/>
          <w:highlight w:val="yellow"/>
          <w:lang w:eastAsia="ja-JP"/>
        </w:rPr>
      </w:pPr>
      <w:r w:rsidRPr="00011FD8">
        <w:rPr>
          <w:rFonts w:eastAsiaTheme="minorHAnsi"/>
          <w:highlight w:val="yellow"/>
        </w:rPr>
        <w:t>Project</w:t>
      </w:r>
      <w:r w:rsidR="0000402A" w:rsidRPr="00011FD8">
        <w:rPr>
          <w:rFonts w:eastAsiaTheme="minorHAnsi"/>
          <w:highlight w:val="yellow"/>
        </w:rPr>
        <w:t xml:space="preserve"> </w:t>
      </w:r>
      <w:r w:rsidR="002F3B76" w:rsidRPr="00011FD8">
        <w:rPr>
          <w:rFonts w:eastAsiaTheme="minorHAnsi"/>
          <w:highlight w:val="yellow"/>
        </w:rPr>
        <w:t xml:space="preserve">Structure </w:t>
      </w:r>
      <w:r w:rsidR="0000402A" w:rsidRPr="00011FD8">
        <w:rPr>
          <w:rFonts w:eastAsiaTheme="minorHAnsi"/>
          <w:highlight w:val="yellow"/>
        </w:rPr>
        <w:t>Explanation</w:t>
      </w:r>
    </w:p>
    <w:p w14:paraId="048D0ACA" w14:textId="5150297A" w:rsidR="004D3DDB" w:rsidRPr="00011FD8" w:rsidRDefault="004D3DDB" w:rsidP="004D3DDB">
      <w:pPr>
        <w:pStyle w:val="NoteParagraph"/>
        <w:rPr>
          <w:highlight w:val="yellow"/>
        </w:rPr>
      </w:pPr>
      <w:r w:rsidRPr="00011FD8">
        <w:rPr>
          <w:highlight w:val="yellow"/>
        </w:rPr>
        <w:t>INSTRUCTOR:</w:t>
      </w:r>
    </w:p>
    <w:p w14:paraId="31E393AB" w14:textId="332396B8" w:rsidR="004D3DDB" w:rsidRPr="00011FD8" w:rsidRDefault="004D3DDB" w:rsidP="004D3DDB">
      <w:pPr>
        <w:pStyle w:val="NoteParagraph"/>
        <w:rPr>
          <w:highlight w:val="yellow"/>
        </w:rPr>
      </w:pPr>
      <w:r w:rsidRPr="00011FD8">
        <w:rPr>
          <w:highlight w:val="yellow"/>
        </w:rPr>
        <w:t>Review each of these items, highlighting them in the IDE while you explain</w:t>
      </w:r>
      <w:r w:rsidR="00021A0E" w:rsidRPr="00011FD8">
        <w:rPr>
          <w:highlight w:val="yellow"/>
        </w:rPr>
        <w:t xml:space="preserve"> – use the following table as a guide to ensure you hit all the talking points</w:t>
      </w:r>
      <w:r w:rsidRPr="00011FD8">
        <w:rPr>
          <w:highlight w:val="yellow"/>
        </w:rPr>
        <w:t>.</w:t>
      </w:r>
    </w:p>
    <w:p w14:paraId="77ED0C78" w14:textId="53DC84E3" w:rsidR="00F600A0" w:rsidRPr="00011FD8" w:rsidRDefault="002F3B76" w:rsidP="002F3B76">
      <w:pPr>
        <w:pStyle w:val="Normal-indent"/>
        <w:rPr>
          <w:rFonts w:eastAsiaTheme="minorHAnsi"/>
          <w:highlight w:val="yellow"/>
        </w:rPr>
      </w:pPr>
      <w:r w:rsidRPr="00011FD8">
        <w:rPr>
          <w:rFonts w:eastAsiaTheme="minorHAnsi"/>
          <w:highlight w:val="yellow"/>
        </w:rPr>
        <w:t xml:space="preserve">Now let’s look at some of the nodes in the solution pane for our </w:t>
      </w:r>
      <w:proofErr w:type="spellStart"/>
      <w:r w:rsidRPr="00011FD8">
        <w:rPr>
          <w:rFonts w:eastAsiaTheme="minorHAnsi"/>
          <w:highlight w:val="yellow"/>
        </w:rPr>
        <w:t>Xamarin.Android</w:t>
      </w:r>
      <w:proofErr w:type="spellEnd"/>
      <w:r w:rsidRPr="00011FD8">
        <w:rPr>
          <w:rFonts w:eastAsiaTheme="minorHAnsi"/>
          <w:highlight w:val="yellow"/>
        </w:rPr>
        <w:t xml:space="preserve"> project:</w:t>
      </w:r>
    </w:p>
    <w:tbl>
      <w:tblPr>
        <w:tblStyle w:val="TableGrid"/>
        <w:tblW w:w="0" w:type="auto"/>
        <w:tblInd w:w="959" w:type="dxa"/>
        <w:tblLook w:val="04A0" w:firstRow="1" w:lastRow="0" w:firstColumn="1" w:lastColumn="0" w:noHBand="0" w:noVBand="1"/>
      </w:tblPr>
      <w:tblGrid>
        <w:gridCol w:w="2183"/>
        <w:gridCol w:w="5714"/>
      </w:tblGrid>
      <w:tr w:rsidR="004D3DDB" w:rsidRPr="00011FD8" w14:paraId="32881907" w14:textId="77777777" w:rsidTr="002F3B76">
        <w:tc>
          <w:tcPr>
            <w:tcW w:w="2183" w:type="dxa"/>
            <w:shd w:val="clear" w:color="auto" w:fill="auto"/>
          </w:tcPr>
          <w:p w14:paraId="50DC7C5C" w14:textId="1C28E545" w:rsidR="004D3DDB" w:rsidRPr="00011FD8" w:rsidRDefault="004D3DDB" w:rsidP="00E9137D">
            <w:pPr>
              <w:rPr>
                <w:rFonts w:eastAsiaTheme="minorHAnsi"/>
                <w:b/>
                <w:highlight w:val="yellow"/>
              </w:rPr>
            </w:pPr>
            <w:r w:rsidRPr="00011FD8">
              <w:rPr>
                <w:rFonts w:eastAsiaTheme="minorHAnsi"/>
                <w:b/>
                <w:highlight w:val="yellow"/>
              </w:rPr>
              <w:t>References Folder</w:t>
            </w:r>
          </w:p>
        </w:tc>
        <w:tc>
          <w:tcPr>
            <w:tcW w:w="5714" w:type="dxa"/>
            <w:shd w:val="clear" w:color="auto" w:fill="auto"/>
          </w:tcPr>
          <w:p w14:paraId="359BBC00" w14:textId="1987181D" w:rsidR="004D3DDB" w:rsidRPr="00011FD8" w:rsidRDefault="00A5709A" w:rsidP="00A5709A">
            <w:pPr>
              <w:rPr>
                <w:rFonts w:eastAsiaTheme="minorHAnsi"/>
                <w:b/>
                <w:highlight w:val="yellow"/>
              </w:rPr>
            </w:pPr>
            <w:r w:rsidRPr="00011FD8">
              <w:rPr>
                <w:rFonts w:eastAsiaTheme="minorHAnsi"/>
                <w:highlight w:val="yellow"/>
              </w:rPr>
              <w:t>C</w:t>
            </w:r>
            <w:r w:rsidR="004D3DDB" w:rsidRPr="00011FD8">
              <w:rPr>
                <w:rFonts w:eastAsiaTheme="minorHAnsi"/>
                <w:highlight w:val="yellow"/>
              </w:rPr>
              <w:t xml:space="preserve">ontains </w:t>
            </w:r>
            <w:r w:rsidR="004D3DDB" w:rsidRPr="00011FD8">
              <w:rPr>
                <w:rFonts w:eastAsiaTheme="minorHAnsi"/>
                <w:b/>
                <w:highlight w:val="yellow"/>
              </w:rPr>
              <w:t>.NET assemblies</w:t>
            </w:r>
            <w:r w:rsidR="004D3DDB" w:rsidRPr="00011FD8">
              <w:rPr>
                <w:rFonts w:eastAsiaTheme="minorHAnsi"/>
                <w:highlight w:val="yellow"/>
              </w:rPr>
              <w:t xml:space="preserve"> needed to build and run this program</w:t>
            </w:r>
          </w:p>
        </w:tc>
      </w:tr>
      <w:tr w:rsidR="004D3DDB" w:rsidRPr="00011FD8" w14:paraId="40A15E20" w14:textId="77777777" w:rsidTr="002F3B76">
        <w:tc>
          <w:tcPr>
            <w:tcW w:w="2183" w:type="dxa"/>
            <w:shd w:val="clear" w:color="auto" w:fill="auto"/>
          </w:tcPr>
          <w:p w14:paraId="2A34F0E5" w14:textId="6F778340" w:rsidR="004D3DDB" w:rsidRPr="00011FD8" w:rsidRDefault="00413A12" w:rsidP="00E9137D">
            <w:pPr>
              <w:rPr>
                <w:rFonts w:eastAsiaTheme="minorHAnsi"/>
                <w:b/>
                <w:highlight w:val="yellow"/>
              </w:rPr>
            </w:pPr>
            <w:r w:rsidRPr="00011FD8">
              <w:rPr>
                <w:rFonts w:eastAsiaTheme="minorHAnsi"/>
                <w:b/>
                <w:highlight w:val="yellow"/>
              </w:rPr>
              <w:t>Components</w:t>
            </w:r>
          </w:p>
        </w:tc>
        <w:tc>
          <w:tcPr>
            <w:tcW w:w="5714" w:type="dxa"/>
            <w:shd w:val="clear" w:color="auto" w:fill="auto"/>
          </w:tcPr>
          <w:p w14:paraId="4C0A4261" w14:textId="49AD5448" w:rsidR="004D3DDB" w:rsidRPr="00011FD8" w:rsidRDefault="00A5709A" w:rsidP="00E9137D">
            <w:pPr>
              <w:rPr>
                <w:rFonts w:eastAsiaTheme="minorHAnsi"/>
                <w:b/>
                <w:highlight w:val="yellow"/>
              </w:rPr>
            </w:pPr>
            <w:r w:rsidRPr="00011FD8">
              <w:rPr>
                <w:rFonts w:eastAsiaTheme="minorHAnsi"/>
                <w:highlight w:val="yellow"/>
              </w:rPr>
              <w:t>C</w:t>
            </w:r>
            <w:r w:rsidR="00413A12" w:rsidRPr="00011FD8">
              <w:rPr>
                <w:rFonts w:eastAsiaTheme="minorHAnsi"/>
                <w:highlight w:val="yellow"/>
              </w:rPr>
              <w:t xml:space="preserve">ontains third-party and Xamarin components installed from the </w:t>
            </w:r>
            <w:r w:rsidR="00413A12" w:rsidRPr="00011FD8">
              <w:rPr>
                <w:rFonts w:eastAsiaTheme="minorHAnsi"/>
                <w:b/>
                <w:highlight w:val="yellow"/>
              </w:rPr>
              <w:t>Xamarin Components store</w:t>
            </w:r>
            <w:r w:rsidR="00413A12" w:rsidRPr="00011FD8">
              <w:rPr>
                <w:rFonts w:eastAsiaTheme="minorHAnsi"/>
                <w:highlight w:val="yellow"/>
              </w:rPr>
              <w:t>.</w:t>
            </w:r>
          </w:p>
        </w:tc>
      </w:tr>
      <w:tr w:rsidR="004D3DDB" w:rsidRPr="00011FD8" w14:paraId="4DD694A3" w14:textId="77777777" w:rsidTr="002F3B76">
        <w:tc>
          <w:tcPr>
            <w:tcW w:w="2183" w:type="dxa"/>
            <w:shd w:val="clear" w:color="auto" w:fill="auto"/>
          </w:tcPr>
          <w:p w14:paraId="3A07DADD" w14:textId="526DDA07" w:rsidR="004D3DDB" w:rsidRPr="00011FD8" w:rsidRDefault="00413A12" w:rsidP="00E9137D">
            <w:pPr>
              <w:rPr>
                <w:rFonts w:eastAsiaTheme="minorHAnsi"/>
                <w:b/>
                <w:highlight w:val="yellow"/>
              </w:rPr>
            </w:pPr>
            <w:r w:rsidRPr="00011FD8">
              <w:rPr>
                <w:rFonts w:eastAsiaTheme="minorHAnsi"/>
                <w:b/>
                <w:highlight w:val="yellow"/>
              </w:rPr>
              <w:t>Assets Folder</w:t>
            </w:r>
          </w:p>
        </w:tc>
        <w:tc>
          <w:tcPr>
            <w:tcW w:w="5714" w:type="dxa"/>
            <w:shd w:val="clear" w:color="auto" w:fill="auto"/>
          </w:tcPr>
          <w:p w14:paraId="073DA978" w14:textId="52B2CB9C" w:rsidR="004D3DDB" w:rsidRPr="00011FD8" w:rsidRDefault="00413A12" w:rsidP="00E9137D">
            <w:pPr>
              <w:rPr>
                <w:rFonts w:eastAsiaTheme="minorHAnsi"/>
                <w:highlight w:val="yellow"/>
              </w:rPr>
            </w:pPr>
            <w:r w:rsidRPr="00011FD8">
              <w:rPr>
                <w:rFonts w:eastAsiaTheme="minorHAnsi"/>
                <w:highlight w:val="yellow"/>
              </w:rPr>
              <w:t xml:space="preserve">Any </w:t>
            </w:r>
            <w:r w:rsidR="000470B2" w:rsidRPr="00011FD8">
              <w:rPr>
                <w:rFonts w:eastAsiaTheme="minorHAnsi"/>
                <w:highlight w:val="yellow"/>
              </w:rPr>
              <w:t xml:space="preserve">raw </w:t>
            </w:r>
            <w:r w:rsidRPr="00011FD8">
              <w:rPr>
                <w:rFonts w:eastAsiaTheme="minorHAnsi"/>
                <w:highlight w:val="yellow"/>
              </w:rPr>
              <w:t>data file</w:t>
            </w:r>
            <w:r w:rsidR="00AB5DC9" w:rsidRPr="00011FD8">
              <w:rPr>
                <w:rFonts w:eastAsiaTheme="minorHAnsi"/>
                <w:highlight w:val="yellow"/>
              </w:rPr>
              <w:t>s</w:t>
            </w:r>
            <w:r w:rsidRPr="00011FD8">
              <w:rPr>
                <w:rFonts w:eastAsiaTheme="minorHAnsi"/>
                <w:highlight w:val="yellow"/>
              </w:rPr>
              <w:t xml:space="preserve"> necessary to run the application should be placed here</w:t>
            </w:r>
            <w:r w:rsidR="00A5709A" w:rsidRPr="00011FD8">
              <w:rPr>
                <w:rFonts w:eastAsiaTheme="minorHAnsi"/>
                <w:highlight w:val="yellow"/>
              </w:rPr>
              <w:t xml:space="preserve"> (such as default database file or XML data files).</w:t>
            </w:r>
            <w:r w:rsidR="00102981" w:rsidRPr="00011FD8">
              <w:rPr>
                <w:rFonts w:eastAsiaTheme="minorHAnsi"/>
                <w:highlight w:val="yellow"/>
              </w:rPr>
              <w:t xml:space="preserve"> </w:t>
            </w:r>
            <w:r w:rsidR="008253BE" w:rsidRPr="00011FD8">
              <w:rPr>
                <w:rFonts w:eastAsiaTheme="minorHAnsi"/>
                <w:highlight w:val="yellow"/>
              </w:rPr>
              <w:t xml:space="preserve">They will be copied into the deployment package so they are available at runtime </w:t>
            </w:r>
            <w:r w:rsidR="007D6402" w:rsidRPr="00011FD8">
              <w:rPr>
                <w:rFonts w:eastAsiaTheme="minorHAnsi"/>
                <w:highlight w:val="yellow"/>
              </w:rPr>
              <w:t xml:space="preserve">through the Android </w:t>
            </w:r>
            <w:proofErr w:type="spellStart"/>
            <w:r w:rsidR="007D6402" w:rsidRPr="00011FD8">
              <w:rPr>
                <w:rFonts w:eastAsiaTheme="minorHAnsi"/>
                <w:highlight w:val="yellow"/>
              </w:rPr>
              <w:t>AssetManager</w:t>
            </w:r>
            <w:proofErr w:type="spellEnd"/>
            <w:r w:rsidR="007D6402" w:rsidRPr="00011FD8">
              <w:rPr>
                <w:rFonts w:eastAsiaTheme="minorHAnsi"/>
                <w:highlight w:val="yellow"/>
              </w:rPr>
              <w:t>.</w:t>
            </w:r>
          </w:p>
          <w:p w14:paraId="639B1A49" w14:textId="77777777" w:rsidR="00986907" w:rsidRPr="00011FD8" w:rsidRDefault="00986907" w:rsidP="00E9137D">
            <w:pPr>
              <w:rPr>
                <w:rFonts w:eastAsiaTheme="minorHAnsi"/>
                <w:highlight w:val="yellow"/>
              </w:rPr>
            </w:pPr>
          </w:p>
          <w:p w14:paraId="5A641DC2" w14:textId="4389170A" w:rsidR="00986907" w:rsidRPr="00011FD8" w:rsidRDefault="00482C6C" w:rsidP="00986907">
            <w:pPr>
              <w:rPr>
                <w:rFonts w:eastAsiaTheme="minorHAnsi"/>
                <w:b/>
                <w:highlight w:val="yellow"/>
              </w:rPr>
            </w:pPr>
            <w:r w:rsidRPr="00011FD8">
              <w:rPr>
                <w:rFonts w:eastAsiaTheme="minorHAnsi"/>
                <w:highlight w:val="yellow"/>
              </w:rPr>
              <w:t xml:space="preserve">Note: </w:t>
            </w:r>
            <w:r w:rsidR="00986907" w:rsidRPr="00011FD8">
              <w:rPr>
                <w:rFonts w:eastAsiaTheme="minorHAnsi"/>
                <w:highlight w:val="yellow"/>
              </w:rPr>
              <w:t>Make sure to open the AboutAssets.txt file as it has instructions on how to use the assets at runtime.</w:t>
            </w:r>
          </w:p>
        </w:tc>
      </w:tr>
    </w:tbl>
    <w:p w14:paraId="302F5FF5" w14:textId="77777777" w:rsidR="004D3DDB" w:rsidRPr="00011FD8" w:rsidRDefault="004D3DDB" w:rsidP="00E9137D">
      <w:pPr>
        <w:rPr>
          <w:rFonts w:eastAsiaTheme="minorHAnsi"/>
          <w:b/>
          <w:highlight w:val="yellow"/>
        </w:rPr>
      </w:pPr>
    </w:p>
    <w:p w14:paraId="4758D1B9" w14:textId="77777777" w:rsidR="002F3B76" w:rsidRPr="00011FD8" w:rsidRDefault="002F3B76" w:rsidP="002F3B76">
      <w:pPr>
        <w:pStyle w:val="NoteParagraph"/>
        <w:rPr>
          <w:highlight w:val="yellow"/>
        </w:rPr>
      </w:pPr>
      <w:r w:rsidRPr="00011FD8">
        <w:rPr>
          <w:highlight w:val="yellow"/>
        </w:rPr>
        <w:t>INSTRUCTOR:</w:t>
      </w:r>
    </w:p>
    <w:p w14:paraId="35728405" w14:textId="5C48DBAA" w:rsidR="002F3B76" w:rsidRPr="00011FD8" w:rsidRDefault="002F3B76" w:rsidP="002F3B76">
      <w:pPr>
        <w:pStyle w:val="NoteParagraph"/>
        <w:rPr>
          <w:highlight w:val="yellow"/>
        </w:rPr>
      </w:pPr>
      <w:r w:rsidRPr="00011FD8">
        <w:rPr>
          <w:highlight w:val="yellow"/>
        </w:rPr>
        <w:t xml:space="preserve">Open each of these files in the IDE while you </w:t>
      </w:r>
      <w:proofErr w:type="gramStart"/>
      <w:r w:rsidRPr="00011FD8">
        <w:rPr>
          <w:highlight w:val="yellow"/>
        </w:rPr>
        <w:t>explain</w:t>
      </w:r>
      <w:proofErr w:type="gramEnd"/>
      <w:r w:rsidRPr="00011FD8">
        <w:rPr>
          <w:highlight w:val="yellow"/>
        </w:rPr>
        <w:t>.</w:t>
      </w:r>
    </w:p>
    <w:p w14:paraId="053F772E" w14:textId="2E78A16E" w:rsidR="002F3B76" w:rsidRPr="00011FD8" w:rsidRDefault="002F3B76" w:rsidP="002F3B76">
      <w:pPr>
        <w:pStyle w:val="Normal-indent"/>
        <w:rPr>
          <w:rFonts w:eastAsiaTheme="minorHAnsi"/>
          <w:highlight w:val="yellow"/>
        </w:rPr>
      </w:pPr>
      <w:r w:rsidRPr="00011FD8">
        <w:rPr>
          <w:rFonts w:eastAsiaTheme="minorHAnsi"/>
          <w:highlight w:val="yellow"/>
        </w:rPr>
        <w:t>The project template has already included</w:t>
      </w:r>
      <w:r w:rsidR="00E635F4" w:rsidRPr="00011FD8">
        <w:rPr>
          <w:rFonts w:eastAsiaTheme="minorHAnsi"/>
          <w:highlight w:val="yellow"/>
        </w:rPr>
        <w:t xml:space="preserve"> a C# file and an XML layout file</w:t>
      </w:r>
      <w:r w:rsidRPr="00011FD8">
        <w:rPr>
          <w:rFonts w:eastAsiaTheme="minorHAnsi"/>
          <w:highlight w:val="yellow"/>
        </w:rPr>
        <w:t>:</w:t>
      </w:r>
    </w:p>
    <w:p w14:paraId="2C20AF8E" w14:textId="77777777" w:rsidR="00A5709A" w:rsidRPr="00011FD8" w:rsidRDefault="00A5709A" w:rsidP="00E9137D">
      <w:pPr>
        <w:rPr>
          <w:rFonts w:eastAsiaTheme="minorHAnsi"/>
          <w:b/>
          <w:highlight w:val="yellow"/>
        </w:rPr>
      </w:pPr>
    </w:p>
    <w:tbl>
      <w:tblPr>
        <w:tblStyle w:val="TableGrid"/>
        <w:tblW w:w="0" w:type="auto"/>
        <w:tblInd w:w="959" w:type="dxa"/>
        <w:tblLook w:val="04A0" w:firstRow="1" w:lastRow="0" w:firstColumn="1" w:lastColumn="0" w:noHBand="0" w:noVBand="1"/>
      </w:tblPr>
      <w:tblGrid>
        <w:gridCol w:w="2049"/>
        <w:gridCol w:w="5848"/>
      </w:tblGrid>
      <w:tr w:rsidR="00A5709A" w:rsidRPr="00011FD8" w14:paraId="41CE527E" w14:textId="77777777" w:rsidTr="002F3B76">
        <w:tc>
          <w:tcPr>
            <w:tcW w:w="1907" w:type="dxa"/>
            <w:shd w:val="clear" w:color="auto" w:fill="auto"/>
          </w:tcPr>
          <w:p w14:paraId="5FAA26BE" w14:textId="77777777" w:rsidR="00A5709A" w:rsidRPr="00011FD8" w:rsidRDefault="00A5709A" w:rsidP="00A5709A">
            <w:pPr>
              <w:rPr>
                <w:rFonts w:eastAsiaTheme="minorHAnsi"/>
                <w:b/>
                <w:highlight w:val="yellow"/>
              </w:rPr>
            </w:pPr>
            <w:proofErr w:type="spellStart"/>
            <w:r w:rsidRPr="00011FD8">
              <w:rPr>
                <w:rFonts w:eastAsiaTheme="minorHAnsi"/>
                <w:b/>
                <w:highlight w:val="yellow"/>
              </w:rPr>
              <w:t>MainActivity.cs</w:t>
            </w:r>
            <w:proofErr w:type="spellEnd"/>
          </w:p>
        </w:tc>
        <w:tc>
          <w:tcPr>
            <w:tcW w:w="5990" w:type="dxa"/>
            <w:shd w:val="clear" w:color="auto" w:fill="auto"/>
          </w:tcPr>
          <w:p w14:paraId="7CBB21C7" w14:textId="77777777" w:rsidR="002F3B76" w:rsidRPr="00011FD8" w:rsidRDefault="00A5709A" w:rsidP="00A5709A">
            <w:pPr>
              <w:rPr>
                <w:rFonts w:eastAsiaTheme="minorHAnsi"/>
                <w:highlight w:val="yellow"/>
              </w:rPr>
            </w:pPr>
            <w:r w:rsidRPr="00011FD8">
              <w:rPr>
                <w:rFonts w:eastAsiaTheme="minorHAnsi"/>
                <w:highlight w:val="yellow"/>
              </w:rPr>
              <w:t xml:space="preserve">This contains the main activity for the application.  Activities represent screens in Android </w:t>
            </w:r>
            <w:proofErr w:type="gramStart"/>
            <w:r w:rsidRPr="00011FD8">
              <w:rPr>
                <w:rFonts w:eastAsiaTheme="minorHAnsi"/>
                <w:highlight w:val="yellow"/>
              </w:rPr>
              <w:t>apps,</w:t>
            </w:r>
            <w:proofErr w:type="gramEnd"/>
            <w:r w:rsidRPr="00011FD8">
              <w:rPr>
                <w:rFonts w:eastAsiaTheme="minorHAnsi"/>
                <w:highlight w:val="yellow"/>
              </w:rPr>
              <w:t xml:space="preserve"> each unique screen shown to a user will be created from an Activity.  </w:t>
            </w:r>
          </w:p>
          <w:p w14:paraId="09F892E4" w14:textId="77777777" w:rsidR="002F3B76" w:rsidRPr="00011FD8" w:rsidRDefault="002F3B76" w:rsidP="00A5709A">
            <w:pPr>
              <w:rPr>
                <w:rFonts w:eastAsiaTheme="minorHAnsi"/>
                <w:highlight w:val="yellow"/>
              </w:rPr>
            </w:pPr>
          </w:p>
          <w:p w14:paraId="3155C0B3" w14:textId="24F01742" w:rsidR="002F3B76" w:rsidRPr="00011FD8" w:rsidRDefault="002F3B76" w:rsidP="00A5709A">
            <w:pPr>
              <w:rPr>
                <w:rFonts w:eastAsiaTheme="minorHAnsi"/>
                <w:highlight w:val="yellow"/>
              </w:rPr>
            </w:pPr>
          </w:p>
        </w:tc>
      </w:tr>
      <w:tr w:rsidR="00A5709A" w:rsidRPr="00011FD8" w14:paraId="7E4E848F" w14:textId="77777777" w:rsidTr="002F3B76">
        <w:tc>
          <w:tcPr>
            <w:tcW w:w="1907" w:type="dxa"/>
            <w:shd w:val="clear" w:color="auto" w:fill="auto"/>
          </w:tcPr>
          <w:p w14:paraId="233F7FD8" w14:textId="77777777" w:rsidR="00A5709A" w:rsidRPr="00011FD8" w:rsidRDefault="00A5709A" w:rsidP="00A5709A">
            <w:pPr>
              <w:rPr>
                <w:rFonts w:eastAsiaTheme="minorHAnsi"/>
                <w:b/>
                <w:highlight w:val="yellow"/>
              </w:rPr>
            </w:pPr>
            <w:proofErr w:type="spellStart"/>
            <w:r w:rsidRPr="00011FD8">
              <w:rPr>
                <w:rFonts w:eastAsiaTheme="minorHAnsi"/>
                <w:b/>
                <w:highlight w:val="yellow"/>
              </w:rPr>
              <w:t>Main.axml</w:t>
            </w:r>
            <w:proofErr w:type="spellEnd"/>
          </w:p>
        </w:tc>
        <w:tc>
          <w:tcPr>
            <w:tcW w:w="5990" w:type="dxa"/>
            <w:shd w:val="clear" w:color="auto" w:fill="auto"/>
          </w:tcPr>
          <w:p w14:paraId="561853AA" w14:textId="3FC89EE1" w:rsidR="00A5709A" w:rsidRPr="00011FD8" w:rsidRDefault="00A5709A" w:rsidP="00E635F4">
            <w:pPr>
              <w:rPr>
                <w:rFonts w:eastAsiaTheme="minorHAnsi"/>
                <w:b/>
                <w:highlight w:val="yellow"/>
              </w:rPr>
            </w:pPr>
            <w:proofErr w:type="gramStart"/>
            <w:r w:rsidRPr="00011FD8">
              <w:rPr>
                <w:rFonts w:eastAsiaTheme="minorHAnsi"/>
                <w:highlight w:val="yellow"/>
              </w:rPr>
              <w:t>this</w:t>
            </w:r>
            <w:proofErr w:type="gramEnd"/>
            <w:r w:rsidRPr="00011FD8">
              <w:rPr>
                <w:rFonts w:eastAsiaTheme="minorHAnsi"/>
                <w:highlight w:val="yellow"/>
              </w:rPr>
              <w:t xml:space="preserve"> is the designer file that creates the initial UI </w:t>
            </w:r>
            <w:r w:rsidR="00E635F4" w:rsidRPr="00011FD8">
              <w:rPr>
                <w:rFonts w:eastAsiaTheme="minorHAnsi"/>
                <w:highlight w:val="yellow"/>
              </w:rPr>
              <w:t xml:space="preserve">that is used by </w:t>
            </w:r>
            <w:proofErr w:type="spellStart"/>
            <w:r w:rsidRPr="00011FD8">
              <w:rPr>
                <w:rFonts w:eastAsiaTheme="minorHAnsi"/>
                <w:highlight w:val="yellow"/>
              </w:rPr>
              <w:t>MainActivity.cs</w:t>
            </w:r>
            <w:proofErr w:type="spellEnd"/>
            <w:r w:rsidRPr="00011FD8">
              <w:rPr>
                <w:rFonts w:eastAsiaTheme="minorHAnsi"/>
                <w:highlight w:val="yellow"/>
              </w:rPr>
              <w:t>.  It is an XML file which can be hand-edited, or edited with the built in Xamarin Studio designer.  This is what we will be editing as we make UI changes</w:t>
            </w:r>
          </w:p>
        </w:tc>
      </w:tr>
    </w:tbl>
    <w:p w14:paraId="7CFBB70B" w14:textId="77777777" w:rsidR="00A5709A" w:rsidRPr="00011FD8" w:rsidRDefault="00A5709A" w:rsidP="00E9137D">
      <w:pPr>
        <w:rPr>
          <w:rFonts w:eastAsiaTheme="minorHAnsi"/>
          <w:b/>
          <w:highlight w:val="yellow"/>
        </w:rPr>
      </w:pPr>
    </w:p>
    <w:p w14:paraId="6ADEAC4A" w14:textId="77777777" w:rsidR="00FA3F0E" w:rsidRPr="00011FD8" w:rsidRDefault="00FA3F0E" w:rsidP="00E430F4">
      <w:pPr>
        <w:rPr>
          <w:rFonts w:eastAsiaTheme="minorHAnsi"/>
          <w:highlight w:val="yellow"/>
        </w:rPr>
      </w:pPr>
    </w:p>
    <w:p w14:paraId="63CC3354" w14:textId="77777777" w:rsidR="00A56F5A" w:rsidRPr="00011FD8" w:rsidRDefault="00A56F5A" w:rsidP="00E77074">
      <w:pPr>
        <w:pStyle w:val="NoteParagraph"/>
        <w:rPr>
          <w:highlight w:val="yellow"/>
        </w:rPr>
      </w:pPr>
      <w:r w:rsidRPr="00011FD8">
        <w:rPr>
          <w:highlight w:val="yellow"/>
        </w:rPr>
        <w:t>INSTRUCTOR:</w:t>
      </w:r>
    </w:p>
    <w:p w14:paraId="2BDA013F" w14:textId="0B25132D" w:rsidR="00A56F5A" w:rsidRPr="00011FD8" w:rsidRDefault="00A56F5A">
      <w:pPr>
        <w:pStyle w:val="NoteParagraph"/>
        <w:rPr>
          <w:highlight w:val="yellow"/>
        </w:rPr>
      </w:pPr>
      <w:r w:rsidRPr="00011FD8">
        <w:rPr>
          <w:highlight w:val="yellow"/>
        </w:rPr>
        <w:t xml:space="preserve">Run the app in the Android emulator </w:t>
      </w:r>
    </w:p>
    <w:p w14:paraId="285D4DA9" w14:textId="17E7334A" w:rsidR="00A56F5A" w:rsidRPr="00011FD8" w:rsidRDefault="00A56F5A">
      <w:pPr>
        <w:pStyle w:val="NoteParagraph"/>
        <w:rPr>
          <w:highlight w:val="yellow"/>
        </w:rPr>
      </w:pPr>
      <w:r w:rsidRPr="00011FD8">
        <w:rPr>
          <w:highlight w:val="yellow"/>
        </w:rPr>
        <w:t>Explain that this is the template app.</w:t>
      </w:r>
    </w:p>
    <w:p w14:paraId="13895DFB" w14:textId="75F11491" w:rsidR="00A56F5A" w:rsidRPr="00011FD8" w:rsidRDefault="00A56F5A">
      <w:pPr>
        <w:pStyle w:val="NoteParagraph"/>
        <w:rPr>
          <w:highlight w:val="yellow"/>
        </w:rPr>
      </w:pPr>
      <w:r w:rsidRPr="00011FD8">
        <w:rPr>
          <w:highlight w:val="yellow"/>
        </w:rPr>
        <w:t>Explain how to start the emulator</w:t>
      </w:r>
      <w:r w:rsidR="009B6B77" w:rsidRPr="00011FD8">
        <w:rPr>
          <w:highlight w:val="yellow"/>
        </w:rPr>
        <w:t xml:space="preserve"> </w:t>
      </w:r>
    </w:p>
    <w:p w14:paraId="23069E7A" w14:textId="2ABBB6B9" w:rsidR="00FA3F0E" w:rsidRPr="00011FD8" w:rsidRDefault="00FA3F0E" w:rsidP="00E430F4">
      <w:pPr>
        <w:rPr>
          <w:rFonts w:eastAsiaTheme="minorHAnsi"/>
          <w:highlight w:val="yellow"/>
        </w:rPr>
      </w:pPr>
    </w:p>
    <w:p w14:paraId="6BE6F1D5" w14:textId="0080A781" w:rsidR="00FA3F0E" w:rsidRPr="00011FD8" w:rsidRDefault="00B47572" w:rsidP="00002C02">
      <w:pPr>
        <w:pStyle w:val="Heading3"/>
        <w:ind w:left="0"/>
        <w:rPr>
          <w:rFonts w:eastAsiaTheme="minorHAnsi"/>
          <w:highlight w:val="yellow"/>
        </w:rPr>
      </w:pPr>
      <w:r w:rsidRPr="00011FD8">
        <w:rPr>
          <w:rFonts w:eastAsiaTheme="minorHAnsi"/>
          <w:highlight w:val="yellow"/>
        </w:rPr>
        <w:t>Create the new UI</w:t>
      </w:r>
    </w:p>
    <w:p w14:paraId="0F4266AD" w14:textId="09E6FD9F" w:rsidR="00EC2ED7" w:rsidRPr="00011FD8" w:rsidRDefault="00C81BD3" w:rsidP="00413A12">
      <w:pPr>
        <w:pStyle w:val="Normal-indent"/>
        <w:rPr>
          <w:rFonts w:eastAsiaTheme="minorHAnsi"/>
          <w:highlight w:val="yellow"/>
        </w:rPr>
      </w:pPr>
      <w:r w:rsidRPr="00011FD8">
        <w:rPr>
          <w:rFonts w:eastAsiaTheme="minorHAnsi"/>
          <w:highlight w:val="yellow"/>
        </w:rPr>
        <w:t>Now we’re going to edit the layout</w:t>
      </w:r>
      <w:r w:rsidR="00845D49" w:rsidRPr="00011FD8">
        <w:rPr>
          <w:rFonts w:eastAsiaTheme="minorHAnsi"/>
          <w:highlight w:val="yellow"/>
        </w:rPr>
        <w:t>…</w:t>
      </w:r>
    </w:p>
    <w:tbl>
      <w:tblPr>
        <w:tblStyle w:val="TableGrid"/>
        <w:tblW w:w="0" w:type="auto"/>
        <w:tblInd w:w="1101" w:type="dxa"/>
        <w:shd w:val="clear" w:color="auto" w:fill="E0E0E0"/>
        <w:tblLook w:val="04A0" w:firstRow="1" w:lastRow="0" w:firstColumn="1" w:lastColumn="0" w:noHBand="0" w:noVBand="1"/>
      </w:tblPr>
      <w:tblGrid>
        <w:gridCol w:w="3402"/>
        <w:gridCol w:w="4353"/>
      </w:tblGrid>
      <w:tr w:rsidR="00C81BD3" w:rsidRPr="00011FD8" w14:paraId="5A16FAEC" w14:textId="77777777" w:rsidTr="00E80969">
        <w:tc>
          <w:tcPr>
            <w:tcW w:w="7755" w:type="dxa"/>
            <w:gridSpan w:val="2"/>
            <w:shd w:val="clear" w:color="auto" w:fill="E0E0E0"/>
          </w:tcPr>
          <w:p w14:paraId="5BD2F904" w14:textId="31B5DB1A" w:rsidR="006053FA" w:rsidRPr="00011FD8" w:rsidRDefault="006053FA" w:rsidP="00002C02">
            <w:pPr>
              <w:rPr>
                <w:rFonts w:eastAsiaTheme="minorHAnsi"/>
                <w:highlight w:val="yellow"/>
              </w:rPr>
            </w:pPr>
            <w:r w:rsidRPr="00011FD8">
              <w:rPr>
                <w:rFonts w:eastAsiaTheme="minorHAnsi"/>
                <w:highlight w:val="yellow"/>
              </w:rPr>
              <w:t>INSTRUCTOR:</w:t>
            </w:r>
          </w:p>
          <w:p w14:paraId="49C65E28" w14:textId="0C72A584" w:rsidR="00C81BD3" w:rsidRPr="00011FD8" w:rsidRDefault="00C81BD3" w:rsidP="00002C02">
            <w:pPr>
              <w:rPr>
                <w:highlight w:val="yellow"/>
              </w:rPr>
            </w:pPr>
            <w:r w:rsidRPr="00011FD8">
              <w:rPr>
                <w:rFonts w:eastAsiaTheme="minorHAnsi"/>
                <w:highlight w:val="yellow"/>
              </w:rPr>
              <w:t>Open the /Resources/Layout/</w:t>
            </w:r>
            <w:proofErr w:type="spellStart"/>
            <w:r w:rsidRPr="00011FD8">
              <w:rPr>
                <w:rFonts w:eastAsiaTheme="minorHAnsi"/>
                <w:highlight w:val="yellow"/>
              </w:rPr>
              <w:t>Main.axml</w:t>
            </w:r>
            <w:proofErr w:type="spellEnd"/>
            <w:r w:rsidRPr="00011FD8">
              <w:rPr>
                <w:rFonts w:eastAsiaTheme="minorHAnsi"/>
                <w:highlight w:val="yellow"/>
              </w:rPr>
              <w:t xml:space="preserve"> file – should open in the Xamarin UI Designer</w:t>
            </w:r>
          </w:p>
        </w:tc>
      </w:tr>
      <w:tr w:rsidR="006053FA" w:rsidRPr="00011FD8" w14:paraId="260B016D" w14:textId="77777777" w:rsidTr="006053FA">
        <w:tc>
          <w:tcPr>
            <w:tcW w:w="3402" w:type="dxa"/>
            <w:shd w:val="clear" w:color="auto" w:fill="E0E0E0"/>
          </w:tcPr>
          <w:p w14:paraId="3665AAFE" w14:textId="71687993" w:rsidR="00EC2ED7" w:rsidRPr="00011FD8" w:rsidRDefault="00C81BD3" w:rsidP="00002C02">
            <w:pPr>
              <w:rPr>
                <w:highlight w:val="yellow"/>
              </w:rPr>
            </w:pPr>
            <w:r w:rsidRPr="00011FD8">
              <w:rPr>
                <w:highlight w:val="yellow"/>
              </w:rPr>
              <w:t xml:space="preserve">Drag </w:t>
            </w:r>
            <w:proofErr w:type="spellStart"/>
            <w:r w:rsidRPr="00011FD8">
              <w:rPr>
                <w:b/>
                <w:highlight w:val="yellow"/>
              </w:rPr>
              <w:t>TextView</w:t>
            </w:r>
            <w:proofErr w:type="spellEnd"/>
            <w:r w:rsidRPr="00011FD8">
              <w:rPr>
                <w:b/>
                <w:highlight w:val="yellow"/>
              </w:rPr>
              <w:t xml:space="preserve"> (LARGE)</w:t>
            </w:r>
            <w:r w:rsidR="003C7FA6" w:rsidRPr="00011FD8">
              <w:rPr>
                <w:highlight w:val="yellow"/>
              </w:rPr>
              <w:t xml:space="preserve"> </w:t>
            </w:r>
            <w:r w:rsidRPr="00011FD8">
              <w:rPr>
                <w:highlight w:val="yellow"/>
              </w:rPr>
              <w:t>into layout</w:t>
            </w:r>
          </w:p>
        </w:tc>
        <w:tc>
          <w:tcPr>
            <w:tcW w:w="4353" w:type="dxa"/>
            <w:shd w:val="clear" w:color="auto" w:fill="E0E0E0"/>
          </w:tcPr>
          <w:p w14:paraId="755DAEE2" w14:textId="79FF2D8D" w:rsidR="00EC2ED7" w:rsidRPr="00011FD8" w:rsidRDefault="00C81BD3" w:rsidP="00002C02">
            <w:pPr>
              <w:rPr>
                <w:highlight w:val="yellow"/>
              </w:rPr>
            </w:pPr>
            <w:r w:rsidRPr="00011FD8">
              <w:rPr>
                <w:highlight w:val="yellow"/>
              </w:rPr>
              <w:t>Double-click to edit display label</w:t>
            </w:r>
            <w:r w:rsidRPr="00011FD8">
              <w:rPr>
                <w:highlight w:val="yellow"/>
              </w:rPr>
              <w:br/>
            </w:r>
            <w:r w:rsidRPr="00011FD8">
              <w:rPr>
                <w:rStyle w:val="CodeInline"/>
                <w:highlight w:val="yellow"/>
              </w:rPr>
              <w:t xml:space="preserve">Enter a </w:t>
            </w:r>
            <w:proofErr w:type="spellStart"/>
            <w:r w:rsidRPr="00011FD8">
              <w:rPr>
                <w:rStyle w:val="CodeInline"/>
                <w:highlight w:val="yellow"/>
              </w:rPr>
              <w:t>Phoneword</w:t>
            </w:r>
            <w:proofErr w:type="spellEnd"/>
            <w:r w:rsidRPr="00011FD8">
              <w:rPr>
                <w:rStyle w:val="CodeInline"/>
                <w:highlight w:val="yellow"/>
              </w:rPr>
              <w:t>:</w:t>
            </w:r>
          </w:p>
        </w:tc>
      </w:tr>
      <w:tr w:rsidR="006053FA" w:rsidRPr="00011FD8" w14:paraId="1B2C9621" w14:textId="77777777" w:rsidTr="006053FA">
        <w:tc>
          <w:tcPr>
            <w:tcW w:w="3402" w:type="dxa"/>
            <w:shd w:val="clear" w:color="auto" w:fill="E0E0E0"/>
          </w:tcPr>
          <w:p w14:paraId="03B0A596" w14:textId="08CC1661" w:rsidR="00C81BD3" w:rsidRPr="00011FD8" w:rsidRDefault="00C81BD3" w:rsidP="00C81BD3">
            <w:pPr>
              <w:rPr>
                <w:highlight w:val="yellow"/>
              </w:rPr>
            </w:pPr>
            <w:r w:rsidRPr="00011FD8">
              <w:rPr>
                <w:highlight w:val="yellow"/>
              </w:rPr>
              <w:t xml:space="preserve">Drag </w:t>
            </w:r>
            <w:proofErr w:type="spellStart"/>
            <w:r w:rsidRPr="00011FD8">
              <w:rPr>
                <w:highlight w:val="yellow"/>
              </w:rPr>
              <w:t>EditText</w:t>
            </w:r>
            <w:proofErr w:type="spellEnd"/>
            <w:r w:rsidRPr="00011FD8">
              <w:rPr>
                <w:highlight w:val="yellow"/>
              </w:rPr>
              <w:t xml:space="preserve"> into layout</w:t>
            </w:r>
          </w:p>
        </w:tc>
        <w:tc>
          <w:tcPr>
            <w:tcW w:w="4353" w:type="dxa"/>
            <w:shd w:val="clear" w:color="auto" w:fill="E0E0E0"/>
          </w:tcPr>
          <w:p w14:paraId="2ACD25B7" w14:textId="5AC3009F" w:rsidR="00C81BD3" w:rsidRPr="00011FD8" w:rsidRDefault="00C81BD3" w:rsidP="00C81BD3">
            <w:pPr>
              <w:rPr>
                <w:rStyle w:val="CodeInline"/>
                <w:highlight w:val="yellow"/>
              </w:rPr>
            </w:pPr>
            <w:r w:rsidRPr="00011FD8">
              <w:rPr>
                <w:highlight w:val="yellow"/>
              </w:rPr>
              <w:t>Double-click to edit display label</w:t>
            </w:r>
            <w:r w:rsidRPr="00011FD8">
              <w:rPr>
                <w:highlight w:val="yellow"/>
              </w:rPr>
              <w:br/>
            </w:r>
            <w:r w:rsidRPr="00011FD8">
              <w:rPr>
                <w:rStyle w:val="CodeInline"/>
                <w:highlight w:val="yellow"/>
              </w:rPr>
              <w:t>1-855-xamarin</w:t>
            </w:r>
          </w:p>
        </w:tc>
      </w:tr>
      <w:tr w:rsidR="006053FA" w:rsidRPr="00011FD8" w14:paraId="72B1BF85" w14:textId="77777777" w:rsidTr="006053FA">
        <w:tc>
          <w:tcPr>
            <w:tcW w:w="3402" w:type="dxa"/>
            <w:shd w:val="clear" w:color="auto" w:fill="E0E0E0"/>
          </w:tcPr>
          <w:p w14:paraId="140B8507" w14:textId="77777777" w:rsidR="00C81BD3" w:rsidRPr="00011FD8" w:rsidRDefault="00C81BD3" w:rsidP="00C81BD3">
            <w:pPr>
              <w:rPr>
                <w:highlight w:val="yellow"/>
              </w:rPr>
            </w:pPr>
          </w:p>
        </w:tc>
        <w:tc>
          <w:tcPr>
            <w:tcW w:w="4353" w:type="dxa"/>
            <w:shd w:val="clear" w:color="auto" w:fill="E0E0E0"/>
          </w:tcPr>
          <w:p w14:paraId="18FB106C" w14:textId="6FDECC3C" w:rsidR="00C81BD3" w:rsidRPr="00011FD8" w:rsidRDefault="00C81BD3" w:rsidP="00C81BD3">
            <w:pPr>
              <w:rPr>
                <w:highlight w:val="yellow"/>
              </w:rPr>
            </w:pPr>
            <w:r w:rsidRPr="00011FD8">
              <w:rPr>
                <w:highlight w:val="yellow"/>
              </w:rPr>
              <w:t>Use Properties panel to set ID</w:t>
            </w:r>
            <w:r w:rsidRPr="00011FD8">
              <w:rPr>
                <w:highlight w:val="yellow"/>
              </w:rPr>
              <w:br/>
            </w:r>
            <w:proofErr w:type="spellStart"/>
            <w:r w:rsidRPr="00011FD8">
              <w:rPr>
                <w:rStyle w:val="CodeInline"/>
                <w:highlight w:val="yellow"/>
              </w:rPr>
              <w:t>PhoneNumberText</w:t>
            </w:r>
            <w:proofErr w:type="spellEnd"/>
          </w:p>
        </w:tc>
      </w:tr>
      <w:tr w:rsidR="006053FA" w:rsidRPr="00011FD8" w14:paraId="05E0E342" w14:textId="77777777" w:rsidTr="006053FA">
        <w:tc>
          <w:tcPr>
            <w:tcW w:w="3402" w:type="dxa"/>
            <w:shd w:val="clear" w:color="auto" w:fill="E0E0E0"/>
          </w:tcPr>
          <w:p w14:paraId="06C18123" w14:textId="1F7B1007" w:rsidR="00C81BD3" w:rsidRPr="00011FD8" w:rsidRDefault="00C81BD3" w:rsidP="00C81BD3">
            <w:pPr>
              <w:rPr>
                <w:highlight w:val="yellow"/>
              </w:rPr>
            </w:pPr>
            <w:r w:rsidRPr="00011FD8">
              <w:rPr>
                <w:highlight w:val="yellow"/>
              </w:rPr>
              <w:t>Drag Button into layout</w:t>
            </w:r>
          </w:p>
        </w:tc>
        <w:tc>
          <w:tcPr>
            <w:tcW w:w="4353" w:type="dxa"/>
            <w:shd w:val="clear" w:color="auto" w:fill="E0E0E0"/>
          </w:tcPr>
          <w:p w14:paraId="4883DDCD" w14:textId="4A4D7239" w:rsidR="00C81BD3" w:rsidRPr="00011FD8" w:rsidRDefault="00C81BD3" w:rsidP="00C81BD3">
            <w:pPr>
              <w:rPr>
                <w:highlight w:val="yellow"/>
              </w:rPr>
            </w:pPr>
            <w:r w:rsidRPr="00011FD8">
              <w:rPr>
                <w:highlight w:val="yellow"/>
              </w:rPr>
              <w:t>Double-click to edit display label</w:t>
            </w:r>
            <w:r w:rsidRPr="00011FD8">
              <w:rPr>
                <w:highlight w:val="yellow"/>
              </w:rPr>
              <w:br/>
            </w:r>
            <w:r w:rsidRPr="00011FD8">
              <w:rPr>
                <w:rStyle w:val="CodeInline"/>
                <w:highlight w:val="yellow"/>
              </w:rPr>
              <w:t>Translate</w:t>
            </w:r>
          </w:p>
        </w:tc>
      </w:tr>
      <w:tr w:rsidR="006053FA" w:rsidRPr="00011FD8" w14:paraId="7C158EB8" w14:textId="77777777" w:rsidTr="006053FA">
        <w:tc>
          <w:tcPr>
            <w:tcW w:w="3402" w:type="dxa"/>
            <w:shd w:val="clear" w:color="auto" w:fill="E0E0E0"/>
          </w:tcPr>
          <w:p w14:paraId="4B936E97" w14:textId="072D90BE" w:rsidR="00C81BD3" w:rsidRPr="00011FD8" w:rsidRDefault="00C81BD3" w:rsidP="00C81BD3">
            <w:pPr>
              <w:rPr>
                <w:highlight w:val="yellow"/>
              </w:rPr>
            </w:pPr>
            <w:r w:rsidRPr="00011FD8">
              <w:rPr>
                <w:highlight w:val="yellow"/>
              </w:rPr>
              <w:t>Drag Button into layout</w:t>
            </w:r>
          </w:p>
        </w:tc>
        <w:tc>
          <w:tcPr>
            <w:tcW w:w="4353" w:type="dxa"/>
            <w:shd w:val="clear" w:color="auto" w:fill="E0E0E0"/>
          </w:tcPr>
          <w:p w14:paraId="72067078" w14:textId="57AC052E" w:rsidR="00C81BD3" w:rsidRPr="00011FD8" w:rsidRDefault="00C81BD3" w:rsidP="00C81BD3">
            <w:pPr>
              <w:rPr>
                <w:highlight w:val="yellow"/>
              </w:rPr>
            </w:pPr>
            <w:r w:rsidRPr="00011FD8">
              <w:rPr>
                <w:highlight w:val="yellow"/>
              </w:rPr>
              <w:t>Double-click to edit display label</w:t>
            </w:r>
            <w:r w:rsidRPr="00011FD8">
              <w:rPr>
                <w:highlight w:val="yellow"/>
              </w:rPr>
              <w:br/>
            </w:r>
            <w:r w:rsidRPr="00011FD8">
              <w:rPr>
                <w:rStyle w:val="CodeInline"/>
                <w:highlight w:val="yellow"/>
              </w:rPr>
              <w:t>Call</w:t>
            </w:r>
          </w:p>
        </w:tc>
      </w:tr>
      <w:tr w:rsidR="007F3AC5" w:rsidRPr="00011FD8" w14:paraId="24037E17" w14:textId="77777777" w:rsidTr="00F61602">
        <w:tc>
          <w:tcPr>
            <w:tcW w:w="7755" w:type="dxa"/>
            <w:gridSpan w:val="2"/>
            <w:shd w:val="clear" w:color="auto" w:fill="E0E0E0"/>
          </w:tcPr>
          <w:p w14:paraId="5A199F5C" w14:textId="5BD425E8" w:rsidR="007F3AC5" w:rsidRPr="00011FD8" w:rsidRDefault="007F3AC5" w:rsidP="00C81BD3">
            <w:pPr>
              <w:rPr>
                <w:highlight w:val="yellow"/>
              </w:rPr>
            </w:pPr>
            <w:r w:rsidRPr="00011FD8">
              <w:rPr>
                <w:highlight w:val="yellow"/>
              </w:rPr>
              <w:t>Make sure to point out the +@id/NAME syntax used for identifying elements in code behind as you assign them to the buttons.</w:t>
            </w:r>
          </w:p>
        </w:tc>
      </w:tr>
      <w:tr w:rsidR="006053FA" w:rsidRPr="00011FD8" w14:paraId="54401027" w14:textId="77777777" w:rsidTr="00F1393A">
        <w:tc>
          <w:tcPr>
            <w:tcW w:w="7755" w:type="dxa"/>
            <w:gridSpan w:val="2"/>
            <w:shd w:val="clear" w:color="auto" w:fill="E0E0E0"/>
          </w:tcPr>
          <w:p w14:paraId="6C24A0F7" w14:textId="169D4E16" w:rsidR="006053FA" w:rsidRPr="00011FD8" w:rsidRDefault="006053FA" w:rsidP="00C81BD3">
            <w:pPr>
              <w:rPr>
                <w:highlight w:val="yellow"/>
              </w:rPr>
            </w:pPr>
            <w:r w:rsidRPr="00011FD8">
              <w:rPr>
                <w:highlight w:val="yellow"/>
              </w:rPr>
              <w:t>Switch designer to XML view to demonstrate what the underlying file format looks like.</w:t>
            </w:r>
          </w:p>
        </w:tc>
      </w:tr>
    </w:tbl>
    <w:p w14:paraId="2928AA10" w14:textId="77777777" w:rsidR="00EC2ED7" w:rsidRPr="00011FD8" w:rsidRDefault="00EC2ED7" w:rsidP="00002C02">
      <w:pPr>
        <w:rPr>
          <w:highlight w:val="yellow"/>
        </w:rPr>
      </w:pPr>
    </w:p>
    <w:p w14:paraId="4BD35CFF" w14:textId="77777777" w:rsidR="00186BD7" w:rsidRPr="00011FD8" w:rsidRDefault="00186BD7" w:rsidP="00B47572">
      <w:pPr>
        <w:rPr>
          <w:highlight w:val="yellow"/>
        </w:rPr>
      </w:pPr>
    </w:p>
    <w:p w14:paraId="7517F8F9" w14:textId="77777777" w:rsidR="006053FA" w:rsidRPr="00011FD8" w:rsidRDefault="006053FA" w:rsidP="006053FA">
      <w:pPr>
        <w:pStyle w:val="NoteParagraph"/>
        <w:rPr>
          <w:highlight w:val="yellow"/>
        </w:rPr>
      </w:pPr>
      <w:r w:rsidRPr="00011FD8">
        <w:rPr>
          <w:highlight w:val="yellow"/>
        </w:rPr>
        <w:t>INSTRUCTOR:</w:t>
      </w:r>
    </w:p>
    <w:p w14:paraId="33B76F2E" w14:textId="28780F1E" w:rsidR="006053FA" w:rsidRPr="00011FD8" w:rsidRDefault="006053FA" w:rsidP="006053FA">
      <w:pPr>
        <w:pStyle w:val="NoteParagraph"/>
        <w:rPr>
          <w:highlight w:val="yellow"/>
        </w:rPr>
      </w:pPr>
      <w:r w:rsidRPr="00011FD8">
        <w:rPr>
          <w:highlight w:val="yellow"/>
        </w:rPr>
        <w:t>Run the app in the Android emulator – highlight d</w:t>
      </w:r>
      <w:r w:rsidR="00F1393A" w:rsidRPr="00011FD8">
        <w:rPr>
          <w:highlight w:val="yellow"/>
        </w:rPr>
        <w:t>ifferences from editing the XML – new controls, but the buttons don’t DO anything.</w:t>
      </w:r>
    </w:p>
    <w:p w14:paraId="21AA8E8D" w14:textId="48E55879" w:rsidR="00B47572" w:rsidRPr="00011FD8" w:rsidRDefault="00B47572" w:rsidP="00002C02">
      <w:pPr>
        <w:pStyle w:val="Heading3"/>
        <w:ind w:left="0"/>
        <w:rPr>
          <w:rFonts w:eastAsiaTheme="minorHAnsi" w:cs="Times"/>
          <w:highlight w:val="yellow"/>
        </w:rPr>
      </w:pPr>
      <w:r w:rsidRPr="00011FD8">
        <w:rPr>
          <w:rFonts w:eastAsiaTheme="minorHAnsi"/>
          <w:highlight w:val="yellow"/>
        </w:rPr>
        <w:t xml:space="preserve">Add </w:t>
      </w:r>
      <w:proofErr w:type="spellStart"/>
      <w:r w:rsidRPr="00011FD8">
        <w:rPr>
          <w:rFonts w:eastAsiaTheme="minorHAnsi"/>
          <w:highlight w:val="yellow"/>
        </w:rPr>
        <w:t>MainActivity</w:t>
      </w:r>
      <w:proofErr w:type="spellEnd"/>
      <w:r w:rsidRPr="00011FD8">
        <w:rPr>
          <w:rFonts w:eastAsiaTheme="minorHAnsi"/>
          <w:highlight w:val="yellow"/>
        </w:rPr>
        <w:t xml:space="preserve"> Logic</w:t>
      </w:r>
    </w:p>
    <w:p w14:paraId="20E8B8EF" w14:textId="77777777" w:rsidR="00F1393A" w:rsidRPr="00011FD8" w:rsidRDefault="00F1393A" w:rsidP="00B47572">
      <w:pPr>
        <w:rPr>
          <w:highlight w:val="yellow"/>
        </w:rPr>
      </w:pPr>
    </w:p>
    <w:tbl>
      <w:tblPr>
        <w:tblStyle w:val="TableGrid"/>
        <w:tblW w:w="0" w:type="auto"/>
        <w:tblInd w:w="1101" w:type="dxa"/>
        <w:shd w:val="clear" w:color="auto" w:fill="E0E0E0"/>
        <w:tblLook w:val="04A0" w:firstRow="1" w:lastRow="0" w:firstColumn="1" w:lastColumn="0" w:noHBand="0" w:noVBand="1"/>
      </w:tblPr>
      <w:tblGrid>
        <w:gridCol w:w="3402"/>
        <w:gridCol w:w="4353"/>
      </w:tblGrid>
      <w:tr w:rsidR="00FF66D8" w:rsidRPr="00011FD8" w14:paraId="23968542" w14:textId="77777777" w:rsidTr="00FF66D8">
        <w:tc>
          <w:tcPr>
            <w:tcW w:w="7755" w:type="dxa"/>
            <w:gridSpan w:val="2"/>
            <w:shd w:val="clear" w:color="auto" w:fill="E0E0E0"/>
          </w:tcPr>
          <w:p w14:paraId="0F2C05E7" w14:textId="77777777" w:rsidR="00FF66D8" w:rsidRPr="00011FD8" w:rsidRDefault="00FF66D8" w:rsidP="00FF66D8">
            <w:pPr>
              <w:rPr>
                <w:rFonts w:eastAsiaTheme="minorHAnsi"/>
                <w:highlight w:val="yellow"/>
              </w:rPr>
            </w:pPr>
            <w:r w:rsidRPr="00011FD8">
              <w:rPr>
                <w:rFonts w:eastAsiaTheme="minorHAnsi"/>
                <w:highlight w:val="yellow"/>
              </w:rPr>
              <w:t>INSTRUCTOR:</w:t>
            </w:r>
          </w:p>
          <w:p w14:paraId="26EB1522" w14:textId="0E38BE98" w:rsidR="00FF66D8" w:rsidRPr="00011FD8" w:rsidRDefault="00FF66D8" w:rsidP="00FF66D8">
            <w:pPr>
              <w:rPr>
                <w:highlight w:val="yellow"/>
              </w:rPr>
            </w:pPr>
            <w:r w:rsidRPr="00011FD8">
              <w:rPr>
                <w:rFonts w:eastAsiaTheme="minorHAnsi"/>
                <w:highlight w:val="yellow"/>
              </w:rPr>
              <w:t xml:space="preserve">Open the </w:t>
            </w:r>
            <w:proofErr w:type="spellStart"/>
            <w:r w:rsidRPr="00011FD8">
              <w:rPr>
                <w:rFonts w:eastAsiaTheme="minorHAnsi"/>
                <w:highlight w:val="yellow"/>
              </w:rPr>
              <w:t>MainActivity.cs</w:t>
            </w:r>
            <w:proofErr w:type="spellEnd"/>
            <w:r w:rsidRPr="00011FD8">
              <w:rPr>
                <w:rFonts w:eastAsiaTheme="minorHAnsi"/>
                <w:highlight w:val="yellow"/>
              </w:rPr>
              <w:t xml:space="preserve"> file </w:t>
            </w:r>
          </w:p>
        </w:tc>
      </w:tr>
      <w:tr w:rsidR="00FF66D8" w:rsidRPr="00011FD8" w14:paraId="630D1DD7" w14:textId="77777777" w:rsidTr="00FF66D8">
        <w:tc>
          <w:tcPr>
            <w:tcW w:w="3402" w:type="dxa"/>
            <w:shd w:val="clear" w:color="auto" w:fill="E0E0E0"/>
          </w:tcPr>
          <w:p w14:paraId="6082E887" w14:textId="030DB8FA" w:rsidR="00FF66D8" w:rsidRPr="00011FD8" w:rsidRDefault="00EF3843" w:rsidP="00FF66D8">
            <w:pPr>
              <w:rPr>
                <w:highlight w:val="yellow"/>
              </w:rPr>
            </w:pPr>
            <w:r w:rsidRPr="00011FD8">
              <w:rPr>
                <w:highlight w:val="yellow"/>
              </w:rPr>
              <w:t xml:space="preserve">Disable </w:t>
            </w:r>
            <w:proofErr w:type="spellStart"/>
            <w:r w:rsidRPr="00011FD8">
              <w:rPr>
                <w:highlight w:val="yellow"/>
              </w:rPr>
              <w:t>CallButton</w:t>
            </w:r>
            <w:proofErr w:type="spellEnd"/>
            <w:r w:rsidRPr="00011FD8">
              <w:rPr>
                <w:highlight w:val="yellow"/>
              </w:rPr>
              <w:t xml:space="preserve"> initially</w:t>
            </w:r>
          </w:p>
        </w:tc>
        <w:tc>
          <w:tcPr>
            <w:tcW w:w="4353" w:type="dxa"/>
            <w:shd w:val="clear" w:color="auto" w:fill="E0E0E0"/>
          </w:tcPr>
          <w:p w14:paraId="191F5BB0" w14:textId="544250D1" w:rsidR="00FF66D8" w:rsidRPr="00011FD8" w:rsidRDefault="00A72AAC" w:rsidP="00FF66D8">
            <w:pPr>
              <w:rPr>
                <w:highlight w:val="yellow"/>
              </w:rPr>
            </w:pPr>
            <w:proofErr w:type="spellStart"/>
            <w:r w:rsidRPr="00011FD8">
              <w:rPr>
                <w:highlight w:val="yellow"/>
              </w:rPr>
              <w:t>CallButton.Enabled</w:t>
            </w:r>
            <w:proofErr w:type="spellEnd"/>
            <w:r w:rsidRPr="00011FD8">
              <w:rPr>
                <w:highlight w:val="yellow"/>
              </w:rPr>
              <w:t xml:space="preserve"> = false</w:t>
            </w:r>
          </w:p>
        </w:tc>
      </w:tr>
      <w:tr w:rsidR="00A72AAC" w:rsidRPr="00011FD8" w14:paraId="6E3E736A" w14:textId="77777777" w:rsidTr="00F61602">
        <w:tc>
          <w:tcPr>
            <w:tcW w:w="3402" w:type="dxa"/>
            <w:shd w:val="clear" w:color="auto" w:fill="E0E0E0"/>
          </w:tcPr>
          <w:p w14:paraId="4E1704EC" w14:textId="77777777" w:rsidR="00A72AAC" w:rsidRPr="00011FD8" w:rsidRDefault="00A72AAC" w:rsidP="00F61602">
            <w:pPr>
              <w:rPr>
                <w:highlight w:val="yellow"/>
              </w:rPr>
            </w:pPr>
            <w:r w:rsidRPr="00011FD8">
              <w:rPr>
                <w:highlight w:val="yellow"/>
              </w:rPr>
              <w:t xml:space="preserve">Add existing </w:t>
            </w:r>
            <w:proofErr w:type="spellStart"/>
            <w:r w:rsidRPr="00011FD8">
              <w:rPr>
                <w:highlight w:val="yellow"/>
              </w:rPr>
              <w:t>PhoneWordTranslate.cs</w:t>
            </w:r>
            <w:proofErr w:type="spellEnd"/>
            <w:r w:rsidRPr="00011FD8">
              <w:rPr>
                <w:highlight w:val="yellow"/>
              </w:rPr>
              <w:t xml:space="preserve"> file to project</w:t>
            </w:r>
          </w:p>
        </w:tc>
        <w:tc>
          <w:tcPr>
            <w:tcW w:w="4353" w:type="dxa"/>
            <w:shd w:val="clear" w:color="auto" w:fill="E0E0E0"/>
          </w:tcPr>
          <w:p w14:paraId="6424AE45" w14:textId="6CDEAE5A" w:rsidR="00A72AAC" w:rsidRPr="00011FD8" w:rsidRDefault="00A72AAC" w:rsidP="00F61602">
            <w:pPr>
              <w:rPr>
                <w:highlight w:val="yellow"/>
              </w:rPr>
            </w:pPr>
            <w:r w:rsidRPr="00011FD8">
              <w:rPr>
                <w:highlight w:val="yellow"/>
              </w:rPr>
              <w:t>Should be in the assets folder for the lab.</w:t>
            </w:r>
          </w:p>
        </w:tc>
      </w:tr>
      <w:tr w:rsidR="00FF66D8" w:rsidRPr="00011FD8" w14:paraId="14809B4E" w14:textId="77777777" w:rsidTr="00FF66D8">
        <w:tc>
          <w:tcPr>
            <w:tcW w:w="3402" w:type="dxa"/>
            <w:shd w:val="clear" w:color="auto" w:fill="E0E0E0"/>
          </w:tcPr>
          <w:p w14:paraId="093EB612" w14:textId="5CEAC5E4" w:rsidR="00FF66D8" w:rsidRPr="00011FD8" w:rsidRDefault="00EF3843" w:rsidP="00FF66D8">
            <w:pPr>
              <w:rPr>
                <w:highlight w:val="yellow"/>
              </w:rPr>
            </w:pPr>
            <w:r w:rsidRPr="00011FD8">
              <w:rPr>
                <w:highlight w:val="yellow"/>
              </w:rPr>
              <w:t xml:space="preserve">Add Click handler to </w:t>
            </w:r>
            <w:proofErr w:type="spellStart"/>
            <w:r w:rsidRPr="00011FD8">
              <w:rPr>
                <w:highlight w:val="yellow"/>
              </w:rPr>
              <w:t>TranslateButton</w:t>
            </w:r>
            <w:proofErr w:type="spellEnd"/>
          </w:p>
        </w:tc>
        <w:tc>
          <w:tcPr>
            <w:tcW w:w="4353" w:type="dxa"/>
            <w:shd w:val="clear" w:color="auto" w:fill="E0E0E0"/>
          </w:tcPr>
          <w:p w14:paraId="45DB98C5" w14:textId="57465BD6" w:rsidR="00FF66D8" w:rsidRPr="00011FD8" w:rsidRDefault="00A72AAC" w:rsidP="00FF66D8">
            <w:pPr>
              <w:rPr>
                <w:rStyle w:val="CodeInline"/>
                <w:rFonts w:ascii="Helvetica Neue" w:hAnsi="Helvetica Neue"/>
                <w:sz w:val="24"/>
                <w:szCs w:val="24"/>
                <w:highlight w:val="yellow"/>
              </w:rPr>
            </w:pPr>
            <w:proofErr w:type="spellStart"/>
            <w:r w:rsidRPr="00011FD8">
              <w:rPr>
                <w:rStyle w:val="CodeInline"/>
                <w:rFonts w:ascii="Helvetica Neue" w:hAnsi="Helvetica Neue"/>
                <w:sz w:val="24"/>
                <w:szCs w:val="24"/>
                <w:highlight w:val="yellow"/>
              </w:rPr>
              <w:t>TranslateButton.Click</w:t>
            </w:r>
            <w:proofErr w:type="spellEnd"/>
            <w:r w:rsidRPr="00011FD8">
              <w:rPr>
                <w:rStyle w:val="CodeInline"/>
                <w:rFonts w:ascii="Helvetica Neue" w:hAnsi="Helvetica Neue"/>
                <w:sz w:val="24"/>
                <w:szCs w:val="24"/>
                <w:highlight w:val="yellow"/>
              </w:rPr>
              <w:t xml:space="preserve"> += …</w:t>
            </w:r>
          </w:p>
        </w:tc>
      </w:tr>
      <w:tr w:rsidR="00FF66D8" w:rsidRPr="00011FD8" w14:paraId="30A5596F" w14:textId="77777777" w:rsidTr="00FF66D8">
        <w:tc>
          <w:tcPr>
            <w:tcW w:w="3402" w:type="dxa"/>
            <w:shd w:val="clear" w:color="auto" w:fill="E0E0E0"/>
          </w:tcPr>
          <w:p w14:paraId="53E681CA" w14:textId="0EB0688E" w:rsidR="00FF66D8" w:rsidRPr="00011FD8" w:rsidRDefault="00EF3843" w:rsidP="00FF66D8">
            <w:pPr>
              <w:rPr>
                <w:highlight w:val="yellow"/>
              </w:rPr>
            </w:pPr>
            <w:r w:rsidRPr="00011FD8">
              <w:rPr>
                <w:highlight w:val="yellow"/>
              </w:rPr>
              <w:t xml:space="preserve">Translate </w:t>
            </w:r>
            <w:proofErr w:type="spellStart"/>
            <w:r w:rsidRPr="00011FD8">
              <w:rPr>
                <w:highlight w:val="yellow"/>
              </w:rPr>
              <w:t>PhoneNumberText</w:t>
            </w:r>
            <w:proofErr w:type="spellEnd"/>
            <w:r w:rsidRPr="00011FD8">
              <w:rPr>
                <w:highlight w:val="yellow"/>
              </w:rPr>
              <w:t xml:space="preserve"> and add to </w:t>
            </w:r>
            <w:proofErr w:type="spellStart"/>
            <w:r w:rsidRPr="00011FD8">
              <w:rPr>
                <w:highlight w:val="yellow"/>
              </w:rPr>
              <w:t>CallButton</w:t>
            </w:r>
            <w:proofErr w:type="spellEnd"/>
            <w:r w:rsidRPr="00011FD8">
              <w:rPr>
                <w:highlight w:val="yellow"/>
              </w:rPr>
              <w:t xml:space="preserve"> (if not empty), </w:t>
            </w:r>
          </w:p>
        </w:tc>
        <w:tc>
          <w:tcPr>
            <w:tcW w:w="4353" w:type="dxa"/>
            <w:shd w:val="clear" w:color="auto" w:fill="E0E0E0"/>
          </w:tcPr>
          <w:p w14:paraId="4D0E176C" w14:textId="405D4D9D" w:rsidR="00FF66D8" w:rsidRPr="00011FD8" w:rsidRDefault="00FF66D8" w:rsidP="00FF66D8">
            <w:pPr>
              <w:rPr>
                <w:highlight w:val="yellow"/>
              </w:rPr>
            </w:pPr>
          </w:p>
        </w:tc>
      </w:tr>
      <w:tr w:rsidR="00FF66D8" w:rsidRPr="00011FD8" w14:paraId="0AEB8B2F" w14:textId="77777777" w:rsidTr="00FF66D8">
        <w:tc>
          <w:tcPr>
            <w:tcW w:w="3402" w:type="dxa"/>
            <w:shd w:val="clear" w:color="auto" w:fill="E0E0E0"/>
          </w:tcPr>
          <w:p w14:paraId="5264D0F0" w14:textId="69E4EEF7" w:rsidR="00FF66D8" w:rsidRPr="00011FD8" w:rsidRDefault="00EF3843" w:rsidP="00FF66D8">
            <w:pPr>
              <w:rPr>
                <w:highlight w:val="yellow"/>
              </w:rPr>
            </w:pPr>
            <w:r w:rsidRPr="00011FD8">
              <w:rPr>
                <w:highlight w:val="yellow"/>
              </w:rPr>
              <w:t xml:space="preserve">Enable </w:t>
            </w:r>
            <w:proofErr w:type="spellStart"/>
            <w:r w:rsidRPr="00011FD8">
              <w:rPr>
                <w:highlight w:val="yellow"/>
              </w:rPr>
              <w:t>CallButton</w:t>
            </w:r>
            <w:proofErr w:type="spellEnd"/>
          </w:p>
        </w:tc>
        <w:tc>
          <w:tcPr>
            <w:tcW w:w="4353" w:type="dxa"/>
            <w:shd w:val="clear" w:color="auto" w:fill="E0E0E0"/>
          </w:tcPr>
          <w:p w14:paraId="00B06A52" w14:textId="2413C721" w:rsidR="00FF66D8" w:rsidRPr="00011FD8" w:rsidRDefault="00FF66D8" w:rsidP="00FF66D8">
            <w:pPr>
              <w:rPr>
                <w:highlight w:val="yellow"/>
              </w:rPr>
            </w:pPr>
          </w:p>
        </w:tc>
      </w:tr>
      <w:tr w:rsidR="00EF3843" w:rsidRPr="00011FD8" w14:paraId="5D937DDF" w14:textId="77777777" w:rsidTr="00FF66D8">
        <w:tc>
          <w:tcPr>
            <w:tcW w:w="3402" w:type="dxa"/>
            <w:shd w:val="clear" w:color="auto" w:fill="E0E0E0"/>
          </w:tcPr>
          <w:p w14:paraId="52CFF1A4" w14:textId="3F362EAA" w:rsidR="00EF3843" w:rsidRPr="00011FD8" w:rsidRDefault="00EF3843" w:rsidP="00FF66D8">
            <w:pPr>
              <w:rPr>
                <w:highlight w:val="yellow"/>
              </w:rPr>
            </w:pPr>
            <w:r w:rsidRPr="00011FD8">
              <w:rPr>
                <w:highlight w:val="yellow"/>
              </w:rPr>
              <w:t xml:space="preserve">Add Click handler to </w:t>
            </w:r>
            <w:proofErr w:type="spellStart"/>
            <w:r w:rsidRPr="00011FD8">
              <w:rPr>
                <w:highlight w:val="yellow"/>
              </w:rPr>
              <w:t>CallButton</w:t>
            </w:r>
            <w:proofErr w:type="spellEnd"/>
            <w:r w:rsidRPr="00011FD8">
              <w:rPr>
                <w:highlight w:val="yellow"/>
              </w:rPr>
              <w:t xml:space="preserve">, show </w:t>
            </w:r>
            <w:proofErr w:type="spellStart"/>
            <w:r w:rsidRPr="00011FD8">
              <w:rPr>
                <w:highlight w:val="yellow"/>
              </w:rPr>
              <w:t>AlertDialog</w:t>
            </w:r>
            <w:proofErr w:type="spellEnd"/>
            <w:r w:rsidRPr="00011FD8">
              <w:rPr>
                <w:highlight w:val="yellow"/>
              </w:rPr>
              <w:t xml:space="preserve">, add Neutral and Negative buttons – use </w:t>
            </w:r>
            <w:proofErr w:type="spellStart"/>
            <w:r w:rsidRPr="00011FD8">
              <w:rPr>
                <w:highlight w:val="yellow"/>
              </w:rPr>
              <w:t>Intent.ActionCall</w:t>
            </w:r>
            <w:proofErr w:type="spellEnd"/>
            <w:r w:rsidRPr="00011FD8">
              <w:rPr>
                <w:highlight w:val="yellow"/>
              </w:rPr>
              <w:t xml:space="preserve"> to dial phone</w:t>
            </w:r>
          </w:p>
        </w:tc>
        <w:tc>
          <w:tcPr>
            <w:tcW w:w="4353" w:type="dxa"/>
            <w:shd w:val="clear" w:color="auto" w:fill="E0E0E0"/>
          </w:tcPr>
          <w:p w14:paraId="0E75F061" w14:textId="77777777" w:rsidR="00EF3843" w:rsidRPr="00011FD8" w:rsidRDefault="00EF3843" w:rsidP="00FF66D8">
            <w:pPr>
              <w:rPr>
                <w:highlight w:val="yellow"/>
              </w:rPr>
            </w:pPr>
          </w:p>
        </w:tc>
      </w:tr>
    </w:tbl>
    <w:p w14:paraId="1B0B63CC" w14:textId="77777777" w:rsidR="00F1393A" w:rsidRPr="00011FD8" w:rsidRDefault="00F1393A" w:rsidP="00B47572">
      <w:pPr>
        <w:rPr>
          <w:highlight w:val="yellow"/>
        </w:rPr>
      </w:pPr>
    </w:p>
    <w:p w14:paraId="6F85A4C2" w14:textId="77777777" w:rsidR="00B47572" w:rsidRPr="00011FD8" w:rsidRDefault="00B47572" w:rsidP="00B47572">
      <w:pPr>
        <w:rPr>
          <w:highlight w:val="yellow"/>
        </w:rPr>
      </w:pPr>
    </w:p>
    <w:p w14:paraId="5879C8E7" w14:textId="77777777" w:rsidR="00725CD4" w:rsidRPr="00011FD8" w:rsidRDefault="00725CD4" w:rsidP="00B47572">
      <w:pPr>
        <w:rPr>
          <w:highlight w:val="yellow"/>
        </w:rPr>
      </w:pPr>
    </w:p>
    <w:p w14:paraId="3DE6DF10" w14:textId="57A4D158" w:rsidR="00725CD4" w:rsidRPr="00011FD8" w:rsidRDefault="00725CD4" w:rsidP="00B47572">
      <w:pPr>
        <w:rPr>
          <w:b/>
          <w:highlight w:val="yellow"/>
        </w:rPr>
      </w:pPr>
      <w:r w:rsidRPr="00011FD8">
        <w:rPr>
          <w:b/>
          <w:highlight w:val="yellow"/>
        </w:rPr>
        <w:t>Brief explanation of Intents</w:t>
      </w:r>
    </w:p>
    <w:p w14:paraId="531D2FDE" w14:textId="5E970553" w:rsidR="00725CD4" w:rsidRPr="00011FD8" w:rsidRDefault="00725CD4" w:rsidP="00306E60">
      <w:pPr>
        <w:pStyle w:val="Normal-indent"/>
        <w:rPr>
          <w:highlight w:val="yellow"/>
        </w:rPr>
      </w:pPr>
      <w:r w:rsidRPr="00011FD8">
        <w:rPr>
          <w:highlight w:val="yellow"/>
        </w:rPr>
        <w:t xml:space="preserve">Intents are used to ask the system to execute a specific behavior or operation.  Often they will be used to present a new Activity with corresponding UI, but they can be used to signal non-UI behavior as well.  We’ll use Intents to show a second screen in Lab2, and here we can use </w:t>
      </w:r>
      <w:proofErr w:type="gramStart"/>
      <w:r w:rsidRPr="00011FD8">
        <w:rPr>
          <w:highlight w:val="yellow"/>
        </w:rPr>
        <w:t>an Intent</w:t>
      </w:r>
      <w:proofErr w:type="gramEnd"/>
      <w:r w:rsidRPr="00011FD8">
        <w:rPr>
          <w:highlight w:val="yellow"/>
        </w:rPr>
        <w:t xml:space="preserve"> to ask the system to dial a number for us.  We prefix the number with “</w:t>
      </w:r>
      <w:proofErr w:type="spellStart"/>
      <w:r w:rsidRPr="00011FD8">
        <w:rPr>
          <w:highlight w:val="yellow"/>
        </w:rPr>
        <w:t>tel</w:t>
      </w:r>
      <w:proofErr w:type="spellEnd"/>
      <w:r w:rsidRPr="00011FD8">
        <w:rPr>
          <w:highlight w:val="yellow"/>
        </w:rPr>
        <w:t>:” to indicate the type of number we are dialing.</w:t>
      </w:r>
    </w:p>
    <w:p w14:paraId="62B439B6" w14:textId="77777777" w:rsidR="00725CD4" w:rsidRPr="00011FD8" w:rsidRDefault="00725CD4" w:rsidP="00B47572">
      <w:pPr>
        <w:rPr>
          <w:highlight w:val="yellow"/>
        </w:rPr>
      </w:pPr>
    </w:p>
    <w:tbl>
      <w:tblPr>
        <w:tblStyle w:val="TableGrid"/>
        <w:tblW w:w="0" w:type="auto"/>
        <w:tblInd w:w="1101" w:type="dxa"/>
        <w:shd w:val="clear" w:color="auto" w:fill="E0E0E0"/>
        <w:tblLook w:val="04A0" w:firstRow="1" w:lastRow="0" w:firstColumn="1" w:lastColumn="0" w:noHBand="0" w:noVBand="1"/>
      </w:tblPr>
      <w:tblGrid>
        <w:gridCol w:w="7755"/>
      </w:tblGrid>
      <w:tr w:rsidR="00EF3843" w:rsidRPr="00011FD8" w14:paraId="38C76807" w14:textId="77777777" w:rsidTr="00EF3843">
        <w:tc>
          <w:tcPr>
            <w:tcW w:w="7755" w:type="dxa"/>
            <w:shd w:val="clear" w:color="auto" w:fill="E0E0E0"/>
          </w:tcPr>
          <w:p w14:paraId="01C7F6EE" w14:textId="77777777" w:rsidR="00EF3843" w:rsidRPr="00011FD8" w:rsidRDefault="00EF3843" w:rsidP="00EF3843">
            <w:pPr>
              <w:rPr>
                <w:rFonts w:eastAsiaTheme="minorHAnsi"/>
                <w:highlight w:val="yellow"/>
              </w:rPr>
            </w:pPr>
            <w:r w:rsidRPr="00011FD8">
              <w:rPr>
                <w:rFonts w:eastAsiaTheme="minorHAnsi"/>
                <w:highlight w:val="yellow"/>
              </w:rPr>
              <w:t>INSTRUCTOR:</w:t>
            </w:r>
          </w:p>
          <w:p w14:paraId="6F58B291" w14:textId="643BB522" w:rsidR="00EF3843" w:rsidRPr="00011FD8" w:rsidRDefault="00EF3843" w:rsidP="00EF3843">
            <w:pPr>
              <w:rPr>
                <w:highlight w:val="yellow"/>
              </w:rPr>
            </w:pPr>
            <w:r w:rsidRPr="00011FD8">
              <w:rPr>
                <w:highlight w:val="yellow"/>
              </w:rPr>
              <w:t>RUN APP – NOTE SECURITY FAILURE</w:t>
            </w:r>
          </w:p>
        </w:tc>
      </w:tr>
      <w:tr w:rsidR="00306E60" w:rsidRPr="00011FD8" w14:paraId="77445959" w14:textId="77777777" w:rsidTr="00EF3843">
        <w:tc>
          <w:tcPr>
            <w:tcW w:w="7755" w:type="dxa"/>
            <w:shd w:val="clear" w:color="auto" w:fill="E0E0E0"/>
          </w:tcPr>
          <w:p w14:paraId="3C49D385" w14:textId="6FD8DF41" w:rsidR="00306E60" w:rsidRPr="00011FD8" w:rsidRDefault="00306E60" w:rsidP="00EF3843">
            <w:pPr>
              <w:rPr>
                <w:rFonts w:eastAsiaTheme="minorHAnsi"/>
                <w:highlight w:val="yellow"/>
              </w:rPr>
            </w:pPr>
            <w:r w:rsidRPr="00011FD8">
              <w:rPr>
                <w:highlight w:val="yellow"/>
              </w:rPr>
              <w:t>Explain security restrictions + sandboxing for Android, show permissions in manifest and request CALL permission.</w:t>
            </w:r>
          </w:p>
        </w:tc>
      </w:tr>
    </w:tbl>
    <w:p w14:paraId="3716DEEC" w14:textId="7C452E62" w:rsidR="00725CD4" w:rsidRPr="00011FD8" w:rsidRDefault="00725CD4" w:rsidP="00B47572">
      <w:pPr>
        <w:rPr>
          <w:highlight w:val="yellow"/>
        </w:rPr>
      </w:pPr>
    </w:p>
    <w:p w14:paraId="4C56A1CB" w14:textId="77777777" w:rsidR="00725CD4" w:rsidRPr="00011FD8" w:rsidRDefault="00725CD4" w:rsidP="00B47572">
      <w:pPr>
        <w:rPr>
          <w:highlight w:val="yellow"/>
        </w:rPr>
      </w:pPr>
    </w:p>
    <w:tbl>
      <w:tblPr>
        <w:tblStyle w:val="TableGrid"/>
        <w:tblW w:w="0" w:type="auto"/>
        <w:tblInd w:w="1101" w:type="dxa"/>
        <w:shd w:val="clear" w:color="auto" w:fill="E0E0E0"/>
        <w:tblLook w:val="04A0" w:firstRow="1" w:lastRow="0" w:firstColumn="1" w:lastColumn="0" w:noHBand="0" w:noVBand="1"/>
      </w:tblPr>
      <w:tblGrid>
        <w:gridCol w:w="7755"/>
      </w:tblGrid>
      <w:tr w:rsidR="00306E60" w:rsidRPr="00011FD8" w14:paraId="6142E388" w14:textId="77777777" w:rsidTr="00306E60">
        <w:tc>
          <w:tcPr>
            <w:tcW w:w="7755" w:type="dxa"/>
            <w:shd w:val="clear" w:color="auto" w:fill="E0E0E0"/>
          </w:tcPr>
          <w:p w14:paraId="7444D56F" w14:textId="77777777" w:rsidR="00306E60" w:rsidRPr="00011FD8" w:rsidRDefault="00306E60" w:rsidP="00306E60">
            <w:pPr>
              <w:rPr>
                <w:rFonts w:eastAsiaTheme="minorHAnsi"/>
                <w:highlight w:val="yellow"/>
              </w:rPr>
            </w:pPr>
            <w:r w:rsidRPr="00011FD8">
              <w:rPr>
                <w:rFonts w:eastAsiaTheme="minorHAnsi"/>
                <w:highlight w:val="yellow"/>
              </w:rPr>
              <w:t>INSTRUCTOR:</w:t>
            </w:r>
          </w:p>
          <w:p w14:paraId="0FBD03AE" w14:textId="021EBA2C" w:rsidR="00306E60" w:rsidRPr="00011FD8" w:rsidRDefault="00306E60" w:rsidP="00306E60">
            <w:pPr>
              <w:rPr>
                <w:highlight w:val="yellow"/>
              </w:rPr>
            </w:pPr>
            <w:r w:rsidRPr="00011FD8">
              <w:rPr>
                <w:highlight w:val="yellow"/>
              </w:rPr>
              <w:t>RUN APP TO DIAL</w:t>
            </w:r>
          </w:p>
        </w:tc>
      </w:tr>
    </w:tbl>
    <w:p w14:paraId="2F30E368" w14:textId="770A0D15" w:rsidR="00725CD4" w:rsidRPr="00011FD8" w:rsidRDefault="00725CD4" w:rsidP="00B47572">
      <w:pPr>
        <w:rPr>
          <w:highlight w:val="yellow"/>
        </w:rPr>
      </w:pPr>
    </w:p>
    <w:p w14:paraId="35815A2F" w14:textId="0AED7B95" w:rsidR="00B47572" w:rsidRPr="00011FD8" w:rsidRDefault="00B47572" w:rsidP="00002C02">
      <w:pPr>
        <w:pStyle w:val="Heading3"/>
        <w:ind w:left="0"/>
        <w:rPr>
          <w:rFonts w:eastAsiaTheme="minorHAnsi"/>
          <w:highlight w:val="yellow"/>
        </w:rPr>
      </w:pPr>
      <w:r w:rsidRPr="00011FD8">
        <w:rPr>
          <w:rFonts w:eastAsiaTheme="minorHAnsi"/>
          <w:highlight w:val="yellow"/>
        </w:rPr>
        <w:t>Finishing Touches</w:t>
      </w:r>
    </w:p>
    <w:tbl>
      <w:tblPr>
        <w:tblStyle w:val="TableGrid"/>
        <w:tblW w:w="0" w:type="auto"/>
        <w:tblInd w:w="1101" w:type="dxa"/>
        <w:shd w:val="clear" w:color="auto" w:fill="E0E0E0"/>
        <w:tblLook w:val="04A0" w:firstRow="1" w:lastRow="0" w:firstColumn="1" w:lastColumn="0" w:noHBand="0" w:noVBand="1"/>
      </w:tblPr>
      <w:tblGrid>
        <w:gridCol w:w="3402"/>
        <w:gridCol w:w="4353"/>
      </w:tblGrid>
      <w:tr w:rsidR="00306E60" w:rsidRPr="00011FD8" w14:paraId="4F9BEF3B" w14:textId="77777777" w:rsidTr="00306E60">
        <w:tc>
          <w:tcPr>
            <w:tcW w:w="7755" w:type="dxa"/>
            <w:gridSpan w:val="2"/>
            <w:shd w:val="clear" w:color="auto" w:fill="E0E0E0"/>
          </w:tcPr>
          <w:p w14:paraId="7BE0B243" w14:textId="77777777" w:rsidR="00306E60" w:rsidRPr="00011FD8" w:rsidRDefault="00306E60" w:rsidP="00306E60">
            <w:pPr>
              <w:rPr>
                <w:rFonts w:eastAsiaTheme="minorHAnsi"/>
                <w:highlight w:val="yellow"/>
              </w:rPr>
            </w:pPr>
            <w:r w:rsidRPr="00011FD8">
              <w:rPr>
                <w:rFonts w:eastAsiaTheme="minorHAnsi"/>
                <w:highlight w:val="yellow"/>
              </w:rPr>
              <w:t>INSTRUCTOR:</w:t>
            </w:r>
          </w:p>
          <w:p w14:paraId="76239F1C" w14:textId="77777777" w:rsidR="00306E60" w:rsidRPr="00011FD8" w:rsidRDefault="00306E60" w:rsidP="00306E60">
            <w:pPr>
              <w:rPr>
                <w:highlight w:val="yellow"/>
              </w:rPr>
            </w:pPr>
            <w:r w:rsidRPr="00011FD8">
              <w:rPr>
                <w:rFonts w:eastAsiaTheme="minorHAnsi"/>
                <w:highlight w:val="yellow"/>
              </w:rPr>
              <w:t xml:space="preserve">Open the </w:t>
            </w:r>
            <w:proofErr w:type="spellStart"/>
            <w:r w:rsidRPr="00011FD8">
              <w:rPr>
                <w:rFonts w:eastAsiaTheme="minorHAnsi"/>
                <w:highlight w:val="yellow"/>
              </w:rPr>
              <w:t>MainActivity.cs</w:t>
            </w:r>
            <w:proofErr w:type="spellEnd"/>
            <w:r w:rsidRPr="00011FD8">
              <w:rPr>
                <w:rFonts w:eastAsiaTheme="minorHAnsi"/>
                <w:highlight w:val="yellow"/>
              </w:rPr>
              <w:t xml:space="preserve"> file </w:t>
            </w:r>
          </w:p>
        </w:tc>
      </w:tr>
      <w:tr w:rsidR="00306E60" w:rsidRPr="00011FD8" w14:paraId="59E0BFBD" w14:textId="77777777" w:rsidTr="00306E60">
        <w:tc>
          <w:tcPr>
            <w:tcW w:w="3402" w:type="dxa"/>
            <w:shd w:val="clear" w:color="auto" w:fill="E0E0E0"/>
          </w:tcPr>
          <w:p w14:paraId="2C35803A" w14:textId="4C9A2702" w:rsidR="00306E60" w:rsidRPr="00011FD8" w:rsidRDefault="00306E60" w:rsidP="00306E60">
            <w:pPr>
              <w:rPr>
                <w:highlight w:val="yellow"/>
              </w:rPr>
            </w:pPr>
            <w:r w:rsidRPr="00011FD8">
              <w:rPr>
                <w:highlight w:val="yellow"/>
              </w:rPr>
              <w:t>Show the current state of icon and app name</w:t>
            </w:r>
          </w:p>
        </w:tc>
        <w:tc>
          <w:tcPr>
            <w:tcW w:w="4353" w:type="dxa"/>
            <w:shd w:val="clear" w:color="auto" w:fill="E0E0E0"/>
          </w:tcPr>
          <w:p w14:paraId="1B850A16" w14:textId="61278C8E" w:rsidR="00306E60" w:rsidRPr="00011FD8" w:rsidRDefault="00306E60" w:rsidP="00306E60">
            <w:pPr>
              <w:rPr>
                <w:highlight w:val="yellow"/>
              </w:rPr>
            </w:pPr>
            <w:r w:rsidRPr="00011FD8">
              <w:rPr>
                <w:highlight w:val="yellow"/>
              </w:rPr>
              <w:t>[Activity] attribute</w:t>
            </w:r>
          </w:p>
        </w:tc>
      </w:tr>
      <w:tr w:rsidR="00306E60" w:rsidRPr="00011FD8" w14:paraId="1B8130C7" w14:textId="77777777" w:rsidTr="00306E60">
        <w:tc>
          <w:tcPr>
            <w:tcW w:w="3402" w:type="dxa"/>
            <w:shd w:val="clear" w:color="auto" w:fill="E0E0E0"/>
          </w:tcPr>
          <w:p w14:paraId="360B9906" w14:textId="01E2CC53" w:rsidR="00306E60" w:rsidRPr="00011FD8" w:rsidRDefault="00306E60" w:rsidP="00306E60">
            <w:pPr>
              <w:rPr>
                <w:highlight w:val="yellow"/>
              </w:rPr>
            </w:pPr>
            <w:r w:rsidRPr="00011FD8">
              <w:rPr>
                <w:highlight w:val="yellow"/>
              </w:rPr>
              <w:t xml:space="preserve">Change App name in options and on </w:t>
            </w:r>
            <w:proofErr w:type="spellStart"/>
            <w:r w:rsidRPr="00011FD8">
              <w:rPr>
                <w:highlight w:val="yellow"/>
              </w:rPr>
              <w:t>MainActivity</w:t>
            </w:r>
            <w:proofErr w:type="spellEnd"/>
          </w:p>
        </w:tc>
        <w:tc>
          <w:tcPr>
            <w:tcW w:w="4353" w:type="dxa"/>
            <w:shd w:val="clear" w:color="auto" w:fill="E0E0E0"/>
          </w:tcPr>
          <w:p w14:paraId="75FA399D" w14:textId="063BB3B1" w:rsidR="00306E60" w:rsidRPr="00011FD8" w:rsidRDefault="00306E60" w:rsidP="00306E60">
            <w:pPr>
              <w:rPr>
                <w:highlight w:val="yellow"/>
              </w:rPr>
            </w:pPr>
            <w:r w:rsidRPr="00011FD8">
              <w:rPr>
                <w:highlight w:val="yellow"/>
              </w:rPr>
              <w:t>Right-=click</w:t>
            </w:r>
          </w:p>
        </w:tc>
      </w:tr>
      <w:tr w:rsidR="00306E60" w:rsidRPr="00011FD8" w14:paraId="7A6C2F8F" w14:textId="77777777" w:rsidTr="00306E60">
        <w:tc>
          <w:tcPr>
            <w:tcW w:w="3402" w:type="dxa"/>
            <w:shd w:val="clear" w:color="auto" w:fill="E0E0E0"/>
          </w:tcPr>
          <w:p w14:paraId="72D73787" w14:textId="3E7B3C1B" w:rsidR="00306E60" w:rsidRPr="00011FD8" w:rsidRDefault="00306E60" w:rsidP="00306E60">
            <w:pPr>
              <w:rPr>
                <w:highlight w:val="yellow"/>
              </w:rPr>
            </w:pPr>
            <w:r w:rsidRPr="00011FD8">
              <w:rPr>
                <w:highlight w:val="yellow"/>
              </w:rPr>
              <w:t xml:space="preserve">Add App icons </w:t>
            </w:r>
          </w:p>
        </w:tc>
        <w:tc>
          <w:tcPr>
            <w:tcW w:w="4353" w:type="dxa"/>
            <w:shd w:val="clear" w:color="auto" w:fill="E0E0E0"/>
          </w:tcPr>
          <w:p w14:paraId="457A2863" w14:textId="520AB867" w:rsidR="00306E60" w:rsidRPr="00011FD8" w:rsidRDefault="00306E60" w:rsidP="00306E60">
            <w:pPr>
              <w:rPr>
                <w:highlight w:val="yellow"/>
              </w:rPr>
            </w:pPr>
            <w:proofErr w:type="gramStart"/>
            <w:r w:rsidRPr="00011FD8">
              <w:rPr>
                <w:highlight w:val="yellow"/>
              </w:rPr>
              <w:t>explain</w:t>
            </w:r>
            <w:proofErr w:type="gramEnd"/>
            <w:r w:rsidRPr="00011FD8">
              <w:rPr>
                <w:highlight w:val="yellow"/>
              </w:rPr>
              <w:t xml:space="preserve"> different resolution styles for </w:t>
            </w:r>
            <w:proofErr w:type="spellStart"/>
            <w:r w:rsidRPr="00011FD8">
              <w:rPr>
                <w:highlight w:val="yellow"/>
              </w:rPr>
              <w:t>drawable</w:t>
            </w:r>
            <w:proofErr w:type="spellEnd"/>
            <w:r w:rsidRPr="00011FD8">
              <w:rPr>
                <w:highlight w:val="yellow"/>
              </w:rPr>
              <w:t xml:space="preserve"> folder structure</w:t>
            </w:r>
          </w:p>
        </w:tc>
      </w:tr>
    </w:tbl>
    <w:p w14:paraId="5C0486CB" w14:textId="3C4EAB5B" w:rsidR="0031221D" w:rsidRPr="00011FD8" w:rsidRDefault="0031221D" w:rsidP="00002C02">
      <w:pPr>
        <w:rPr>
          <w:highlight w:val="yellow"/>
        </w:rPr>
      </w:pPr>
    </w:p>
    <w:p w14:paraId="4D9A2719" w14:textId="3110978E" w:rsidR="00B47572" w:rsidRPr="00011FD8" w:rsidRDefault="002567F5" w:rsidP="00002C02">
      <w:pPr>
        <w:pStyle w:val="Heading3"/>
        <w:ind w:left="0"/>
        <w:rPr>
          <w:rFonts w:eastAsiaTheme="minorHAnsi"/>
          <w:highlight w:val="yellow"/>
        </w:rPr>
      </w:pPr>
      <w:r w:rsidRPr="00011FD8">
        <w:rPr>
          <w:rFonts w:eastAsiaTheme="minorHAnsi"/>
          <w:highlight w:val="yellow"/>
        </w:rPr>
        <w:t>Lab</w:t>
      </w:r>
      <w:r w:rsidR="00306E60" w:rsidRPr="00011FD8">
        <w:rPr>
          <w:rFonts w:eastAsiaTheme="minorHAnsi"/>
          <w:highlight w:val="yellow"/>
        </w:rPr>
        <w:t xml:space="preserve"> 01</w:t>
      </w:r>
      <w:r w:rsidRPr="00011FD8">
        <w:rPr>
          <w:rFonts w:eastAsiaTheme="minorHAnsi"/>
          <w:highlight w:val="yellow"/>
        </w:rPr>
        <w:t xml:space="preserve"> </w:t>
      </w:r>
      <w:r w:rsidR="00300571" w:rsidRPr="00011FD8">
        <w:rPr>
          <w:rFonts w:eastAsiaTheme="minorHAnsi"/>
          <w:highlight w:val="yellow"/>
        </w:rPr>
        <w:t>Summary</w:t>
      </w:r>
    </w:p>
    <w:p w14:paraId="1FB190CB" w14:textId="2339834A" w:rsidR="00300571" w:rsidRDefault="00300571" w:rsidP="00A355C2">
      <w:pPr>
        <w:pStyle w:val="Normal-indent"/>
        <w:rPr>
          <w:rFonts w:eastAsiaTheme="minorHAnsi"/>
        </w:rPr>
      </w:pPr>
      <w:r w:rsidRPr="00011FD8">
        <w:rPr>
          <w:rFonts w:eastAsiaTheme="minorHAnsi"/>
          <w:highlight w:val="yellow"/>
        </w:rPr>
        <w:t>Now you’ve seen how to build a basic single-screen Android application with the UI designer, provide behavior through an Activity, add in custom icons and title and debug and run the application with the Emulator and Xamarin Studio.</w:t>
      </w:r>
    </w:p>
    <w:p w14:paraId="60C12CAA" w14:textId="77777777" w:rsidR="00011FD8" w:rsidRDefault="00011FD8" w:rsidP="00002C02">
      <w:pPr>
        <w:pStyle w:val="Heading3"/>
        <w:ind w:left="0"/>
        <w:rPr>
          <w:rFonts w:ascii="Helvetica Neue Light" w:eastAsiaTheme="minorHAnsi" w:hAnsi="Helvetica Neue Light"/>
          <w:sz w:val="24"/>
        </w:rPr>
      </w:pPr>
    </w:p>
    <w:p w14:paraId="306CC272" w14:textId="15972392" w:rsidR="00300571" w:rsidRPr="00B47514" w:rsidRDefault="00300571" w:rsidP="00002C02">
      <w:pPr>
        <w:pStyle w:val="Heading2"/>
      </w:pPr>
      <w:r>
        <w:t xml:space="preserve">Lab 02 </w:t>
      </w:r>
    </w:p>
    <w:p w14:paraId="7FCCCED6" w14:textId="068897C8" w:rsidR="003814E0" w:rsidRPr="00011FD8" w:rsidRDefault="003814E0" w:rsidP="00002C02">
      <w:pPr>
        <w:pStyle w:val="ListParagraph"/>
        <w:numPr>
          <w:ilvl w:val="0"/>
          <w:numId w:val="47"/>
        </w:numPr>
        <w:rPr>
          <w:highlight w:val="yellow"/>
        </w:rPr>
      </w:pPr>
      <w:r w:rsidRPr="00011FD8">
        <w:rPr>
          <w:highlight w:val="yellow"/>
        </w:rPr>
        <w:t>Open the starter project.</w:t>
      </w:r>
    </w:p>
    <w:p w14:paraId="67BDCEE2" w14:textId="2453AE7C" w:rsidR="003814E0" w:rsidRPr="00011FD8" w:rsidRDefault="003814E0" w:rsidP="003814E0">
      <w:pPr>
        <w:pStyle w:val="ListParagraph"/>
        <w:numPr>
          <w:ilvl w:val="0"/>
          <w:numId w:val="47"/>
        </w:numPr>
        <w:rPr>
          <w:iCs/>
          <w:color w:val="808080" w:themeColor="text1" w:themeTint="7F"/>
          <w:highlight w:val="yellow"/>
        </w:rPr>
      </w:pPr>
      <w:r w:rsidRPr="00011FD8">
        <w:rPr>
          <w:highlight w:val="yellow"/>
        </w:rPr>
        <w:t>Build it.</w:t>
      </w:r>
    </w:p>
    <w:p w14:paraId="53753679" w14:textId="02C5A8E6" w:rsidR="00186BD7" w:rsidRPr="00011FD8" w:rsidRDefault="00186BD7" w:rsidP="00002C02">
      <w:pPr>
        <w:pStyle w:val="Heading3"/>
        <w:ind w:left="0"/>
        <w:rPr>
          <w:rFonts w:eastAsiaTheme="minorHAnsi" w:cs="Times"/>
          <w:highlight w:val="yellow"/>
        </w:rPr>
      </w:pPr>
      <w:r w:rsidRPr="00011FD8">
        <w:rPr>
          <w:rFonts w:eastAsiaTheme="minorHAnsi"/>
          <w:highlight w:val="yellow"/>
        </w:rPr>
        <w:t>Edit UI</w:t>
      </w:r>
    </w:p>
    <w:p w14:paraId="52B79214" w14:textId="27F5CFC2" w:rsidR="00186BD7" w:rsidRPr="00011FD8" w:rsidRDefault="00186BD7" w:rsidP="00002C02">
      <w:pPr>
        <w:rPr>
          <w:highlight w:val="yellow"/>
        </w:rPr>
      </w:pPr>
      <w:proofErr w:type="spellStart"/>
      <w:r w:rsidRPr="00011FD8">
        <w:rPr>
          <w:highlight w:val="yellow"/>
        </w:rPr>
        <w:t>CallHistoryButton</w:t>
      </w:r>
      <w:proofErr w:type="spellEnd"/>
      <w:r w:rsidRPr="00011FD8">
        <w:rPr>
          <w:highlight w:val="yellow"/>
        </w:rPr>
        <w:t xml:space="preserve"> &gt; Text = @string/</w:t>
      </w:r>
      <w:proofErr w:type="spellStart"/>
      <w:r w:rsidRPr="00011FD8">
        <w:rPr>
          <w:highlight w:val="yellow"/>
        </w:rPr>
        <w:t>callHistory</w:t>
      </w:r>
      <w:proofErr w:type="spellEnd"/>
      <w:r w:rsidRPr="00011FD8">
        <w:rPr>
          <w:highlight w:val="yellow"/>
        </w:rPr>
        <w:t>, [</w:t>
      </w:r>
      <w:commentRangeStart w:id="1"/>
      <w:r w:rsidRPr="00011FD8">
        <w:rPr>
          <w:highlight w:val="yellow"/>
        </w:rPr>
        <w:t>EXPLAIN STRING TABLES</w:t>
      </w:r>
      <w:commentRangeEnd w:id="1"/>
      <w:r w:rsidR="00306E60" w:rsidRPr="00011FD8">
        <w:rPr>
          <w:rStyle w:val="CommentReference"/>
          <w:highlight w:val="yellow"/>
          <w:lang w:eastAsia="ja-JP"/>
        </w:rPr>
        <w:commentReference w:id="1"/>
      </w:r>
      <w:r w:rsidRPr="00011FD8">
        <w:rPr>
          <w:highlight w:val="yellow"/>
        </w:rPr>
        <w:t>]</w:t>
      </w:r>
    </w:p>
    <w:p w14:paraId="31674F4F" w14:textId="7890CD3F" w:rsidR="00186BD7" w:rsidRPr="00011FD8" w:rsidRDefault="00186BD7" w:rsidP="00002C02">
      <w:pPr>
        <w:rPr>
          <w:highlight w:val="yellow"/>
        </w:rPr>
      </w:pPr>
      <w:r w:rsidRPr="00011FD8">
        <w:rPr>
          <w:highlight w:val="yellow"/>
        </w:rPr>
        <w:t xml:space="preserve">          &gt; Enabled = false</w:t>
      </w:r>
    </w:p>
    <w:p w14:paraId="1BE34B3E" w14:textId="625C353F" w:rsidR="00186BD7" w:rsidRPr="00011FD8" w:rsidRDefault="00186BD7" w:rsidP="00186BD7">
      <w:pPr>
        <w:rPr>
          <w:highlight w:val="yellow"/>
        </w:rPr>
      </w:pPr>
    </w:p>
    <w:p w14:paraId="64A02548" w14:textId="212E7602" w:rsidR="00186BD7" w:rsidRPr="00011FD8" w:rsidRDefault="00186BD7" w:rsidP="00002C02">
      <w:pPr>
        <w:pStyle w:val="Heading3"/>
        <w:ind w:left="0"/>
        <w:rPr>
          <w:rFonts w:eastAsiaTheme="minorHAnsi"/>
          <w:highlight w:val="yellow"/>
        </w:rPr>
      </w:pPr>
      <w:r w:rsidRPr="00011FD8">
        <w:rPr>
          <w:rFonts w:eastAsiaTheme="minorHAnsi"/>
          <w:highlight w:val="yellow"/>
        </w:rPr>
        <w:t xml:space="preserve">Add new </w:t>
      </w:r>
      <w:proofErr w:type="spellStart"/>
      <w:r w:rsidRPr="00011FD8">
        <w:rPr>
          <w:rFonts w:eastAsiaTheme="minorHAnsi"/>
          <w:highlight w:val="yellow"/>
        </w:rPr>
        <w:t>CallHistoryActivity</w:t>
      </w:r>
      <w:proofErr w:type="spellEnd"/>
    </w:p>
    <w:p w14:paraId="78BD6BC3" w14:textId="4EFE222A" w:rsidR="00306E60" w:rsidRPr="00011FD8" w:rsidRDefault="00306E60" w:rsidP="00306E60">
      <w:pPr>
        <w:pStyle w:val="Normal-indent"/>
        <w:rPr>
          <w:highlight w:val="yellow"/>
        </w:rPr>
      </w:pPr>
      <w:r w:rsidRPr="00011FD8">
        <w:rPr>
          <w:highlight w:val="yellow"/>
        </w:rPr>
        <w:t xml:space="preserve">Now we’re going to build a new screen from scratch </w:t>
      </w:r>
      <w:r w:rsidR="001272D7" w:rsidRPr="00011FD8">
        <w:rPr>
          <w:highlight w:val="yellow"/>
        </w:rPr>
        <w:t>–</w:t>
      </w:r>
      <w:r w:rsidRPr="00011FD8">
        <w:rPr>
          <w:highlight w:val="yellow"/>
        </w:rPr>
        <w:t xml:space="preserve"> </w:t>
      </w:r>
      <w:r w:rsidR="001272D7" w:rsidRPr="00011FD8">
        <w:rPr>
          <w:highlight w:val="yellow"/>
        </w:rPr>
        <w:t xml:space="preserve">using a built in subclass of Activity that includes a </w:t>
      </w:r>
      <w:proofErr w:type="spellStart"/>
      <w:r w:rsidR="001272D7" w:rsidRPr="00011FD8">
        <w:rPr>
          <w:highlight w:val="yellow"/>
        </w:rPr>
        <w:t>ListView</w:t>
      </w:r>
      <w:proofErr w:type="spellEnd"/>
      <w:r w:rsidR="001272D7" w:rsidRPr="00011FD8">
        <w:rPr>
          <w:highlight w:val="yellow"/>
        </w:rPr>
        <w:t xml:space="preserve"> without us having to create an XML layout file.</w:t>
      </w:r>
    </w:p>
    <w:tbl>
      <w:tblPr>
        <w:tblStyle w:val="TableGrid"/>
        <w:tblW w:w="0" w:type="auto"/>
        <w:tblInd w:w="1101" w:type="dxa"/>
        <w:shd w:val="clear" w:color="auto" w:fill="E0E0E0"/>
        <w:tblLook w:val="04A0" w:firstRow="1" w:lastRow="0" w:firstColumn="1" w:lastColumn="0" w:noHBand="0" w:noVBand="1"/>
      </w:tblPr>
      <w:tblGrid>
        <w:gridCol w:w="3402"/>
        <w:gridCol w:w="4353"/>
      </w:tblGrid>
      <w:tr w:rsidR="001272D7" w:rsidRPr="00011FD8" w14:paraId="4DAF8304" w14:textId="77777777" w:rsidTr="009B6B77">
        <w:tc>
          <w:tcPr>
            <w:tcW w:w="7755" w:type="dxa"/>
            <w:gridSpan w:val="2"/>
            <w:shd w:val="clear" w:color="auto" w:fill="E0E0E0"/>
          </w:tcPr>
          <w:p w14:paraId="47B99FB1" w14:textId="77777777" w:rsidR="001272D7" w:rsidRPr="00011FD8" w:rsidRDefault="001272D7" w:rsidP="009B6B77">
            <w:pPr>
              <w:rPr>
                <w:rFonts w:eastAsiaTheme="minorHAnsi"/>
                <w:highlight w:val="yellow"/>
              </w:rPr>
            </w:pPr>
            <w:r w:rsidRPr="00011FD8">
              <w:rPr>
                <w:rFonts w:eastAsiaTheme="minorHAnsi"/>
                <w:highlight w:val="yellow"/>
              </w:rPr>
              <w:t>INSTRUCTOR:</w:t>
            </w:r>
          </w:p>
          <w:p w14:paraId="3730295C" w14:textId="68C6997D" w:rsidR="001272D7" w:rsidRPr="00011FD8" w:rsidRDefault="001272D7" w:rsidP="009B6B77">
            <w:pPr>
              <w:rPr>
                <w:highlight w:val="yellow"/>
              </w:rPr>
            </w:pPr>
            <w:r w:rsidRPr="00011FD8">
              <w:rPr>
                <w:rFonts w:eastAsiaTheme="minorHAnsi"/>
                <w:highlight w:val="yellow"/>
              </w:rPr>
              <w:t xml:space="preserve">Create a new </w:t>
            </w:r>
            <w:proofErr w:type="spellStart"/>
            <w:r w:rsidRPr="00011FD8">
              <w:rPr>
                <w:rStyle w:val="CodeInline"/>
                <w:rFonts w:eastAsiaTheme="minorHAnsi"/>
                <w:highlight w:val="yellow"/>
              </w:rPr>
              <w:t>CallHistoryActivity.cs</w:t>
            </w:r>
            <w:proofErr w:type="spellEnd"/>
            <w:r w:rsidRPr="00011FD8">
              <w:rPr>
                <w:rFonts w:eastAsiaTheme="minorHAnsi"/>
                <w:highlight w:val="yellow"/>
              </w:rPr>
              <w:t xml:space="preserve"> class file </w:t>
            </w:r>
          </w:p>
        </w:tc>
      </w:tr>
      <w:tr w:rsidR="001272D7" w:rsidRPr="00011FD8" w14:paraId="096A4EB8" w14:textId="77777777" w:rsidTr="009B6B77">
        <w:tc>
          <w:tcPr>
            <w:tcW w:w="3402" w:type="dxa"/>
            <w:shd w:val="clear" w:color="auto" w:fill="E0E0E0"/>
          </w:tcPr>
          <w:p w14:paraId="61420D10" w14:textId="56BD9DA0" w:rsidR="001272D7" w:rsidRPr="00011FD8" w:rsidRDefault="001272D7" w:rsidP="009B6B77">
            <w:pPr>
              <w:rPr>
                <w:highlight w:val="yellow"/>
              </w:rPr>
            </w:pPr>
            <w:r w:rsidRPr="00011FD8">
              <w:rPr>
                <w:highlight w:val="yellow"/>
              </w:rPr>
              <w:t xml:space="preserve">Derive from </w:t>
            </w:r>
            <w:proofErr w:type="spellStart"/>
            <w:r w:rsidRPr="00011FD8">
              <w:rPr>
                <w:highlight w:val="yellow"/>
              </w:rPr>
              <w:t>ListActivity</w:t>
            </w:r>
            <w:proofErr w:type="spellEnd"/>
          </w:p>
        </w:tc>
        <w:tc>
          <w:tcPr>
            <w:tcW w:w="4353" w:type="dxa"/>
            <w:shd w:val="clear" w:color="auto" w:fill="E0E0E0"/>
          </w:tcPr>
          <w:p w14:paraId="3DFC0C22" w14:textId="22F3C3A7" w:rsidR="001272D7" w:rsidRPr="00011FD8" w:rsidRDefault="001272D7" w:rsidP="009B6B77">
            <w:pPr>
              <w:rPr>
                <w:highlight w:val="yellow"/>
              </w:rPr>
            </w:pPr>
            <w:r w:rsidRPr="00011FD8">
              <w:rPr>
                <w:highlight w:val="yellow"/>
              </w:rPr>
              <w:t>Explain why no layout file is required?</w:t>
            </w:r>
          </w:p>
        </w:tc>
      </w:tr>
      <w:tr w:rsidR="001272D7" w:rsidRPr="00011FD8" w14:paraId="21BE3BC6" w14:textId="77777777" w:rsidTr="009B6B77">
        <w:tc>
          <w:tcPr>
            <w:tcW w:w="3402" w:type="dxa"/>
            <w:shd w:val="clear" w:color="auto" w:fill="E0E0E0"/>
          </w:tcPr>
          <w:p w14:paraId="383616AA" w14:textId="1B58CB5B" w:rsidR="001272D7" w:rsidRPr="00011FD8" w:rsidRDefault="001272D7" w:rsidP="001272D7">
            <w:pPr>
              <w:rPr>
                <w:highlight w:val="yellow"/>
              </w:rPr>
            </w:pPr>
            <w:r w:rsidRPr="00011FD8">
              <w:rPr>
                <w:highlight w:val="yellow"/>
              </w:rPr>
              <w:t xml:space="preserve">Change Label on </w:t>
            </w:r>
            <w:proofErr w:type="spellStart"/>
            <w:r w:rsidRPr="00011FD8">
              <w:rPr>
                <w:highlight w:val="yellow"/>
              </w:rPr>
              <w:t>ActivityAttribute</w:t>
            </w:r>
            <w:proofErr w:type="spellEnd"/>
            <w:r w:rsidRPr="00011FD8">
              <w:rPr>
                <w:highlight w:val="yellow"/>
              </w:rPr>
              <w:t xml:space="preserve"> “Call History”</w:t>
            </w:r>
          </w:p>
        </w:tc>
        <w:tc>
          <w:tcPr>
            <w:tcW w:w="4353" w:type="dxa"/>
            <w:shd w:val="clear" w:color="auto" w:fill="E0E0E0"/>
          </w:tcPr>
          <w:p w14:paraId="0E10489C" w14:textId="7CA5A42C" w:rsidR="001272D7" w:rsidRPr="00011FD8" w:rsidRDefault="001272D7" w:rsidP="009B6B77">
            <w:pPr>
              <w:rPr>
                <w:highlight w:val="yellow"/>
              </w:rPr>
            </w:pPr>
            <w:r w:rsidRPr="00011FD8">
              <w:rPr>
                <w:highlight w:val="yellow"/>
              </w:rPr>
              <w:t xml:space="preserve">Explain that this appears on the </w:t>
            </w:r>
          </w:p>
        </w:tc>
      </w:tr>
      <w:tr w:rsidR="001272D7" w:rsidRPr="00011FD8" w14:paraId="6C7A3DA6" w14:textId="77777777" w:rsidTr="009B6B77">
        <w:tc>
          <w:tcPr>
            <w:tcW w:w="3402" w:type="dxa"/>
            <w:shd w:val="clear" w:color="auto" w:fill="E0E0E0"/>
          </w:tcPr>
          <w:p w14:paraId="68B68754" w14:textId="387E202D" w:rsidR="001272D7" w:rsidRPr="00011FD8" w:rsidRDefault="001272D7" w:rsidP="001272D7">
            <w:pPr>
              <w:rPr>
                <w:highlight w:val="yellow"/>
              </w:rPr>
            </w:pPr>
            <w:r w:rsidRPr="00011FD8">
              <w:rPr>
                <w:highlight w:val="yellow"/>
              </w:rPr>
              <w:t xml:space="preserve">Add code to read strings out of Intent and assign through </w:t>
            </w:r>
            <w:proofErr w:type="spellStart"/>
            <w:r w:rsidRPr="00011FD8">
              <w:rPr>
                <w:highlight w:val="yellow"/>
              </w:rPr>
              <w:t>ArrayAdapter</w:t>
            </w:r>
            <w:proofErr w:type="spellEnd"/>
            <w:r w:rsidRPr="00011FD8">
              <w:rPr>
                <w:highlight w:val="yellow"/>
              </w:rPr>
              <w:t xml:space="preserve">&lt;string&gt; to </w:t>
            </w:r>
            <w:proofErr w:type="spellStart"/>
            <w:r w:rsidRPr="00011FD8">
              <w:rPr>
                <w:highlight w:val="yellow"/>
              </w:rPr>
              <w:t>ListAdapter</w:t>
            </w:r>
            <w:proofErr w:type="spellEnd"/>
            <w:r w:rsidRPr="00011FD8">
              <w:rPr>
                <w:highlight w:val="yellow"/>
              </w:rPr>
              <w:t xml:space="preserve"> property</w:t>
            </w:r>
          </w:p>
        </w:tc>
        <w:tc>
          <w:tcPr>
            <w:tcW w:w="4353" w:type="dxa"/>
            <w:shd w:val="clear" w:color="auto" w:fill="E0E0E0"/>
          </w:tcPr>
          <w:p w14:paraId="3D727EE0" w14:textId="77777777" w:rsidR="001272D7" w:rsidRPr="00011FD8" w:rsidRDefault="001272D7" w:rsidP="009B6B77">
            <w:pPr>
              <w:rPr>
                <w:highlight w:val="yellow"/>
              </w:rPr>
            </w:pPr>
          </w:p>
        </w:tc>
      </w:tr>
    </w:tbl>
    <w:p w14:paraId="0673A4D5" w14:textId="77777777" w:rsidR="00186BD7" w:rsidRPr="00011FD8" w:rsidRDefault="00186BD7" w:rsidP="00186BD7">
      <w:pPr>
        <w:rPr>
          <w:highlight w:val="yellow"/>
        </w:rPr>
      </w:pPr>
    </w:p>
    <w:p w14:paraId="167F51E5" w14:textId="0EECA669" w:rsidR="0027374B" w:rsidRPr="00011FD8" w:rsidRDefault="0027374B" w:rsidP="00002C02">
      <w:pPr>
        <w:pStyle w:val="Heading3"/>
        <w:ind w:left="0"/>
        <w:rPr>
          <w:rFonts w:eastAsiaTheme="minorHAnsi"/>
          <w:highlight w:val="yellow"/>
        </w:rPr>
      </w:pPr>
      <w:r w:rsidRPr="00011FD8">
        <w:rPr>
          <w:rFonts w:eastAsiaTheme="minorHAnsi"/>
          <w:highlight w:val="yellow"/>
        </w:rPr>
        <w:t xml:space="preserve">Behavior in </w:t>
      </w:r>
      <w:proofErr w:type="spellStart"/>
      <w:r w:rsidRPr="00011FD8">
        <w:rPr>
          <w:rFonts w:eastAsiaTheme="minorHAnsi"/>
          <w:highlight w:val="yellow"/>
        </w:rPr>
        <w:t>MainActivity</w:t>
      </w:r>
      <w:proofErr w:type="spellEnd"/>
    </w:p>
    <w:p w14:paraId="5D94D13A" w14:textId="6A6187CD" w:rsidR="001272D7" w:rsidRPr="00011FD8" w:rsidRDefault="001272D7" w:rsidP="00D42A57">
      <w:pPr>
        <w:pStyle w:val="Normal-indent"/>
        <w:rPr>
          <w:rFonts w:eastAsiaTheme="minorHAnsi"/>
          <w:highlight w:val="yellow"/>
        </w:rPr>
      </w:pPr>
      <w:r w:rsidRPr="00011FD8">
        <w:rPr>
          <w:rFonts w:eastAsiaTheme="minorHAnsi"/>
          <w:highlight w:val="yellow"/>
        </w:rPr>
        <w:t xml:space="preserve">Now let’s add the code </w:t>
      </w:r>
      <w:r w:rsidR="00D42A57" w:rsidRPr="00011FD8">
        <w:rPr>
          <w:rFonts w:eastAsiaTheme="minorHAnsi"/>
          <w:highlight w:val="yellow"/>
        </w:rPr>
        <w:t xml:space="preserve">that stores each phone number we type, and wire-up the button </w:t>
      </w:r>
      <w:r w:rsidRPr="00011FD8">
        <w:rPr>
          <w:rFonts w:eastAsiaTheme="minorHAnsi"/>
          <w:highlight w:val="yellow"/>
        </w:rPr>
        <w:t xml:space="preserve">to open </w:t>
      </w:r>
      <w:r w:rsidR="00D42A57" w:rsidRPr="00011FD8">
        <w:rPr>
          <w:rFonts w:eastAsiaTheme="minorHAnsi"/>
          <w:highlight w:val="yellow"/>
        </w:rPr>
        <w:t>the new history Activity we’ve created.</w:t>
      </w:r>
    </w:p>
    <w:tbl>
      <w:tblPr>
        <w:tblStyle w:val="TableGrid"/>
        <w:tblW w:w="0" w:type="auto"/>
        <w:tblInd w:w="1101" w:type="dxa"/>
        <w:shd w:val="clear" w:color="auto" w:fill="E0E0E0"/>
        <w:tblLook w:val="04A0" w:firstRow="1" w:lastRow="0" w:firstColumn="1" w:lastColumn="0" w:noHBand="0" w:noVBand="1"/>
      </w:tblPr>
      <w:tblGrid>
        <w:gridCol w:w="3402"/>
        <w:gridCol w:w="4353"/>
      </w:tblGrid>
      <w:tr w:rsidR="001272D7" w:rsidRPr="00011FD8" w14:paraId="5C6ACB6D" w14:textId="77777777" w:rsidTr="009B6B77">
        <w:tc>
          <w:tcPr>
            <w:tcW w:w="7755" w:type="dxa"/>
            <w:gridSpan w:val="2"/>
            <w:shd w:val="clear" w:color="auto" w:fill="E0E0E0"/>
          </w:tcPr>
          <w:p w14:paraId="5EFEDAB8" w14:textId="77777777" w:rsidR="001272D7" w:rsidRPr="00011FD8" w:rsidRDefault="001272D7" w:rsidP="009B6B77">
            <w:pPr>
              <w:rPr>
                <w:rFonts w:eastAsiaTheme="minorHAnsi"/>
                <w:highlight w:val="yellow"/>
              </w:rPr>
            </w:pPr>
            <w:r w:rsidRPr="00011FD8">
              <w:rPr>
                <w:rFonts w:eastAsiaTheme="minorHAnsi"/>
                <w:highlight w:val="yellow"/>
              </w:rPr>
              <w:t>INSTRUCTOR:</w:t>
            </w:r>
          </w:p>
          <w:p w14:paraId="7219A20D" w14:textId="3ED0713C" w:rsidR="001272D7" w:rsidRPr="00011FD8" w:rsidRDefault="001272D7" w:rsidP="001272D7">
            <w:pPr>
              <w:rPr>
                <w:highlight w:val="yellow"/>
              </w:rPr>
            </w:pPr>
            <w:r w:rsidRPr="00011FD8">
              <w:rPr>
                <w:rFonts w:eastAsiaTheme="minorHAnsi"/>
                <w:highlight w:val="yellow"/>
              </w:rPr>
              <w:t xml:space="preserve">Open </w:t>
            </w:r>
            <w:proofErr w:type="spellStart"/>
            <w:r w:rsidRPr="00011FD8">
              <w:rPr>
                <w:rStyle w:val="CodeInline"/>
                <w:rFonts w:eastAsiaTheme="minorHAnsi"/>
                <w:highlight w:val="yellow"/>
              </w:rPr>
              <w:t>MainActivity.cs</w:t>
            </w:r>
            <w:proofErr w:type="spellEnd"/>
            <w:r w:rsidRPr="00011FD8">
              <w:rPr>
                <w:rFonts w:eastAsiaTheme="minorHAnsi"/>
                <w:highlight w:val="yellow"/>
              </w:rPr>
              <w:t xml:space="preserve"> class file </w:t>
            </w:r>
          </w:p>
        </w:tc>
      </w:tr>
      <w:tr w:rsidR="001272D7" w:rsidRPr="00011FD8" w14:paraId="44038A11" w14:textId="77777777" w:rsidTr="009B6B77">
        <w:tc>
          <w:tcPr>
            <w:tcW w:w="3402" w:type="dxa"/>
            <w:shd w:val="clear" w:color="auto" w:fill="E0E0E0"/>
          </w:tcPr>
          <w:p w14:paraId="080AF46F" w14:textId="1436DAFB" w:rsidR="001272D7" w:rsidRPr="00011FD8" w:rsidRDefault="001272D7" w:rsidP="009B6B77">
            <w:pPr>
              <w:rPr>
                <w:highlight w:val="yellow"/>
              </w:rPr>
            </w:pPr>
            <w:r w:rsidRPr="00011FD8">
              <w:rPr>
                <w:highlight w:val="yellow"/>
              </w:rPr>
              <w:t xml:space="preserve">Uncomment code to locate </w:t>
            </w:r>
            <w:proofErr w:type="spellStart"/>
            <w:r w:rsidRPr="00011FD8">
              <w:rPr>
                <w:highlight w:val="yellow"/>
              </w:rPr>
              <w:t>CallHistoryButton</w:t>
            </w:r>
            <w:proofErr w:type="spellEnd"/>
            <w:r w:rsidRPr="00011FD8">
              <w:rPr>
                <w:highlight w:val="yellow"/>
              </w:rPr>
              <w:t xml:space="preserve"> and invoke UI for new activity</w:t>
            </w:r>
          </w:p>
        </w:tc>
        <w:tc>
          <w:tcPr>
            <w:tcW w:w="4353" w:type="dxa"/>
            <w:shd w:val="clear" w:color="auto" w:fill="E0E0E0"/>
          </w:tcPr>
          <w:p w14:paraId="27500604" w14:textId="3AA3A7E1" w:rsidR="001272D7" w:rsidRPr="00011FD8" w:rsidRDefault="00D42A57" w:rsidP="009B6B77">
            <w:pPr>
              <w:rPr>
                <w:highlight w:val="yellow"/>
              </w:rPr>
            </w:pPr>
            <w:r w:rsidRPr="00011FD8">
              <w:rPr>
                <w:highlight w:val="yellow"/>
              </w:rPr>
              <w:t>Explain Intents</w:t>
            </w:r>
          </w:p>
        </w:tc>
      </w:tr>
      <w:tr w:rsidR="001272D7" w:rsidRPr="00011FD8" w14:paraId="76A9DB34" w14:textId="77777777" w:rsidTr="009B6B77">
        <w:tc>
          <w:tcPr>
            <w:tcW w:w="3402" w:type="dxa"/>
            <w:shd w:val="clear" w:color="auto" w:fill="E0E0E0"/>
          </w:tcPr>
          <w:p w14:paraId="56D47402" w14:textId="75110293" w:rsidR="001272D7" w:rsidRPr="00011FD8" w:rsidRDefault="001272D7" w:rsidP="009B6B77">
            <w:pPr>
              <w:rPr>
                <w:highlight w:val="yellow"/>
              </w:rPr>
            </w:pPr>
            <w:r w:rsidRPr="00011FD8">
              <w:rPr>
                <w:highlight w:val="yellow"/>
              </w:rPr>
              <w:t>Uncomment code to store call history #s</w:t>
            </w:r>
          </w:p>
        </w:tc>
        <w:tc>
          <w:tcPr>
            <w:tcW w:w="4353" w:type="dxa"/>
            <w:shd w:val="clear" w:color="auto" w:fill="E0E0E0"/>
          </w:tcPr>
          <w:p w14:paraId="2F7355A8" w14:textId="336C2580" w:rsidR="001272D7" w:rsidRPr="00011FD8" w:rsidRDefault="00D42A57" w:rsidP="009B6B77">
            <w:pPr>
              <w:rPr>
                <w:highlight w:val="yellow"/>
              </w:rPr>
            </w:pPr>
            <w:r w:rsidRPr="00011FD8">
              <w:rPr>
                <w:highlight w:val="yellow"/>
              </w:rPr>
              <w:t>Explain data store</w:t>
            </w:r>
          </w:p>
        </w:tc>
      </w:tr>
    </w:tbl>
    <w:p w14:paraId="51590418" w14:textId="77777777" w:rsidR="001272D7" w:rsidRPr="00011FD8" w:rsidRDefault="001272D7" w:rsidP="00D42A57">
      <w:pPr>
        <w:pStyle w:val="Normal-indent"/>
        <w:rPr>
          <w:rFonts w:eastAsiaTheme="minorHAnsi"/>
          <w:highlight w:val="yellow"/>
        </w:rPr>
      </w:pPr>
    </w:p>
    <w:tbl>
      <w:tblPr>
        <w:tblStyle w:val="TableGrid"/>
        <w:tblW w:w="0" w:type="auto"/>
        <w:tblInd w:w="1101" w:type="dxa"/>
        <w:shd w:val="clear" w:color="auto" w:fill="E0E0E0"/>
        <w:tblLook w:val="04A0" w:firstRow="1" w:lastRow="0" w:firstColumn="1" w:lastColumn="0" w:noHBand="0" w:noVBand="1"/>
      </w:tblPr>
      <w:tblGrid>
        <w:gridCol w:w="7755"/>
      </w:tblGrid>
      <w:tr w:rsidR="00D42A57" w:rsidRPr="00011FD8" w14:paraId="268FA151" w14:textId="77777777" w:rsidTr="009B6B77">
        <w:tc>
          <w:tcPr>
            <w:tcW w:w="7755" w:type="dxa"/>
            <w:shd w:val="clear" w:color="auto" w:fill="E0E0E0"/>
          </w:tcPr>
          <w:p w14:paraId="6D7826A9" w14:textId="77777777" w:rsidR="00D42A57" w:rsidRPr="00011FD8" w:rsidRDefault="00D42A57" w:rsidP="009B6B77">
            <w:pPr>
              <w:rPr>
                <w:rFonts w:eastAsiaTheme="minorHAnsi"/>
                <w:highlight w:val="yellow"/>
              </w:rPr>
            </w:pPr>
            <w:r w:rsidRPr="00011FD8">
              <w:rPr>
                <w:rFonts w:eastAsiaTheme="minorHAnsi"/>
                <w:highlight w:val="yellow"/>
              </w:rPr>
              <w:t>INSTRUCTOR:</w:t>
            </w:r>
          </w:p>
          <w:p w14:paraId="35700C2B" w14:textId="1B6166FA" w:rsidR="00D42A57" w:rsidRPr="00011FD8" w:rsidRDefault="00D42A57" w:rsidP="009B6B77">
            <w:pPr>
              <w:rPr>
                <w:highlight w:val="yellow"/>
              </w:rPr>
            </w:pPr>
            <w:r w:rsidRPr="00011FD8">
              <w:rPr>
                <w:highlight w:val="yellow"/>
              </w:rPr>
              <w:t>[RUN APP TO SHOW CHANGES – MIGHT BE USEFUL TO DEBUG AND SHOW TRANSITION IN CODE]</w:t>
            </w:r>
          </w:p>
        </w:tc>
      </w:tr>
    </w:tbl>
    <w:p w14:paraId="6F2C7624" w14:textId="77777777" w:rsidR="00D42A57" w:rsidRPr="00011FD8" w:rsidRDefault="00D42A57" w:rsidP="00D42A57">
      <w:pPr>
        <w:rPr>
          <w:highlight w:val="yellow"/>
        </w:rPr>
      </w:pPr>
    </w:p>
    <w:p w14:paraId="35BE647D" w14:textId="77777777" w:rsidR="00AF2E69" w:rsidRPr="00011FD8" w:rsidRDefault="00AF2E69" w:rsidP="003814E0">
      <w:pPr>
        <w:rPr>
          <w:iCs/>
          <w:color w:val="808080" w:themeColor="text1" w:themeTint="7F"/>
          <w:highlight w:val="yellow"/>
        </w:rPr>
      </w:pPr>
    </w:p>
    <w:p w14:paraId="1F1966CC" w14:textId="3F8BB161" w:rsidR="00C505AF" w:rsidRPr="00011FD8" w:rsidRDefault="00C505AF" w:rsidP="00002C02">
      <w:pPr>
        <w:pStyle w:val="Heading3"/>
        <w:ind w:left="0"/>
        <w:rPr>
          <w:rFonts w:eastAsiaTheme="minorHAnsi"/>
          <w:highlight w:val="yellow"/>
        </w:rPr>
      </w:pPr>
      <w:r w:rsidRPr="00011FD8">
        <w:rPr>
          <w:rFonts w:eastAsiaTheme="minorHAnsi"/>
          <w:highlight w:val="yellow"/>
        </w:rPr>
        <w:t>Lab Summary</w:t>
      </w:r>
    </w:p>
    <w:p w14:paraId="2F4685E7" w14:textId="1C866695" w:rsidR="00C505AF" w:rsidRDefault="00C505AF" w:rsidP="00D42A57">
      <w:pPr>
        <w:pStyle w:val="Normal-indent"/>
        <w:rPr>
          <w:rFonts w:eastAsiaTheme="minorHAnsi"/>
        </w:rPr>
      </w:pPr>
      <w:r w:rsidRPr="00011FD8">
        <w:rPr>
          <w:rFonts w:eastAsiaTheme="minorHAnsi"/>
          <w:highlight w:val="yellow"/>
        </w:rPr>
        <w:t xml:space="preserve">In recap, you’ve seen how to add new Activity objects to your application – each Activity describing the UI and behavior for a screen.  You’ve seen how to navigate to a screen and how to pass data from one screen to another using Intents, and you’ve been introduced to a second Activity type – the </w:t>
      </w:r>
      <w:proofErr w:type="spellStart"/>
      <w:r w:rsidRPr="00011FD8">
        <w:rPr>
          <w:rFonts w:eastAsiaTheme="minorHAnsi"/>
          <w:highlight w:val="yellow"/>
        </w:rPr>
        <w:t>ListActivity</w:t>
      </w:r>
      <w:proofErr w:type="spellEnd"/>
      <w:r w:rsidRPr="00011FD8">
        <w:rPr>
          <w:rFonts w:eastAsiaTheme="minorHAnsi"/>
          <w:highlight w:val="yellow"/>
        </w:rPr>
        <w:t xml:space="preserve"> </w:t>
      </w:r>
      <w:proofErr w:type="gramStart"/>
      <w:r w:rsidRPr="00011FD8">
        <w:rPr>
          <w:rFonts w:eastAsiaTheme="minorHAnsi"/>
          <w:highlight w:val="yellow"/>
        </w:rPr>
        <w:t>which</w:t>
      </w:r>
      <w:proofErr w:type="gramEnd"/>
      <w:r w:rsidRPr="00011FD8">
        <w:rPr>
          <w:rFonts w:eastAsiaTheme="minorHAnsi"/>
          <w:highlight w:val="yellow"/>
        </w:rPr>
        <w:t xml:space="preserve"> is capable of displaying lists of content.</w:t>
      </w:r>
    </w:p>
    <w:p w14:paraId="6C1CF7B4" w14:textId="744AED50" w:rsidR="00011FD8" w:rsidRDefault="00011FD8" w:rsidP="00011FD8">
      <w:pPr>
        <w:pStyle w:val="Heading2"/>
      </w:pPr>
      <w:r>
        <w:t>Thank You</w:t>
      </w:r>
    </w:p>
    <w:p w14:paraId="66309E65" w14:textId="1966B8F8" w:rsidR="00070EE0" w:rsidRPr="00070EE0" w:rsidRDefault="00070EE0" w:rsidP="00D42A57">
      <w:pPr>
        <w:pStyle w:val="Normal-indent"/>
        <w:rPr>
          <w:rFonts w:eastAsiaTheme="minorHAnsi"/>
        </w:rPr>
      </w:pPr>
      <w:r>
        <w:rPr>
          <w:rFonts w:eastAsiaTheme="minorHAnsi"/>
        </w:rPr>
        <w:t xml:space="preserve">Thank you for attending this </w:t>
      </w:r>
      <w:r w:rsidR="00011FD8">
        <w:rPr>
          <w:rFonts w:eastAsiaTheme="minorHAnsi"/>
        </w:rPr>
        <w:t>________ lesson</w:t>
      </w:r>
      <w:bookmarkStart w:id="2" w:name="_GoBack"/>
      <w:bookmarkEnd w:id="2"/>
      <w:r>
        <w:rPr>
          <w:rFonts w:eastAsiaTheme="minorHAnsi"/>
        </w:rPr>
        <w:t xml:space="preserve"> – remember you can work through the labs again on your own to reinforce what we’ve covered today, and make sure to take advantage of the excellent documentation which goes into more depth on each topic we’ve covered.  Let’s open up the Q&amp;A to answer any questions you have.</w:t>
      </w:r>
    </w:p>
    <w:p w14:paraId="2809910B" w14:textId="77777777" w:rsidR="00070EE0" w:rsidRPr="00C505AF" w:rsidRDefault="00070EE0" w:rsidP="00C505AF">
      <w:pPr>
        <w:pStyle w:val="Normal-indent"/>
        <w:ind w:left="0"/>
        <w:rPr>
          <w:rFonts w:eastAsiaTheme="minorHAnsi"/>
        </w:rPr>
      </w:pPr>
    </w:p>
    <w:p w14:paraId="32BE71AE" w14:textId="77777777" w:rsidR="005859FB" w:rsidRPr="003814E0" w:rsidRDefault="005859FB" w:rsidP="003814E0">
      <w:pPr>
        <w:rPr>
          <w:iCs/>
          <w:color w:val="808080" w:themeColor="text1" w:themeTint="7F"/>
        </w:rPr>
      </w:pPr>
    </w:p>
    <w:p w14:paraId="26742FF6" w14:textId="413382F0" w:rsidR="009B0E2D" w:rsidRPr="00002C02" w:rsidRDefault="009B0E2D" w:rsidP="00002C02">
      <w:pPr>
        <w:rPr>
          <w:iCs/>
          <w:color w:val="808080" w:themeColor="text1" w:themeTint="7F"/>
        </w:rPr>
      </w:pPr>
    </w:p>
    <w:sectPr w:rsidR="009B0E2D" w:rsidRPr="00002C02" w:rsidSect="004D3DDB">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raig Dunn" w:date="2014-01-08T13:01:00Z" w:initials="CD">
    <w:p w14:paraId="21543C1C" w14:textId="4710DA85" w:rsidR="002572CB" w:rsidRDefault="002572CB">
      <w:pPr>
        <w:pStyle w:val="CommentText"/>
      </w:pPr>
      <w:r>
        <w:rPr>
          <w:rStyle w:val="CommentReference"/>
        </w:rPr>
        <w:annotationRef/>
      </w:r>
      <w:r>
        <w:t>When writing a lab</w:t>
      </w:r>
      <w:r w:rsidR="00011FD8">
        <w:t>, include messages to the instructor in grey</w:t>
      </w:r>
    </w:p>
  </w:comment>
  <w:comment w:id="1" w:author="Craig Dunn" w:date="2014-01-08T12:47:00Z" w:initials="CD">
    <w:p w14:paraId="07D0066B" w14:textId="4956CEF8" w:rsidR="002572CB" w:rsidRDefault="002572CB">
      <w:pPr>
        <w:pStyle w:val="CommentText"/>
      </w:pPr>
      <w:r>
        <w:rPr>
          <w:rStyle w:val="CommentReference"/>
        </w:rPr>
        <w:annotationRef/>
      </w:r>
      <w:r>
        <w:t xml:space="preserve">This is where I think we need a little more – back to validating against the ’15 instructors’ theory… to ensure consistent education we need to provide </w:t>
      </w:r>
      <w:r w:rsidRPr="00306E60">
        <w:rPr>
          <w:i/>
          <w:iCs/>
        </w:rPr>
        <w:t>some</w:t>
      </w:r>
      <w:r>
        <w:t xml:space="preserve"> hints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915F22" w14:textId="77777777" w:rsidR="002572CB" w:rsidRDefault="002572CB" w:rsidP="009C1245">
      <w:r>
        <w:separator/>
      </w:r>
    </w:p>
  </w:endnote>
  <w:endnote w:type="continuationSeparator" w:id="0">
    <w:p w14:paraId="2553237F" w14:textId="77777777" w:rsidR="002572CB" w:rsidRDefault="002572CB" w:rsidP="009C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Light">
    <w:panose1 w:val="02000403000000020004"/>
    <w:charset w:val="00"/>
    <w:family w:val="auto"/>
    <w:pitch w:val="variable"/>
    <w:sig w:usb0="A00002FF" w:usb1="5000205B" w:usb2="00000002" w:usb3="00000000" w:csb0="00000007" w:csb1="00000000"/>
  </w:font>
  <w:font w:name="Cambria">
    <w:panose1 w:val="02040503050406030204"/>
    <w:charset w:val="00"/>
    <w:family w:val="auto"/>
    <w:pitch w:val="variable"/>
    <w:sig w:usb0="E00002FF" w:usb1="400004FF" w:usb2="00000000" w:usb3="00000000" w:csb0="0000019F" w:csb1="00000000"/>
  </w:font>
  <w:font w:name="Zapf Dingbats">
    <w:panose1 w:val="05020102010704020609"/>
    <w:charset w:val="02"/>
    <w:family w:val="auto"/>
    <w:pitch w:val="variable"/>
    <w:sig w:usb0="00000000" w:usb1="10000000" w:usb2="00000000" w:usb3="00000000" w:csb0="80000000" w:csb1="00000000"/>
  </w:font>
  <w:font w:name="Helvetica Neue Bold Condensed">
    <w:altName w:val="Bernard MT Condensed"/>
    <w:panose1 w:val="02000806000000020004"/>
    <w:charset w:val="00"/>
    <w:family w:val="auto"/>
    <w:pitch w:val="variable"/>
    <w:sig w:usb0="A00002FF" w:usb1="5000205A" w:usb2="00000000" w:usb3="00000000" w:csb0="00000001" w:csb1="00000000"/>
  </w:font>
  <w:font w:name="Helvetica Neue UltraLight">
    <w:altName w:val="Franklin Gothic Medium Cond"/>
    <w:panose1 w:val="02000206000000020004"/>
    <w:charset w:val="00"/>
    <w:family w:val="auto"/>
    <w:pitch w:val="variable"/>
    <w:sig w:usb0="A00002FF" w:usb1="5000205B" w:usb2="00000002" w:usb3="00000000" w:csb0="00000001" w:csb1="00000000"/>
  </w:font>
  <w:font w:name="Helvetica Neue">
    <w:panose1 w:val="02000503000000020004"/>
    <w:charset w:val="00"/>
    <w:family w:val="auto"/>
    <w:pitch w:val="variable"/>
    <w:sig w:usb0="E50002FF" w:usb1="500079DB" w:usb2="00000010" w:usb3="00000000" w:csb0="0000009F"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HelveticaNeue MediumCond">
    <w:altName w:val="Helvetica Neue Light"/>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F85895" w14:textId="77777777" w:rsidR="002572CB" w:rsidRDefault="002572CB" w:rsidP="009C1245">
      <w:r>
        <w:separator/>
      </w:r>
    </w:p>
  </w:footnote>
  <w:footnote w:type="continuationSeparator" w:id="0">
    <w:p w14:paraId="51260DB8" w14:textId="77777777" w:rsidR="002572CB" w:rsidRDefault="002572CB" w:rsidP="009C12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AE7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1DC380C"/>
    <w:lvl w:ilvl="0">
      <w:start w:val="1"/>
      <w:numFmt w:val="decimal"/>
      <w:lvlText w:val="%1."/>
      <w:lvlJc w:val="left"/>
      <w:pPr>
        <w:tabs>
          <w:tab w:val="num" w:pos="1800"/>
        </w:tabs>
        <w:ind w:left="1800" w:hanging="360"/>
      </w:pPr>
    </w:lvl>
  </w:abstractNum>
  <w:abstractNum w:abstractNumId="2">
    <w:nsid w:val="FFFFFF7D"/>
    <w:multiLevelType w:val="singleLevel"/>
    <w:tmpl w:val="487C37B8"/>
    <w:lvl w:ilvl="0">
      <w:start w:val="1"/>
      <w:numFmt w:val="decimal"/>
      <w:lvlText w:val="%1."/>
      <w:lvlJc w:val="left"/>
      <w:pPr>
        <w:tabs>
          <w:tab w:val="num" w:pos="1440"/>
        </w:tabs>
        <w:ind w:left="1440" w:hanging="360"/>
      </w:pPr>
    </w:lvl>
  </w:abstractNum>
  <w:abstractNum w:abstractNumId="3">
    <w:nsid w:val="FFFFFF7E"/>
    <w:multiLevelType w:val="singleLevel"/>
    <w:tmpl w:val="053ACF06"/>
    <w:lvl w:ilvl="0">
      <w:start w:val="1"/>
      <w:numFmt w:val="decimal"/>
      <w:lvlText w:val="%1."/>
      <w:lvlJc w:val="left"/>
      <w:pPr>
        <w:tabs>
          <w:tab w:val="num" w:pos="1080"/>
        </w:tabs>
        <w:ind w:left="1080" w:hanging="360"/>
      </w:pPr>
    </w:lvl>
  </w:abstractNum>
  <w:abstractNum w:abstractNumId="4">
    <w:nsid w:val="FFFFFF7F"/>
    <w:multiLevelType w:val="singleLevel"/>
    <w:tmpl w:val="E3220FA0"/>
    <w:lvl w:ilvl="0">
      <w:start w:val="1"/>
      <w:numFmt w:val="decimal"/>
      <w:lvlText w:val="%1."/>
      <w:lvlJc w:val="left"/>
      <w:pPr>
        <w:tabs>
          <w:tab w:val="num" w:pos="720"/>
        </w:tabs>
        <w:ind w:left="720" w:hanging="360"/>
      </w:pPr>
    </w:lvl>
  </w:abstractNum>
  <w:abstractNum w:abstractNumId="5">
    <w:nsid w:val="FFFFFF80"/>
    <w:multiLevelType w:val="singleLevel"/>
    <w:tmpl w:val="9B04870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FD40AF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5E9E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BD40DB7E"/>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9E05932"/>
    <w:lvl w:ilvl="0">
      <w:start w:val="1"/>
      <w:numFmt w:val="decimal"/>
      <w:lvlText w:val="%1."/>
      <w:lvlJc w:val="left"/>
      <w:pPr>
        <w:tabs>
          <w:tab w:val="num" w:pos="360"/>
        </w:tabs>
        <w:ind w:left="360" w:hanging="360"/>
      </w:pPr>
    </w:lvl>
  </w:abstractNum>
  <w:abstractNum w:abstractNumId="10">
    <w:nsid w:val="FFFFFF89"/>
    <w:multiLevelType w:val="singleLevel"/>
    <w:tmpl w:val="228E267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12A5944"/>
    <w:multiLevelType w:val="hybridMultilevel"/>
    <w:tmpl w:val="87925926"/>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nsid w:val="028316D8"/>
    <w:multiLevelType w:val="hybridMultilevel"/>
    <w:tmpl w:val="1CA2C452"/>
    <w:lvl w:ilvl="0" w:tplc="0409000F">
      <w:start w:val="1"/>
      <w:numFmt w:val="decimal"/>
      <w:lvlText w:val="%1."/>
      <w:lvlJc w:val="left"/>
      <w:pPr>
        <w:ind w:left="1584" w:hanging="360"/>
      </w:pPr>
      <w:rPr>
        <w:rFont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033C3ADB"/>
    <w:multiLevelType w:val="hybridMultilevel"/>
    <w:tmpl w:val="1B0AA792"/>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5">
    <w:nsid w:val="0672645F"/>
    <w:multiLevelType w:val="hybridMultilevel"/>
    <w:tmpl w:val="9496E028"/>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06C034A3"/>
    <w:multiLevelType w:val="hybridMultilevel"/>
    <w:tmpl w:val="EEA8674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7">
    <w:nsid w:val="07864FFC"/>
    <w:multiLevelType w:val="hybridMultilevel"/>
    <w:tmpl w:val="9496E028"/>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nsid w:val="095664D6"/>
    <w:multiLevelType w:val="hybridMultilevel"/>
    <w:tmpl w:val="8778B08A"/>
    <w:lvl w:ilvl="0" w:tplc="DEFE68B6">
      <w:numFmt w:val="bullet"/>
      <w:lvlText w:val="-"/>
      <w:lvlJc w:val="left"/>
      <w:pPr>
        <w:ind w:left="720" w:hanging="360"/>
      </w:pPr>
      <w:rPr>
        <w:rFonts w:ascii="Helvetica Neue Light" w:eastAsia="Times New Roman" w:hAnsi="Helvetica Neue Light"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C35E1D"/>
    <w:multiLevelType w:val="hybridMultilevel"/>
    <w:tmpl w:val="9A423C2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0">
    <w:nsid w:val="14DB57FB"/>
    <w:multiLevelType w:val="hybridMultilevel"/>
    <w:tmpl w:val="10AE4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5DE11EA"/>
    <w:multiLevelType w:val="hybridMultilevel"/>
    <w:tmpl w:val="03BEF17C"/>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nsid w:val="22BD779A"/>
    <w:multiLevelType w:val="hybridMultilevel"/>
    <w:tmpl w:val="4294A2CC"/>
    <w:lvl w:ilvl="0" w:tplc="83A4C820">
      <w:start w:val="1"/>
      <w:numFmt w:val="decimal"/>
      <w:lvlText w:val="%1."/>
      <w:lvlJc w:val="left"/>
      <w:pPr>
        <w:tabs>
          <w:tab w:val="num" w:pos="1080"/>
        </w:tabs>
        <w:ind w:left="1080" w:hanging="360"/>
      </w:pPr>
      <w:rPr>
        <w:rFonts w:hint="default"/>
      </w:rPr>
    </w:lvl>
    <w:lvl w:ilvl="1" w:tplc="F9EA16E2">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24C13F80"/>
    <w:multiLevelType w:val="hybridMultilevel"/>
    <w:tmpl w:val="74BE0480"/>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4">
    <w:nsid w:val="263C0C99"/>
    <w:multiLevelType w:val="hybridMultilevel"/>
    <w:tmpl w:val="01F8CAC4"/>
    <w:lvl w:ilvl="0" w:tplc="0409000F">
      <w:start w:val="1"/>
      <w:numFmt w:val="decimal"/>
      <w:lvlText w:val="%1."/>
      <w:lvlJc w:val="left"/>
      <w:pPr>
        <w:ind w:left="1584" w:hanging="360"/>
      </w:pPr>
      <w:rPr>
        <w:rFont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5">
    <w:nsid w:val="26460E2F"/>
    <w:multiLevelType w:val="hybridMultilevel"/>
    <w:tmpl w:val="D89A3F42"/>
    <w:lvl w:ilvl="0" w:tplc="569405B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6">
    <w:nsid w:val="2944529F"/>
    <w:multiLevelType w:val="hybridMultilevel"/>
    <w:tmpl w:val="C78CFC7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7">
    <w:nsid w:val="2A694A2E"/>
    <w:multiLevelType w:val="hybridMultilevel"/>
    <w:tmpl w:val="1562902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28">
    <w:nsid w:val="31B242BE"/>
    <w:multiLevelType w:val="hybridMultilevel"/>
    <w:tmpl w:val="5F8E333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nsid w:val="33312261"/>
    <w:multiLevelType w:val="hybridMultilevel"/>
    <w:tmpl w:val="5B32E5D0"/>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0">
    <w:nsid w:val="34990DAE"/>
    <w:multiLevelType w:val="hybridMultilevel"/>
    <w:tmpl w:val="42FE567C"/>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1">
    <w:nsid w:val="3F87708E"/>
    <w:multiLevelType w:val="hybridMultilevel"/>
    <w:tmpl w:val="74BE04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4A82856"/>
    <w:multiLevelType w:val="hybridMultilevel"/>
    <w:tmpl w:val="F6E8ECE4"/>
    <w:lvl w:ilvl="0" w:tplc="94C0EF38">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3">
    <w:nsid w:val="44C56FB2"/>
    <w:multiLevelType w:val="hybridMultilevel"/>
    <w:tmpl w:val="B876FB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46E8687C"/>
    <w:multiLevelType w:val="hybridMultilevel"/>
    <w:tmpl w:val="46E8C9B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5">
    <w:nsid w:val="49987EE4"/>
    <w:multiLevelType w:val="hybridMultilevel"/>
    <w:tmpl w:val="754A30F4"/>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6">
    <w:nsid w:val="4D9C1C00"/>
    <w:multiLevelType w:val="hybridMultilevel"/>
    <w:tmpl w:val="74BE0480"/>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7">
    <w:nsid w:val="4EC366E3"/>
    <w:multiLevelType w:val="hybridMultilevel"/>
    <w:tmpl w:val="03C613F2"/>
    <w:lvl w:ilvl="0" w:tplc="A37435EA">
      <w:numFmt w:val="bullet"/>
      <w:lvlText w:val=""/>
      <w:lvlJc w:val="left"/>
      <w:pPr>
        <w:ind w:left="1224" w:hanging="360"/>
      </w:pPr>
      <w:rPr>
        <w:rFonts w:ascii="Wingdings" w:eastAsia="Times New Roman" w:hAnsi="Wingdings" w:cs="Times New Roman" w:hint="default"/>
      </w:rPr>
    </w:lvl>
    <w:lvl w:ilvl="1" w:tplc="04090003">
      <w:start w:val="1"/>
      <w:numFmt w:val="bullet"/>
      <w:lvlText w:val="o"/>
      <w:lvlJc w:val="left"/>
      <w:pPr>
        <w:ind w:left="1944" w:hanging="360"/>
      </w:pPr>
      <w:rPr>
        <w:rFonts w:ascii="Courier New" w:hAnsi="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38">
    <w:nsid w:val="51F2778C"/>
    <w:multiLevelType w:val="hybridMultilevel"/>
    <w:tmpl w:val="E51CE4A2"/>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9">
    <w:nsid w:val="53827837"/>
    <w:multiLevelType w:val="hybridMultilevel"/>
    <w:tmpl w:val="AF585B8E"/>
    <w:lvl w:ilvl="0" w:tplc="033C7554">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0">
    <w:nsid w:val="57BC0232"/>
    <w:multiLevelType w:val="hybridMultilevel"/>
    <w:tmpl w:val="34921A8C"/>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1">
    <w:nsid w:val="5B4D5605"/>
    <w:multiLevelType w:val="multilevel"/>
    <w:tmpl w:val="9788B864"/>
    <w:lvl w:ilvl="0">
      <w:start w:val="1"/>
      <w:numFmt w:val="bullet"/>
      <w:lvlText w:val=""/>
      <w:lvlJc w:val="left"/>
      <w:pPr>
        <w:ind w:left="1584"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2">
    <w:nsid w:val="5EBE58A2"/>
    <w:multiLevelType w:val="hybridMultilevel"/>
    <w:tmpl w:val="1B0AA792"/>
    <w:lvl w:ilvl="0" w:tplc="04090001">
      <w:start w:val="1"/>
      <w:numFmt w:val="bullet"/>
      <w:lvlText w:val=""/>
      <w:lvlJc w:val="left"/>
      <w:pPr>
        <w:ind w:left="1584" w:hanging="360"/>
      </w:pPr>
      <w:rPr>
        <w:rFonts w:ascii="Wingdings" w:hAnsi="Wingdings"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3">
    <w:nsid w:val="61BE6FF1"/>
    <w:multiLevelType w:val="hybridMultilevel"/>
    <w:tmpl w:val="9038275A"/>
    <w:lvl w:ilvl="0" w:tplc="A75AB476">
      <w:start w:val="1"/>
      <w:numFmt w:val="bullet"/>
      <w:pStyle w:val="BulletList"/>
      <w:lvlText w:val=""/>
      <w:lvlJc w:val="left"/>
      <w:pPr>
        <w:ind w:left="1584"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787743B"/>
    <w:multiLevelType w:val="hybridMultilevel"/>
    <w:tmpl w:val="9496E02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45">
    <w:nsid w:val="6B457B58"/>
    <w:multiLevelType w:val="hybridMultilevel"/>
    <w:tmpl w:val="7EB42DD6"/>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6">
    <w:nsid w:val="6C083420"/>
    <w:multiLevelType w:val="hybridMultilevel"/>
    <w:tmpl w:val="F5101F5E"/>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47">
    <w:nsid w:val="6D981C1F"/>
    <w:multiLevelType w:val="hybridMultilevel"/>
    <w:tmpl w:val="E098E36C"/>
    <w:lvl w:ilvl="0" w:tplc="0EAC5AF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EA15540"/>
    <w:multiLevelType w:val="hybridMultilevel"/>
    <w:tmpl w:val="750AA408"/>
    <w:lvl w:ilvl="0" w:tplc="9FD07F72">
      <w:start w:val="1"/>
      <w:numFmt w:val="bullet"/>
      <w:lvlText w:val=""/>
      <w:lvlJc w:val="left"/>
      <w:pPr>
        <w:ind w:left="720" w:hanging="360"/>
      </w:pPr>
      <w:rPr>
        <w:rFonts w:ascii="Zapf Dingbats" w:hAnsi="Zapf Dingba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0C667C"/>
    <w:multiLevelType w:val="hybridMultilevel"/>
    <w:tmpl w:val="DB3C4DEE"/>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0">
    <w:nsid w:val="75F1752D"/>
    <w:multiLevelType w:val="hybridMultilevel"/>
    <w:tmpl w:val="1C16FB8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1">
    <w:nsid w:val="7A072D35"/>
    <w:multiLevelType w:val="hybridMultilevel"/>
    <w:tmpl w:val="7FD2382A"/>
    <w:lvl w:ilvl="0" w:tplc="0409000F">
      <w:start w:val="1"/>
      <w:numFmt w:val="decimal"/>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num w:numId="1">
    <w:abstractNumId w:val="37"/>
  </w:num>
  <w:num w:numId="2">
    <w:abstractNumId w:val="10"/>
  </w:num>
  <w:num w:numId="3">
    <w:abstractNumId w:val="22"/>
  </w:num>
  <w:num w:numId="4">
    <w:abstractNumId w:val="42"/>
  </w:num>
  <w:num w:numId="5">
    <w:abstractNumId w:val="14"/>
  </w:num>
  <w:num w:numId="6">
    <w:abstractNumId w:val="44"/>
  </w:num>
  <w:num w:numId="7">
    <w:abstractNumId w:val="15"/>
  </w:num>
  <w:num w:numId="8">
    <w:abstractNumId w:val="45"/>
  </w:num>
  <w:num w:numId="9">
    <w:abstractNumId w:val="16"/>
  </w:num>
  <w:num w:numId="10">
    <w:abstractNumId w:val="49"/>
  </w:num>
  <w:num w:numId="11">
    <w:abstractNumId w:val="13"/>
  </w:num>
  <w:num w:numId="12">
    <w:abstractNumId w:val="30"/>
  </w:num>
  <w:num w:numId="13">
    <w:abstractNumId w:val="32"/>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35"/>
  </w:num>
  <w:num w:numId="25">
    <w:abstractNumId w:val="34"/>
  </w:num>
  <w:num w:numId="26">
    <w:abstractNumId w:val="43"/>
  </w:num>
  <w:num w:numId="27">
    <w:abstractNumId w:val="39"/>
  </w:num>
  <w:num w:numId="28">
    <w:abstractNumId w:val="21"/>
  </w:num>
  <w:num w:numId="29">
    <w:abstractNumId w:val="0"/>
  </w:num>
  <w:num w:numId="30">
    <w:abstractNumId w:val="41"/>
  </w:num>
  <w:num w:numId="31">
    <w:abstractNumId w:val="24"/>
  </w:num>
  <w:num w:numId="32">
    <w:abstractNumId w:val="19"/>
  </w:num>
  <w:num w:numId="33">
    <w:abstractNumId w:val="50"/>
  </w:num>
  <w:num w:numId="34">
    <w:abstractNumId w:val="51"/>
  </w:num>
  <w:num w:numId="35">
    <w:abstractNumId w:val="46"/>
  </w:num>
  <w:num w:numId="36">
    <w:abstractNumId w:val="40"/>
  </w:num>
  <w:num w:numId="37">
    <w:abstractNumId w:val="31"/>
  </w:num>
  <w:num w:numId="38">
    <w:abstractNumId w:val="38"/>
  </w:num>
  <w:num w:numId="39">
    <w:abstractNumId w:val="29"/>
  </w:num>
  <w:num w:numId="40">
    <w:abstractNumId w:val="28"/>
  </w:num>
  <w:num w:numId="41">
    <w:abstractNumId w:val="12"/>
  </w:num>
  <w:num w:numId="42">
    <w:abstractNumId w:val="36"/>
  </w:num>
  <w:num w:numId="43">
    <w:abstractNumId w:val="23"/>
  </w:num>
  <w:num w:numId="44">
    <w:abstractNumId w:val="26"/>
  </w:num>
  <w:num w:numId="45">
    <w:abstractNumId w:val="27"/>
  </w:num>
  <w:num w:numId="46">
    <w:abstractNumId w:val="11"/>
  </w:num>
  <w:num w:numId="47">
    <w:abstractNumId w:val="33"/>
  </w:num>
  <w:num w:numId="48">
    <w:abstractNumId w:val="48"/>
  </w:num>
  <w:num w:numId="49">
    <w:abstractNumId w:val="20"/>
  </w:num>
  <w:num w:numId="50">
    <w:abstractNumId w:val="18"/>
  </w:num>
  <w:num w:numId="51">
    <w:abstractNumId w:val="47"/>
  </w:num>
  <w:num w:numId="52">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attachedTemplate r:id="rId1"/>
  <w:linkStyle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2B0"/>
    <w:rsid w:val="000018F2"/>
    <w:rsid w:val="00001BE9"/>
    <w:rsid w:val="00002946"/>
    <w:rsid w:val="00002C02"/>
    <w:rsid w:val="000033EA"/>
    <w:rsid w:val="0000402A"/>
    <w:rsid w:val="0001144A"/>
    <w:rsid w:val="00011FD8"/>
    <w:rsid w:val="00012760"/>
    <w:rsid w:val="00012C89"/>
    <w:rsid w:val="00014765"/>
    <w:rsid w:val="000152E8"/>
    <w:rsid w:val="00016FF8"/>
    <w:rsid w:val="00017198"/>
    <w:rsid w:val="00017781"/>
    <w:rsid w:val="00017BB5"/>
    <w:rsid w:val="00020D4D"/>
    <w:rsid w:val="0002116B"/>
    <w:rsid w:val="00021A0E"/>
    <w:rsid w:val="00023A6B"/>
    <w:rsid w:val="000240AC"/>
    <w:rsid w:val="000247D9"/>
    <w:rsid w:val="000253FA"/>
    <w:rsid w:val="00025C76"/>
    <w:rsid w:val="00030832"/>
    <w:rsid w:val="00030C18"/>
    <w:rsid w:val="00031FB0"/>
    <w:rsid w:val="00035230"/>
    <w:rsid w:val="00035315"/>
    <w:rsid w:val="000353F0"/>
    <w:rsid w:val="0003659A"/>
    <w:rsid w:val="00036E49"/>
    <w:rsid w:val="00042398"/>
    <w:rsid w:val="000436F5"/>
    <w:rsid w:val="000440D4"/>
    <w:rsid w:val="0004424D"/>
    <w:rsid w:val="00044916"/>
    <w:rsid w:val="000449D8"/>
    <w:rsid w:val="000470B2"/>
    <w:rsid w:val="0004790B"/>
    <w:rsid w:val="0005162F"/>
    <w:rsid w:val="00052AA9"/>
    <w:rsid w:val="00053E66"/>
    <w:rsid w:val="00055480"/>
    <w:rsid w:val="0005793E"/>
    <w:rsid w:val="000615C5"/>
    <w:rsid w:val="00062926"/>
    <w:rsid w:val="00062D72"/>
    <w:rsid w:val="000632E1"/>
    <w:rsid w:val="0006357C"/>
    <w:rsid w:val="00063ACF"/>
    <w:rsid w:val="000665DE"/>
    <w:rsid w:val="00067EC4"/>
    <w:rsid w:val="00070171"/>
    <w:rsid w:val="000701B6"/>
    <w:rsid w:val="000704B8"/>
    <w:rsid w:val="00070EE0"/>
    <w:rsid w:val="000715CD"/>
    <w:rsid w:val="000717E9"/>
    <w:rsid w:val="0007219B"/>
    <w:rsid w:val="00073073"/>
    <w:rsid w:val="00073110"/>
    <w:rsid w:val="00073744"/>
    <w:rsid w:val="00073D53"/>
    <w:rsid w:val="000747FB"/>
    <w:rsid w:val="00077E34"/>
    <w:rsid w:val="000808D2"/>
    <w:rsid w:val="00080EE0"/>
    <w:rsid w:val="00081225"/>
    <w:rsid w:val="000814BE"/>
    <w:rsid w:val="000820C4"/>
    <w:rsid w:val="00082D12"/>
    <w:rsid w:val="0008546D"/>
    <w:rsid w:val="0008562C"/>
    <w:rsid w:val="000863AD"/>
    <w:rsid w:val="00086C9E"/>
    <w:rsid w:val="00087898"/>
    <w:rsid w:val="00087972"/>
    <w:rsid w:val="0009020C"/>
    <w:rsid w:val="0009057B"/>
    <w:rsid w:val="00091F9D"/>
    <w:rsid w:val="00092A54"/>
    <w:rsid w:val="0009382C"/>
    <w:rsid w:val="000947EA"/>
    <w:rsid w:val="0009792F"/>
    <w:rsid w:val="00097ED7"/>
    <w:rsid w:val="000A23DC"/>
    <w:rsid w:val="000A370D"/>
    <w:rsid w:val="000A611E"/>
    <w:rsid w:val="000A665E"/>
    <w:rsid w:val="000A7B86"/>
    <w:rsid w:val="000B0770"/>
    <w:rsid w:val="000B216A"/>
    <w:rsid w:val="000B47D0"/>
    <w:rsid w:val="000B4EEB"/>
    <w:rsid w:val="000B62E4"/>
    <w:rsid w:val="000C07BE"/>
    <w:rsid w:val="000C0A71"/>
    <w:rsid w:val="000C1ADF"/>
    <w:rsid w:val="000C1D7C"/>
    <w:rsid w:val="000C4498"/>
    <w:rsid w:val="000C60E3"/>
    <w:rsid w:val="000C7736"/>
    <w:rsid w:val="000D1CE8"/>
    <w:rsid w:val="000D5359"/>
    <w:rsid w:val="000D562B"/>
    <w:rsid w:val="000D7767"/>
    <w:rsid w:val="000E1DD2"/>
    <w:rsid w:val="000E237F"/>
    <w:rsid w:val="000E37BB"/>
    <w:rsid w:val="000E3B0F"/>
    <w:rsid w:val="000E464B"/>
    <w:rsid w:val="000E5381"/>
    <w:rsid w:val="000E5408"/>
    <w:rsid w:val="000E5890"/>
    <w:rsid w:val="000E5EB8"/>
    <w:rsid w:val="000E646C"/>
    <w:rsid w:val="000E7D9E"/>
    <w:rsid w:val="000F40E5"/>
    <w:rsid w:val="000F5FA5"/>
    <w:rsid w:val="000F6F73"/>
    <w:rsid w:val="000F6F79"/>
    <w:rsid w:val="000F74B6"/>
    <w:rsid w:val="000F7B7B"/>
    <w:rsid w:val="00101CC0"/>
    <w:rsid w:val="00102981"/>
    <w:rsid w:val="00103ABC"/>
    <w:rsid w:val="001058FB"/>
    <w:rsid w:val="00106331"/>
    <w:rsid w:val="00107018"/>
    <w:rsid w:val="0010751F"/>
    <w:rsid w:val="001118F9"/>
    <w:rsid w:val="001120CB"/>
    <w:rsid w:val="00112C78"/>
    <w:rsid w:val="00112F20"/>
    <w:rsid w:val="00113E82"/>
    <w:rsid w:val="00115505"/>
    <w:rsid w:val="00116AA7"/>
    <w:rsid w:val="00117EB2"/>
    <w:rsid w:val="00122ADB"/>
    <w:rsid w:val="0012358A"/>
    <w:rsid w:val="001272D7"/>
    <w:rsid w:val="00127BCC"/>
    <w:rsid w:val="001312E6"/>
    <w:rsid w:val="00133E37"/>
    <w:rsid w:val="00134480"/>
    <w:rsid w:val="00134529"/>
    <w:rsid w:val="001365CE"/>
    <w:rsid w:val="00140A41"/>
    <w:rsid w:val="00140C5A"/>
    <w:rsid w:val="00142EA9"/>
    <w:rsid w:val="00144F26"/>
    <w:rsid w:val="00146342"/>
    <w:rsid w:val="00147DB2"/>
    <w:rsid w:val="00150C2D"/>
    <w:rsid w:val="00151895"/>
    <w:rsid w:val="001525E9"/>
    <w:rsid w:val="00153972"/>
    <w:rsid w:val="00155FCD"/>
    <w:rsid w:val="00156E5F"/>
    <w:rsid w:val="001574D5"/>
    <w:rsid w:val="001627C0"/>
    <w:rsid w:val="00162B1D"/>
    <w:rsid w:val="001641F5"/>
    <w:rsid w:val="0016466E"/>
    <w:rsid w:val="001649E5"/>
    <w:rsid w:val="00165C5E"/>
    <w:rsid w:val="001663F8"/>
    <w:rsid w:val="00166652"/>
    <w:rsid w:val="00175FBC"/>
    <w:rsid w:val="00176586"/>
    <w:rsid w:val="001767B1"/>
    <w:rsid w:val="001778CE"/>
    <w:rsid w:val="001806F0"/>
    <w:rsid w:val="00181195"/>
    <w:rsid w:val="001823E8"/>
    <w:rsid w:val="001831FF"/>
    <w:rsid w:val="00183593"/>
    <w:rsid w:val="0018562E"/>
    <w:rsid w:val="0018583A"/>
    <w:rsid w:val="00186BD7"/>
    <w:rsid w:val="001870C1"/>
    <w:rsid w:val="00190978"/>
    <w:rsid w:val="00190D6E"/>
    <w:rsid w:val="0019139F"/>
    <w:rsid w:val="00191A4E"/>
    <w:rsid w:val="0019227A"/>
    <w:rsid w:val="0019494B"/>
    <w:rsid w:val="00196771"/>
    <w:rsid w:val="001A0ABB"/>
    <w:rsid w:val="001A0AC3"/>
    <w:rsid w:val="001A1915"/>
    <w:rsid w:val="001A2BE0"/>
    <w:rsid w:val="001A3581"/>
    <w:rsid w:val="001A38A1"/>
    <w:rsid w:val="001A3F12"/>
    <w:rsid w:val="001A5B07"/>
    <w:rsid w:val="001A66B3"/>
    <w:rsid w:val="001A78B6"/>
    <w:rsid w:val="001A7FD4"/>
    <w:rsid w:val="001B263D"/>
    <w:rsid w:val="001B41E8"/>
    <w:rsid w:val="001B6052"/>
    <w:rsid w:val="001B6B0B"/>
    <w:rsid w:val="001C13B8"/>
    <w:rsid w:val="001C5167"/>
    <w:rsid w:val="001C52A7"/>
    <w:rsid w:val="001C62F6"/>
    <w:rsid w:val="001C6819"/>
    <w:rsid w:val="001D0047"/>
    <w:rsid w:val="001D2C7F"/>
    <w:rsid w:val="001D4A9C"/>
    <w:rsid w:val="001D4EF2"/>
    <w:rsid w:val="001D799A"/>
    <w:rsid w:val="001E02BF"/>
    <w:rsid w:val="001E2A90"/>
    <w:rsid w:val="001E2D93"/>
    <w:rsid w:val="001E33D4"/>
    <w:rsid w:val="001E3543"/>
    <w:rsid w:val="001E489C"/>
    <w:rsid w:val="001E4CA6"/>
    <w:rsid w:val="001F4943"/>
    <w:rsid w:val="001F5F23"/>
    <w:rsid w:val="001F707B"/>
    <w:rsid w:val="001F784F"/>
    <w:rsid w:val="00203A1F"/>
    <w:rsid w:val="002052C9"/>
    <w:rsid w:val="002106B1"/>
    <w:rsid w:val="00212175"/>
    <w:rsid w:val="002132FD"/>
    <w:rsid w:val="00215337"/>
    <w:rsid w:val="002163BF"/>
    <w:rsid w:val="00216F2F"/>
    <w:rsid w:val="00217088"/>
    <w:rsid w:val="0021772D"/>
    <w:rsid w:val="00222450"/>
    <w:rsid w:val="00222B42"/>
    <w:rsid w:val="00224190"/>
    <w:rsid w:val="00225656"/>
    <w:rsid w:val="002262CA"/>
    <w:rsid w:val="0022656C"/>
    <w:rsid w:val="0022721B"/>
    <w:rsid w:val="00227460"/>
    <w:rsid w:val="00227D32"/>
    <w:rsid w:val="00230CE4"/>
    <w:rsid w:val="00230EA7"/>
    <w:rsid w:val="00232FD0"/>
    <w:rsid w:val="00234C5A"/>
    <w:rsid w:val="00234EE4"/>
    <w:rsid w:val="00235170"/>
    <w:rsid w:val="00235922"/>
    <w:rsid w:val="00236702"/>
    <w:rsid w:val="00240C92"/>
    <w:rsid w:val="0024163C"/>
    <w:rsid w:val="00244567"/>
    <w:rsid w:val="00246A1D"/>
    <w:rsid w:val="002472B7"/>
    <w:rsid w:val="002474D3"/>
    <w:rsid w:val="00253020"/>
    <w:rsid w:val="00254B1A"/>
    <w:rsid w:val="00255C2D"/>
    <w:rsid w:val="002567F5"/>
    <w:rsid w:val="002572CB"/>
    <w:rsid w:val="002579BC"/>
    <w:rsid w:val="00260F14"/>
    <w:rsid w:val="00261C2D"/>
    <w:rsid w:val="00265A75"/>
    <w:rsid w:val="00271799"/>
    <w:rsid w:val="00272236"/>
    <w:rsid w:val="00272ACD"/>
    <w:rsid w:val="00272D60"/>
    <w:rsid w:val="0027359C"/>
    <w:rsid w:val="0027374B"/>
    <w:rsid w:val="00275267"/>
    <w:rsid w:val="00277BAD"/>
    <w:rsid w:val="00280609"/>
    <w:rsid w:val="0028299F"/>
    <w:rsid w:val="00285A30"/>
    <w:rsid w:val="00285F24"/>
    <w:rsid w:val="002861A4"/>
    <w:rsid w:val="00286EFD"/>
    <w:rsid w:val="00286F0F"/>
    <w:rsid w:val="002935FA"/>
    <w:rsid w:val="00293AE7"/>
    <w:rsid w:val="0029590C"/>
    <w:rsid w:val="00296AF7"/>
    <w:rsid w:val="00296B55"/>
    <w:rsid w:val="00297C52"/>
    <w:rsid w:val="002A0D34"/>
    <w:rsid w:val="002A3120"/>
    <w:rsid w:val="002A7D52"/>
    <w:rsid w:val="002B0AF3"/>
    <w:rsid w:val="002B5F0C"/>
    <w:rsid w:val="002B64DC"/>
    <w:rsid w:val="002B7DD7"/>
    <w:rsid w:val="002C0958"/>
    <w:rsid w:val="002C5BE4"/>
    <w:rsid w:val="002D2653"/>
    <w:rsid w:val="002D39E8"/>
    <w:rsid w:val="002D3D5E"/>
    <w:rsid w:val="002D3E67"/>
    <w:rsid w:val="002D66DD"/>
    <w:rsid w:val="002D7E33"/>
    <w:rsid w:val="002E08B7"/>
    <w:rsid w:val="002E28DA"/>
    <w:rsid w:val="002E2E29"/>
    <w:rsid w:val="002E33F5"/>
    <w:rsid w:val="002E58F9"/>
    <w:rsid w:val="002E607E"/>
    <w:rsid w:val="002E7F50"/>
    <w:rsid w:val="002F0332"/>
    <w:rsid w:val="002F0829"/>
    <w:rsid w:val="002F1B21"/>
    <w:rsid w:val="002F3B76"/>
    <w:rsid w:val="002F7622"/>
    <w:rsid w:val="002F79FF"/>
    <w:rsid w:val="00300571"/>
    <w:rsid w:val="0030061B"/>
    <w:rsid w:val="00300FD9"/>
    <w:rsid w:val="003033EB"/>
    <w:rsid w:val="00306E60"/>
    <w:rsid w:val="00310165"/>
    <w:rsid w:val="0031083C"/>
    <w:rsid w:val="00310BDF"/>
    <w:rsid w:val="00311528"/>
    <w:rsid w:val="0031221D"/>
    <w:rsid w:val="00312840"/>
    <w:rsid w:val="00313A45"/>
    <w:rsid w:val="003148E4"/>
    <w:rsid w:val="00314C03"/>
    <w:rsid w:val="00315F58"/>
    <w:rsid w:val="003173D2"/>
    <w:rsid w:val="00321409"/>
    <w:rsid w:val="003225B5"/>
    <w:rsid w:val="00325256"/>
    <w:rsid w:val="00325CB3"/>
    <w:rsid w:val="00326EA4"/>
    <w:rsid w:val="0033074F"/>
    <w:rsid w:val="00334745"/>
    <w:rsid w:val="00336CDE"/>
    <w:rsid w:val="00337066"/>
    <w:rsid w:val="003375A6"/>
    <w:rsid w:val="00337F92"/>
    <w:rsid w:val="00340334"/>
    <w:rsid w:val="00340F7F"/>
    <w:rsid w:val="003423D9"/>
    <w:rsid w:val="00342EEB"/>
    <w:rsid w:val="00344D59"/>
    <w:rsid w:val="003451E0"/>
    <w:rsid w:val="00345684"/>
    <w:rsid w:val="00346822"/>
    <w:rsid w:val="00347F70"/>
    <w:rsid w:val="00350FCE"/>
    <w:rsid w:val="003550CD"/>
    <w:rsid w:val="003552DD"/>
    <w:rsid w:val="00355F07"/>
    <w:rsid w:val="00356319"/>
    <w:rsid w:val="0035664C"/>
    <w:rsid w:val="003568A3"/>
    <w:rsid w:val="00356E9D"/>
    <w:rsid w:val="00357012"/>
    <w:rsid w:val="003572FE"/>
    <w:rsid w:val="0036154D"/>
    <w:rsid w:val="003620B9"/>
    <w:rsid w:val="00362EE0"/>
    <w:rsid w:val="00362F50"/>
    <w:rsid w:val="00363AE9"/>
    <w:rsid w:val="003667D8"/>
    <w:rsid w:val="00370033"/>
    <w:rsid w:val="00375F40"/>
    <w:rsid w:val="003761F0"/>
    <w:rsid w:val="00380130"/>
    <w:rsid w:val="00381350"/>
    <w:rsid w:val="003814E0"/>
    <w:rsid w:val="00382F64"/>
    <w:rsid w:val="0038316E"/>
    <w:rsid w:val="00383411"/>
    <w:rsid w:val="00384364"/>
    <w:rsid w:val="0038452C"/>
    <w:rsid w:val="003845C8"/>
    <w:rsid w:val="0039198E"/>
    <w:rsid w:val="00391A42"/>
    <w:rsid w:val="00391C9D"/>
    <w:rsid w:val="003954C4"/>
    <w:rsid w:val="003958AB"/>
    <w:rsid w:val="003973EC"/>
    <w:rsid w:val="003A31E0"/>
    <w:rsid w:val="003A535A"/>
    <w:rsid w:val="003A6CF3"/>
    <w:rsid w:val="003B0224"/>
    <w:rsid w:val="003B0743"/>
    <w:rsid w:val="003B28AD"/>
    <w:rsid w:val="003B3892"/>
    <w:rsid w:val="003B53CB"/>
    <w:rsid w:val="003B5972"/>
    <w:rsid w:val="003C064F"/>
    <w:rsid w:val="003C0EE4"/>
    <w:rsid w:val="003C1EFC"/>
    <w:rsid w:val="003C4084"/>
    <w:rsid w:val="003C5742"/>
    <w:rsid w:val="003C5D02"/>
    <w:rsid w:val="003C5D8B"/>
    <w:rsid w:val="003C62B5"/>
    <w:rsid w:val="003C7803"/>
    <w:rsid w:val="003C7FA6"/>
    <w:rsid w:val="003D052B"/>
    <w:rsid w:val="003D41AA"/>
    <w:rsid w:val="003D5F91"/>
    <w:rsid w:val="003D674E"/>
    <w:rsid w:val="003D6CA7"/>
    <w:rsid w:val="003E04A7"/>
    <w:rsid w:val="003E0C36"/>
    <w:rsid w:val="003E2F32"/>
    <w:rsid w:val="003E3C31"/>
    <w:rsid w:val="003E45C2"/>
    <w:rsid w:val="003E5293"/>
    <w:rsid w:val="003E5BE1"/>
    <w:rsid w:val="003E68CA"/>
    <w:rsid w:val="003E6AC2"/>
    <w:rsid w:val="003E6D95"/>
    <w:rsid w:val="003E6FC3"/>
    <w:rsid w:val="003F2593"/>
    <w:rsid w:val="003F3DB5"/>
    <w:rsid w:val="003F6FAC"/>
    <w:rsid w:val="003F7094"/>
    <w:rsid w:val="003F77DB"/>
    <w:rsid w:val="00400A48"/>
    <w:rsid w:val="00401A5F"/>
    <w:rsid w:val="00402F11"/>
    <w:rsid w:val="004034F4"/>
    <w:rsid w:val="0040554F"/>
    <w:rsid w:val="00407534"/>
    <w:rsid w:val="0041103F"/>
    <w:rsid w:val="004134FE"/>
    <w:rsid w:val="004137AD"/>
    <w:rsid w:val="00413A12"/>
    <w:rsid w:val="004140F2"/>
    <w:rsid w:val="004163F7"/>
    <w:rsid w:val="004171B9"/>
    <w:rsid w:val="004200B2"/>
    <w:rsid w:val="004202A4"/>
    <w:rsid w:val="004203BD"/>
    <w:rsid w:val="00421C41"/>
    <w:rsid w:val="0042249D"/>
    <w:rsid w:val="00423438"/>
    <w:rsid w:val="004234FF"/>
    <w:rsid w:val="0042372B"/>
    <w:rsid w:val="0042526A"/>
    <w:rsid w:val="00430094"/>
    <w:rsid w:val="00430C7B"/>
    <w:rsid w:val="004322AE"/>
    <w:rsid w:val="00433876"/>
    <w:rsid w:val="0043387B"/>
    <w:rsid w:val="00433C1C"/>
    <w:rsid w:val="00441D1C"/>
    <w:rsid w:val="004423BA"/>
    <w:rsid w:val="004432C1"/>
    <w:rsid w:val="004444ED"/>
    <w:rsid w:val="004446D3"/>
    <w:rsid w:val="0044564C"/>
    <w:rsid w:val="00445E44"/>
    <w:rsid w:val="004460AF"/>
    <w:rsid w:val="00446AC2"/>
    <w:rsid w:val="00450F86"/>
    <w:rsid w:val="0045214D"/>
    <w:rsid w:val="004525D3"/>
    <w:rsid w:val="0045589C"/>
    <w:rsid w:val="00456987"/>
    <w:rsid w:val="00456CF3"/>
    <w:rsid w:val="00457590"/>
    <w:rsid w:val="00457A54"/>
    <w:rsid w:val="00460AA1"/>
    <w:rsid w:val="00462238"/>
    <w:rsid w:val="0046352F"/>
    <w:rsid w:val="00464F1D"/>
    <w:rsid w:val="00466760"/>
    <w:rsid w:val="004668E5"/>
    <w:rsid w:val="00466A5D"/>
    <w:rsid w:val="00466FC8"/>
    <w:rsid w:val="00470721"/>
    <w:rsid w:val="0047236D"/>
    <w:rsid w:val="00473A31"/>
    <w:rsid w:val="004745AB"/>
    <w:rsid w:val="0048065C"/>
    <w:rsid w:val="004828B9"/>
    <w:rsid w:val="00482C6C"/>
    <w:rsid w:val="00484F32"/>
    <w:rsid w:val="00486A75"/>
    <w:rsid w:val="00486FAA"/>
    <w:rsid w:val="004875F8"/>
    <w:rsid w:val="00487B51"/>
    <w:rsid w:val="00490EC5"/>
    <w:rsid w:val="004934DF"/>
    <w:rsid w:val="0049451D"/>
    <w:rsid w:val="0049583D"/>
    <w:rsid w:val="004A1BF1"/>
    <w:rsid w:val="004A29E7"/>
    <w:rsid w:val="004A5552"/>
    <w:rsid w:val="004A59F1"/>
    <w:rsid w:val="004A7982"/>
    <w:rsid w:val="004B068F"/>
    <w:rsid w:val="004B0C45"/>
    <w:rsid w:val="004B33A8"/>
    <w:rsid w:val="004B6C1C"/>
    <w:rsid w:val="004B6F27"/>
    <w:rsid w:val="004B762A"/>
    <w:rsid w:val="004B783D"/>
    <w:rsid w:val="004B78ED"/>
    <w:rsid w:val="004C1CFB"/>
    <w:rsid w:val="004C3960"/>
    <w:rsid w:val="004C48E3"/>
    <w:rsid w:val="004C4A41"/>
    <w:rsid w:val="004C6883"/>
    <w:rsid w:val="004C6EC5"/>
    <w:rsid w:val="004D0442"/>
    <w:rsid w:val="004D167A"/>
    <w:rsid w:val="004D3DDB"/>
    <w:rsid w:val="004D5865"/>
    <w:rsid w:val="004E16CC"/>
    <w:rsid w:val="004E22D8"/>
    <w:rsid w:val="004E23FA"/>
    <w:rsid w:val="004E7ADD"/>
    <w:rsid w:val="004F316E"/>
    <w:rsid w:val="004F36AB"/>
    <w:rsid w:val="004F3A4F"/>
    <w:rsid w:val="004F4185"/>
    <w:rsid w:val="004F59D5"/>
    <w:rsid w:val="004F5D71"/>
    <w:rsid w:val="004F663E"/>
    <w:rsid w:val="00501DE0"/>
    <w:rsid w:val="005027C7"/>
    <w:rsid w:val="00503F0D"/>
    <w:rsid w:val="00504470"/>
    <w:rsid w:val="005055A5"/>
    <w:rsid w:val="0050611A"/>
    <w:rsid w:val="00507846"/>
    <w:rsid w:val="0051011B"/>
    <w:rsid w:val="0051382A"/>
    <w:rsid w:val="005143A3"/>
    <w:rsid w:val="005157FC"/>
    <w:rsid w:val="005169CF"/>
    <w:rsid w:val="00517CC0"/>
    <w:rsid w:val="005213AD"/>
    <w:rsid w:val="00522519"/>
    <w:rsid w:val="00523CD6"/>
    <w:rsid w:val="0052503A"/>
    <w:rsid w:val="0052534C"/>
    <w:rsid w:val="00527CF8"/>
    <w:rsid w:val="00530999"/>
    <w:rsid w:val="00531A22"/>
    <w:rsid w:val="00533166"/>
    <w:rsid w:val="005331B1"/>
    <w:rsid w:val="00534D49"/>
    <w:rsid w:val="0053569B"/>
    <w:rsid w:val="00535D4D"/>
    <w:rsid w:val="005374DF"/>
    <w:rsid w:val="0053764A"/>
    <w:rsid w:val="00540372"/>
    <w:rsid w:val="00540C9D"/>
    <w:rsid w:val="005412F7"/>
    <w:rsid w:val="005418B1"/>
    <w:rsid w:val="00543429"/>
    <w:rsid w:val="00543E30"/>
    <w:rsid w:val="00545BA1"/>
    <w:rsid w:val="00546818"/>
    <w:rsid w:val="00546D5E"/>
    <w:rsid w:val="00547F19"/>
    <w:rsid w:val="005503B2"/>
    <w:rsid w:val="0055087C"/>
    <w:rsid w:val="00550CC7"/>
    <w:rsid w:val="00552679"/>
    <w:rsid w:val="00553526"/>
    <w:rsid w:val="0055574B"/>
    <w:rsid w:val="00555D1F"/>
    <w:rsid w:val="00556F51"/>
    <w:rsid w:val="00557117"/>
    <w:rsid w:val="0056064D"/>
    <w:rsid w:val="0056076A"/>
    <w:rsid w:val="00561C10"/>
    <w:rsid w:val="00563923"/>
    <w:rsid w:val="00564548"/>
    <w:rsid w:val="005661D6"/>
    <w:rsid w:val="00567906"/>
    <w:rsid w:val="00570A50"/>
    <w:rsid w:val="00571731"/>
    <w:rsid w:val="00571D54"/>
    <w:rsid w:val="00571F8E"/>
    <w:rsid w:val="005724B8"/>
    <w:rsid w:val="00573D01"/>
    <w:rsid w:val="00575FB4"/>
    <w:rsid w:val="005767AF"/>
    <w:rsid w:val="00580888"/>
    <w:rsid w:val="00580DC3"/>
    <w:rsid w:val="00580FC0"/>
    <w:rsid w:val="00582C60"/>
    <w:rsid w:val="00584080"/>
    <w:rsid w:val="005842A4"/>
    <w:rsid w:val="005859FB"/>
    <w:rsid w:val="005878BA"/>
    <w:rsid w:val="00590CD2"/>
    <w:rsid w:val="00591A5F"/>
    <w:rsid w:val="005920C0"/>
    <w:rsid w:val="005922CA"/>
    <w:rsid w:val="00593D01"/>
    <w:rsid w:val="00596565"/>
    <w:rsid w:val="005A0C22"/>
    <w:rsid w:val="005A12A2"/>
    <w:rsid w:val="005A2848"/>
    <w:rsid w:val="005A4070"/>
    <w:rsid w:val="005A4B4E"/>
    <w:rsid w:val="005A5814"/>
    <w:rsid w:val="005A5832"/>
    <w:rsid w:val="005A5F27"/>
    <w:rsid w:val="005B1A1F"/>
    <w:rsid w:val="005B2792"/>
    <w:rsid w:val="005B4262"/>
    <w:rsid w:val="005B57E8"/>
    <w:rsid w:val="005B5B9C"/>
    <w:rsid w:val="005B5FA4"/>
    <w:rsid w:val="005B5FB7"/>
    <w:rsid w:val="005B6532"/>
    <w:rsid w:val="005B6AF6"/>
    <w:rsid w:val="005C0505"/>
    <w:rsid w:val="005C0AAC"/>
    <w:rsid w:val="005C0AC9"/>
    <w:rsid w:val="005C41A7"/>
    <w:rsid w:val="005C593A"/>
    <w:rsid w:val="005C5BF4"/>
    <w:rsid w:val="005C600A"/>
    <w:rsid w:val="005C69F7"/>
    <w:rsid w:val="005C73E2"/>
    <w:rsid w:val="005C7990"/>
    <w:rsid w:val="005C7BB9"/>
    <w:rsid w:val="005D2D84"/>
    <w:rsid w:val="005D3547"/>
    <w:rsid w:val="005D4028"/>
    <w:rsid w:val="005D5E9E"/>
    <w:rsid w:val="005D5EC0"/>
    <w:rsid w:val="005D642C"/>
    <w:rsid w:val="005D7969"/>
    <w:rsid w:val="005D7A4A"/>
    <w:rsid w:val="005E07C1"/>
    <w:rsid w:val="005E30B5"/>
    <w:rsid w:val="005E417B"/>
    <w:rsid w:val="005E459A"/>
    <w:rsid w:val="005E493C"/>
    <w:rsid w:val="005F0B08"/>
    <w:rsid w:val="005F21E7"/>
    <w:rsid w:val="005F2F1D"/>
    <w:rsid w:val="005F36E8"/>
    <w:rsid w:val="005F5629"/>
    <w:rsid w:val="005F66B6"/>
    <w:rsid w:val="005F6C78"/>
    <w:rsid w:val="0060197B"/>
    <w:rsid w:val="00601F76"/>
    <w:rsid w:val="006049E8"/>
    <w:rsid w:val="00604D97"/>
    <w:rsid w:val="006053FA"/>
    <w:rsid w:val="0060690E"/>
    <w:rsid w:val="00606B07"/>
    <w:rsid w:val="00610E62"/>
    <w:rsid w:val="00611C05"/>
    <w:rsid w:val="006139B3"/>
    <w:rsid w:val="006143DF"/>
    <w:rsid w:val="00615BB5"/>
    <w:rsid w:val="00616E69"/>
    <w:rsid w:val="00620402"/>
    <w:rsid w:val="00623755"/>
    <w:rsid w:val="0062616D"/>
    <w:rsid w:val="00627740"/>
    <w:rsid w:val="00632021"/>
    <w:rsid w:val="00632391"/>
    <w:rsid w:val="0063392D"/>
    <w:rsid w:val="00634CF9"/>
    <w:rsid w:val="00634D54"/>
    <w:rsid w:val="00637439"/>
    <w:rsid w:val="0064022E"/>
    <w:rsid w:val="00640EDA"/>
    <w:rsid w:val="00643442"/>
    <w:rsid w:val="00646159"/>
    <w:rsid w:val="00651C6E"/>
    <w:rsid w:val="00653198"/>
    <w:rsid w:val="00653D7E"/>
    <w:rsid w:val="00654411"/>
    <w:rsid w:val="006546A0"/>
    <w:rsid w:val="006553AA"/>
    <w:rsid w:val="00655645"/>
    <w:rsid w:val="006557A7"/>
    <w:rsid w:val="00655AD2"/>
    <w:rsid w:val="00656F1F"/>
    <w:rsid w:val="006601F2"/>
    <w:rsid w:val="006602F8"/>
    <w:rsid w:val="006613DA"/>
    <w:rsid w:val="00661FD4"/>
    <w:rsid w:val="00662050"/>
    <w:rsid w:val="006645B7"/>
    <w:rsid w:val="00665884"/>
    <w:rsid w:val="0066791E"/>
    <w:rsid w:val="00670E9D"/>
    <w:rsid w:val="00671CF7"/>
    <w:rsid w:val="00673164"/>
    <w:rsid w:val="006752B8"/>
    <w:rsid w:val="00676F45"/>
    <w:rsid w:val="00676F4C"/>
    <w:rsid w:val="0068283D"/>
    <w:rsid w:val="00686346"/>
    <w:rsid w:val="00686B11"/>
    <w:rsid w:val="0068734E"/>
    <w:rsid w:val="00692CA1"/>
    <w:rsid w:val="00693208"/>
    <w:rsid w:val="006943E1"/>
    <w:rsid w:val="00695991"/>
    <w:rsid w:val="006978B5"/>
    <w:rsid w:val="006A0340"/>
    <w:rsid w:val="006A07AF"/>
    <w:rsid w:val="006A0EFB"/>
    <w:rsid w:val="006B121B"/>
    <w:rsid w:val="006B343F"/>
    <w:rsid w:val="006B4EB0"/>
    <w:rsid w:val="006B5A18"/>
    <w:rsid w:val="006B5C4B"/>
    <w:rsid w:val="006C0469"/>
    <w:rsid w:val="006C2174"/>
    <w:rsid w:val="006C24F6"/>
    <w:rsid w:val="006C2D02"/>
    <w:rsid w:val="006C37A5"/>
    <w:rsid w:val="006C422E"/>
    <w:rsid w:val="006C45B7"/>
    <w:rsid w:val="006C705B"/>
    <w:rsid w:val="006C70E6"/>
    <w:rsid w:val="006C7C45"/>
    <w:rsid w:val="006C7E75"/>
    <w:rsid w:val="006D053B"/>
    <w:rsid w:val="006D0D7A"/>
    <w:rsid w:val="006D2E76"/>
    <w:rsid w:val="006D6203"/>
    <w:rsid w:val="006D63CD"/>
    <w:rsid w:val="006E0E4B"/>
    <w:rsid w:val="006E1357"/>
    <w:rsid w:val="006E20EB"/>
    <w:rsid w:val="006E21F4"/>
    <w:rsid w:val="006E351F"/>
    <w:rsid w:val="006E5C84"/>
    <w:rsid w:val="006E7739"/>
    <w:rsid w:val="006F02DB"/>
    <w:rsid w:val="006F03ED"/>
    <w:rsid w:val="006F1669"/>
    <w:rsid w:val="006F3054"/>
    <w:rsid w:val="006F31AE"/>
    <w:rsid w:val="006F41D2"/>
    <w:rsid w:val="006F543A"/>
    <w:rsid w:val="00701DBE"/>
    <w:rsid w:val="007026DB"/>
    <w:rsid w:val="00702E4B"/>
    <w:rsid w:val="007057F6"/>
    <w:rsid w:val="00705F7F"/>
    <w:rsid w:val="00705F86"/>
    <w:rsid w:val="00710A9A"/>
    <w:rsid w:val="00710AA1"/>
    <w:rsid w:val="00712692"/>
    <w:rsid w:val="00712720"/>
    <w:rsid w:val="00713EBD"/>
    <w:rsid w:val="007140D6"/>
    <w:rsid w:val="00714465"/>
    <w:rsid w:val="00714519"/>
    <w:rsid w:val="00715D3F"/>
    <w:rsid w:val="00715F38"/>
    <w:rsid w:val="00716627"/>
    <w:rsid w:val="007166B6"/>
    <w:rsid w:val="00722C43"/>
    <w:rsid w:val="00725249"/>
    <w:rsid w:val="00725613"/>
    <w:rsid w:val="00725CD4"/>
    <w:rsid w:val="0072692F"/>
    <w:rsid w:val="007270EC"/>
    <w:rsid w:val="00730636"/>
    <w:rsid w:val="007317CA"/>
    <w:rsid w:val="00732596"/>
    <w:rsid w:val="0073335B"/>
    <w:rsid w:val="00733461"/>
    <w:rsid w:val="00734E32"/>
    <w:rsid w:val="00735FAE"/>
    <w:rsid w:val="007373E4"/>
    <w:rsid w:val="0073759B"/>
    <w:rsid w:val="00737929"/>
    <w:rsid w:val="00741388"/>
    <w:rsid w:val="00741551"/>
    <w:rsid w:val="00741FB4"/>
    <w:rsid w:val="00745506"/>
    <w:rsid w:val="00745966"/>
    <w:rsid w:val="00745D62"/>
    <w:rsid w:val="00746E93"/>
    <w:rsid w:val="007472FC"/>
    <w:rsid w:val="00750FCA"/>
    <w:rsid w:val="00751D92"/>
    <w:rsid w:val="007525D0"/>
    <w:rsid w:val="00755908"/>
    <w:rsid w:val="0075592D"/>
    <w:rsid w:val="00755F84"/>
    <w:rsid w:val="007567AE"/>
    <w:rsid w:val="0075701B"/>
    <w:rsid w:val="0075707F"/>
    <w:rsid w:val="00760C28"/>
    <w:rsid w:val="00764EE8"/>
    <w:rsid w:val="00765059"/>
    <w:rsid w:val="0077154C"/>
    <w:rsid w:val="007723FC"/>
    <w:rsid w:val="00772427"/>
    <w:rsid w:val="00773AB5"/>
    <w:rsid w:val="0077430F"/>
    <w:rsid w:val="007749C1"/>
    <w:rsid w:val="00775008"/>
    <w:rsid w:val="00775DB7"/>
    <w:rsid w:val="007773D7"/>
    <w:rsid w:val="00782A1F"/>
    <w:rsid w:val="00783E6A"/>
    <w:rsid w:val="00784F7B"/>
    <w:rsid w:val="00792115"/>
    <w:rsid w:val="007945A6"/>
    <w:rsid w:val="007968CA"/>
    <w:rsid w:val="00796BE0"/>
    <w:rsid w:val="007974AC"/>
    <w:rsid w:val="007A25F5"/>
    <w:rsid w:val="007A585A"/>
    <w:rsid w:val="007B08F3"/>
    <w:rsid w:val="007B12CB"/>
    <w:rsid w:val="007B3307"/>
    <w:rsid w:val="007B3520"/>
    <w:rsid w:val="007B4DFF"/>
    <w:rsid w:val="007B56D6"/>
    <w:rsid w:val="007B60A3"/>
    <w:rsid w:val="007B72AC"/>
    <w:rsid w:val="007C2167"/>
    <w:rsid w:val="007C4F52"/>
    <w:rsid w:val="007C5026"/>
    <w:rsid w:val="007C5319"/>
    <w:rsid w:val="007C551C"/>
    <w:rsid w:val="007C6DE9"/>
    <w:rsid w:val="007D07B4"/>
    <w:rsid w:val="007D1DA9"/>
    <w:rsid w:val="007D2460"/>
    <w:rsid w:val="007D6402"/>
    <w:rsid w:val="007D73E7"/>
    <w:rsid w:val="007E1329"/>
    <w:rsid w:val="007E204A"/>
    <w:rsid w:val="007E2171"/>
    <w:rsid w:val="007E48F5"/>
    <w:rsid w:val="007E49E3"/>
    <w:rsid w:val="007E4E85"/>
    <w:rsid w:val="007E5A09"/>
    <w:rsid w:val="007E5D12"/>
    <w:rsid w:val="007F08C1"/>
    <w:rsid w:val="007F1481"/>
    <w:rsid w:val="007F1A3D"/>
    <w:rsid w:val="007F1A6B"/>
    <w:rsid w:val="007F30F1"/>
    <w:rsid w:val="007F3AC5"/>
    <w:rsid w:val="007F43C9"/>
    <w:rsid w:val="007F4977"/>
    <w:rsid w:val="007F7391"/>
    <w:rsid w:val="007F79BC"/>
    <w:rsid w:val="00800763"/>
    <w:rsid w:val="008032AB"/>
    <w:rsid w:val="008109AD"/>
    <w:rsid w:val="00810AF1"/>
    <w:rsid w:val="00811B5C"/>
    <w:rsid w:val="008136B7"/>
    <w:rsid w:val="00813855"/>
    <w:rsid w:val="00813A1D"/>
    <w:rsid w:val="00813DCB"/>
    <w:rsid w:val="00815D9E"/>
    <w:rsid w:val="00816DEC"/>
    <w:rsid w:val="008179F0"/>
    <w:rsid w:val="008207E2"/>
    <w:rsid w:val="008250E0"/>
    <w:rsid w:val="008253BE"/>
    <w:rsid w:val="00825ADA"/>
    <w:rsid w:val="00825E56"/>
    <w:rsid w:val="00827E2D"/>
    <w:rsid w:val="00827E33"/>
    <w:rsid w:val="008303A1"/>
    <w:rsid w:val="00831E98"/>
    <w:rsid w:val="0083270A"/>
    <w:rsid w:val="00832ACA"/>
    <w:rsid w:val="008347AA"/>
    <w:rsid w:val="008363A4"/>
    <w:rsid w:val="00837B55"/>
    <w:rsid w:val="00840674"/>
    <w:rsid w:val="00841BDD"/>
    <w:rsid w:val="0084291C"/>
    <w:rsid w:val="00844A3A"/>
    <w:rsid w:val="00845D49"/>
    <w:rsid w:val="00846AC2"/>
    <w:rsid w:val="00846C84"/>
    <w:rsid w:val="00847770"/>
    <w:rsid w:val="008503E8"/>
    <w:rsid w:val="00852810"/>
    <w:rsid w:val="00855C74"/>
    <w:rsid w:val="008605BE"/>
    <w:rsid w:val="00861632"/>
    <w:rsid w:val="008640B0"/>
    <w:rsid w:val="008642C5"/>
    <w:rsid w:val="008647CA"/>
    <w:rsid w:val="00864C7C"/>
    <w:rsid w:val="008650B0"/>
    <w:rsid w:val="008650DA"/>
    <w:rsid w:val="008657E2"/>
    <w:rsid w:val="0086721E"/>
    <w:rsid w:val="00870CDB"/>
    <w:rsid w:val="00874BEA"/>
    <w:rsid w:val="00874CE4"/>
    <w:rsid w:val="00875B10"/>
    <w:rsid w:val="008762BF"/>
    <w:rsid w:val="008776F1"/>
    <w:rsid w:val="00877D93"/>
    <w:rsid w:val="00884CCF"/>
    <w:rsid w:val="00885B4C"/>
    <w:rsid w:val="00886254"/>
    <w:rsid w:val="008864D1"/>
    <w:rsid w:val="00886C3F"/>
    <w:rsid w:val="0089049A"/>
    <w:rsid w:val="00891170"/>
    <w:rsid w:val="008933C4"/>
    <w:rsid w:val="0089687A"/>
    <w:rsid w:val="00897621"/>
    <w:rsid w:val="00897A40"/>
    <w:rsid w:val="008A0733"/>
    <w:rsid w:val="008A2C24"/>
    <w:rsid w:val="008A2D2D"/>
    <w:rsid w:val="008A448E"/>
    <w:rsid w:val="008A4589"/>
    <w:rsid w:val="008A588D"/>
    <w:rsid w:val="008A778C"/>
    <w:rsid w:val="008A7A9A"/>
    <w:rsid w:val="008B31D0"/>
    <w:rsid w:val="008B3E17"/>
    <w:rsid w:val="008B42FE"/>
    <w:rsid w:val="008B4D39"/>
    <w:rsid w:val="008B6508"/>
    <w:rsid w:val="008B72FB"/>
    <w:rsid w:val="008B73EB"/>
    <w:rsid w:val="008C23BA"/>
    <w:rsid w:val="008C3704"/>
    <w:rsid w:val="008C3FF7"/>
    <w:rsid w:val="008C4B58"/>
    <w:rsid w:val="008C58B3"/>
    <w:rsid w:val="008C64AB"/>
    <w:rsid w:val="008C6744"/>
    <w:rsid w:val="008C6E16"/>
    <w:rsid w:val="008D010D"/>
    <w:rsid w:val="008D0A40"/>
    <w:rsid w:val="008D399E"/>
    <w:rsid w:val="008D3D9E"/>
    <w:rsid w:val="008D48AB"/>
    <w:rsid w:val="008D50AD"/>
    <w:rsid w:val="008D6369"/>
    <w:rsid w:val="008D66EF"/>
    <w:rsid w:val="008E071F"/>
    <w:rsid w:val="008E18F0"/>
    <w:rsid w:val="008E1A42"/>
    <w:rsid w:val="008E1B69"/>
    <w:rsid w:val="008E2336"/>
    <w:rsid w:val="008E2399"/>
    <w:rsid w:val="008E26B9"/>
    <w:rsid w:val="008E2EBC"/>
    <w:rsid w:val="008E36B8"/>
    <w:rsid w:val="008E5EE9"/>
    <w:rsid w:val="008E6EE5"/>
    <w:rsid w:val="008E772B"/>
    <w:rsid w:val="008E7B15"/>
    <w:rsid w:val="008F2D5D"/>
    <w:rsid w:val="008F38EB"/>
    <w:rsid w:val="008F56DE"/>
    <w:rsid w:val="009012A6"/>
    <w:rsid w:val="009017E0"/>
    <w:rsid w:val="00904331"/>
    <w:rsid w:val="0090554A"/>
    <w:rsid w:val="00906470"/>
    <w:rsid w:val="00906677"/>
    <w:rsid w:val="009070D8"/>
    <w:rsid w:val="0091052C"/>
    <w:rsid w:val="00910936"/>
    <w:rsid w:val="00910DA1"/>
    <w:rsid w:val="00911AC3"/>
    <w:rsid w:val="009147FC"/>
    <w:rsid w:val="00915FAB"/>
    <w:rsid w:val="00916D40"/>
    <w:rsid w:val="00917EEF"/>
    <w:rsid w:val="00921A2A"/>
    <w:rsid w:val="00922472"/>
    <w:rsid w:val="00922A30"/>
    <w:rsid w:val="00924DA4"/>
    <w:rsid w:val="00924F34"/>
    <w:rsid w:val="00925F2C"/>
    <w:rsid w:val="00927457"/>
    <w:rsid w:val="00927F0F"/>
    <w:rsid w:val="00934ABB"/>
    <w:rsid w:val="0093627E"/>
    <w:rsid w:val="00936A4C"/>
    <w:rsid w:val="0094126C"/>
    <w:rsid w:val="00944105"/>
    <w:rsid w:val="009467C5"/>
    <w:rsid w:val="0094708F"/>
    <w:rsid w:val="009510CB"/>
    <w:rsid w:val="009517C1"/>
    <w:rsid w:val="009537E1"/>
    <w:rsid w:val="00954E33"/>
    <w:rsid w:val="00954F6B"/>
    <w:rsid w:val="00956036"/>
    <w:rsid w:val="00956552"/>
    <w:rsid w:val="00957429"/>
    <w:rsid w:val="00957A8B"/>
    <w:rsid w:val="00962AF0"/>
    <w:rsid w:val="00963187"/>
    <w:rsid w:val="00964098"/>
    <w:rsid w:val="00965425"/>
    <w:rsid w:val="00970DAA"/>
    <w:rsid w:val="0097219E"/>
    <w:rsid w:val="009727E1"/>
    <w:rsid w:val="00972D15"/>
    <w:rsid w:val="00973D7C"/>
    <w:rsid w:val="00973EAB"/>
    <w:rsid w:val="00974BC2"/>
    <w:rsid w:val="00975B14"/>
    <w:rsid w:val="00977077"/>
    <w:rsid w:val="00982FB3"/>
    <w:rsid w:val="00983A2C"/>
    <w:rsid w:val="00983EDA"/>
    <w:rsid w:val="00984A08"/>
    <w:rsid w:val="00984FED"/>
    <w:rsid w:val="009862DC"/>
    <w:rsid w:val="00986907"/>
    <w:rsid w:val="0098694A"/>
    <w:rsid w:val="0099105B"/>
    <w:rsid w:val="009919F2"/>
    <w:rsid w:val="00991D68"/>
    <w:rsid w:val="009923BF"/>
    <w:rsid w:val="0099676A"/>
    <w:rsid w:val="00996D25"/>
    <w:rsid w:val="00997FE5"/>
    <w:rsid w:val="009A0ECB"/>
    <w:rsid w:val="009A2866"/>
    <w:rsid w:val="009A3E3F"/>
    <w:rsid w:val="009A43CF"/>
    <w:rsid w:val="009A60AE"/>
    <w:rsid w:val="009A61A8"/>
    <w:rsid w:val="009B0E2D"/>
    <w:rsid w:val="009B12F7"/>
    <w:rsid w:val="009B23A3"/>
    <w:rsid w:val="009B436C"/>
    <w:rsid w:val="009B4A37"/>
    <w:rsid w:val="009B6B77"/>
    <w:rsid w:val="009B70ED"/>
    <w:rsid w:val="009C1245"/>
    <w:rsid w:val="009C3ECC"/>
    <w:rsid w:val="009C64CF"/>
    <w:rsid w:val="009C65CC"/>
    <w:rsid w:val="009C6FE5"/>
    <w:rsid w:val="009D06A4"/>
    <w:rsid w:val="009D7419"/>
    <w:rsid w:val="009E11D7"/>
    <w:rsid w:val="009E1F98"/>
    <w:rsid w:val="009E2131"/>
    <w:rsid w:val="009E52B3"/>
    <w:rsid w:val="009F188A"/>
    <w:rsid w:val="009F3F80"/>
    <w:rsid w:val="009F71AA"/>
    <w:rsid w:val="009F7D53"/>
    <w:rsid w:val="00A018E1"/>
    <w:rsid w:val="00A03E1C"/>
    <w:rsid w:val="00A11557"/>
    <w:rsid w:val="00A11758"/>
    <w:rsid w:val="00A11DED"/>
    <w:rsid w:val="00A13E82"/>
    <w:rsid w:val="00A145C9"/>
    <w:rsid w:val="00A162B0"/>
    <w:rsid w:val="00A20AEA"/>
    <w:rsid w:val="00A213C7"/>
    <w:rsid w:val="00A22B22"/>
    <w:rsid w:val="00A24905"/>
    <w:rsid w:val="00A25283"/>
    <w:rsid w:val="00A25C54"/>
    <w:rsid w:val="00A2614D"/>
    <w:rsid w:val="00A276DA"/>
    <w:rsid w:val="00A27BAE"/>
    <w:rsid w:val="00A3226D"/>
    <w:rsid w:val="00A332B3"/>
    <w:rsid w:val="00A33EEB"/>
    <w:rsid w:val="00A34B4B"/>
    <w:rsid w:val="00A350BB"/>
    <w:rsid w:val="00A355C2"/>
    <w:rsid w:val="00A375F2"/>
    <w:rsid w:val="00A40EBE"/>
    <w:rsid w:val="00A41325"/>
    <w:rsid w:val="00A4188C"/>
    <w:rsid w:val="00A42A4F"/>
    <w:rsid w:val="00A46911"/>
    <w:rsid w:val="00A517E0"/>
    <w:rsid w:val="00A52A1F"/>
    <w:rsid w:val="00A52C2F"/>
    <w:rsid w:val="00A53739"/>
    <w:rsid w:val="00A55215"/>
    <w:rsid w:val="00A55FFF"/>
    <w:rsid w:val="00A56F5A"/>
    <w:rsid w:val="00A5709A"/>
    <w:rsid w:val="00A606BE"/>
    <w:rsid w:val="00A65907"/>
    <w:rsid w:val="00A66F02"/>
    <w:rsid w:val="00A725F2"/>
    <w:rsid w:val="00A72AAC"/>
    <w:rsid w:val="00A72E59"/>
    <w:rsid w:val="00A75CA1"/>
    <w:rsid w:val="00A76120"/>
    <w:rsid w:val="00A779F5"/>
    <w:rsid w:val="00A823E1"/>
    <w:rsid w:val="00A8305B"/>
    <w:rsid w:val="00A8486C"/>
    <w:rsid w:val="00A855AD"/>
    <w:rsid w:val="00A85D3C"/>
    <w:rsid w:val="00A866A2"/>
    <w:rsid w:val="00A87DE0"/>
    <w:rsid w:val="00A87FB9"/>
    <w:rsid w:val="00A90969"/>
    <w:rsid w:val="00A90FCC"/>
    <w:rsid w:val="00A945DE"/>
    <w:rsid w:val="00A94709"/>
    <w:rsid w:val="00A96590"/>
    <w:rsid w:val="00A969B7"/>
    <w:rsid w:val="00AA013F"/>
    <w:rsid w:val="00AA24E9"/>
    <w:rsid w:val="00AA40A4"/>
    <w:rsid w:val="00AA450A"/>
    <w:rsid w:val="00AB18CF"/>
    <w:rsid w:val="00AB58DB"/>
    <w:rsid w:val="00AB5DC9"/>
    <w:rsid w:val="00AB778C"/>
    <w:rsid w:val="00AB7B4F"/>
    <w:rsid w:val="00AC0964"/>
    <w:rsid w:val="00AC39D0"/>
    <w:rsid w:val="00AC585C"/>
    <w:rsid w:val="00AC6E9F"/>
    <w:rsid w:val="00AC77FE"/>
    <w:rsid w:val="00AD1276"/>
    <w:rsid w:val="00AD15CA"/>
    <w:rsid w:val="00AD1830"/>
    <w:rsid w:val="00AD2B5E"/>
    <w:rsid w:val="00AD2EB6"/>
    <w:rsid w:val="00AD4B79"/>
    <w:rsid w:val="00AD607A"/>
    <w:rsid w:val="00AD6E3F"/>
    <w:rsid w:val="00AD714F"/>
    <w:rsid w:val="00AD7D97"/>
    <w:rsid w:val="00AE1F2E"/>
    <w:rsid w:val="00AE2358"/>
    <w:rsid w:val="00AE2664"/>
    <w:rsid w:val="00AE32A8"/>
    <w:rsid w:val="00AE4EB2"/>
    <w:rsid w:val="00AE6CE2"/>
    <w:rsid w:val="00AE7099"/>
    <w:rsid w:val="00AF023C"/>
    <w:rsid w:val="00AF1C60"/>
    <w:rsid w:val="00AF1E81"/>
    <w:rsid w:val="00AF2E69"/>
    <w:rsid w:val="00AF43E7"/>
    <w:rsid w:val="00AF463B"/>
    <w:rsid w:val="00AF5647"/>
    <w:rsid w:val="00AF5E98"/>
    <w:rsid w:val="00AF7DB0"/>
    <w:rsid w:val="00B000F8"/>
    <w:rsid w:val="00B00700"/>
    <w:rsid w:val="00B00AC7"/>
    <w:rsid w:val="00B01E2A"/>
    <w:rsid w:val="00B03156"/>
    <w:rsid w:val="00B039FD"/>
    <w:rsid w:val="00B07E06"/>
    <w:rsid w:val="00B1030D"/>
    <w:rsid w:val="00B122A6"/>
    <w:rsid w:val="00B13300"/>
    <w:rsid w:val="00B13936"/>
    <w:rsid w:val="00B16D1B"/>
    <w:rsid w:val="00B20033"/>
    <w:rsid w:val="00B20427"/>
    <w:rsid w:val="00B21D80"/>
    <w:rsid w:val="00B238B8"/>
    <w:rsid w:val="00B2401C"/>
    <w:rsid w:val="00B2424D"/>
    <w:rsid w:val="00B26B3D"/>
    <w:rsid w:val="00B26E84"/>
    <w:rsid w:val="00B2752F"/>
    <w:rsid w:val="00B33FB3"/>
    <w:rsid w:val="00B3409F"/>
    <w:rsid w:val="00B34231"/>
    <w:rsid w:val="00B34E4A"/>
    <w:rsid w:val="00B37F27"/>
    <w:rsid w:val="00B37F6E"/>
    <w:rsid w:val="00B40B12"/>
    <w:rsid w:val="00B40BF5"/>
    <w:rsid w:val="00B4146E"/>
    <w:rsid w:val="00B428FB"/>
    <w:rsid w:val="00B42E6A"/>
    <w:rsid w:val="00B43358"/>
    <w:rsid w:val="00B4499E"/>
    <w:rsid w:val="00B47572"/>
    <w:rsid w:val="00B47D30"/>
    <w:rsid w:val="00B47EA3"/>
    <w:rsid w:val="00B51212"/>
    <w:rsid w:val="00B54092"/>
    <w:rsid w:val="00B56DDA"/>
    <w:rsid w:val="00B60A82"/>
    <w:rsid w:val="00B611F9"/>
    <w:rsid w:val="00B621E0"/>
    <w:rsid w:val="00B62489"/>
    <w:rsid w:val="00B627DF"/>
    <w:rsid w:val="00B62A66"/>
    <w:rsid w:val="00B62E05"/>
    <w:rsid w:val="00B65055"/>
    <w:rsid w:val="00B65279"/>
    <w:rsid w:val="00B65F9D"/>
    <w:rsid w:val="00B70D05"/>
    <w:rsid w:val="00B71B8C"/>
    <w:rsid w:val="00B734A0"/>
    <w:rsid w:val="00B734C5"/>
    <w:rsid w:val="00B73FAD"/>
    <w:rsid w:val="00B75DD5"/>
    <w:rsid w:val="00B76B10"/>
    <w:rsid w:val="00B80989"/>
    <w:rsid w:val="00B813F3"/>
    <w:rsid w:val="00B83467"/>
    <w:rsid w:val="00B83CFE"/>
    <w:rsid w:val="00B84042"/>
    <w:rsid w:val="00B84906"/>
    <w:rsid w:val="00B85D52"/>
    <w:rsid w:val="00B869A3"/>
    <w:rsid w:val="00B8724C"/>
    <w:rsid w:val="00B90E48"/>
    <w:rsid w:val="00B911CF"/>
    <w:rsid w:val="00B94631"/>
    <w:rsid w:val="00B94E96"/>
    <w:rsid w:val="00B9567D"/>
    <w:rsid w:val="00B95C73"/>
    <w:rsid w:val="00B96B7B"/>
    <w:rsid w:val="00BA46B2"/>
    <w:rsid w:val="00BA46C2"/>
    <w:rsid w:val="00BA5818"/>
    <w:rsid w:val="00BA5A4D"/>
    <w:rsid w:val="00BA7ADE"/>
    <w:rsid w:val="00BB07CB"/>
    <w:rsid w:val="00BB0959"/>
    <w:rsid w:val="00BB160C"/>
    <w:rsid w:val="00BB252C"/>
    <w:rsid w:val="00BB56A2"/>
    <w:rsid w:val="00BB6022"/>
    <w:rsid w:val="00BB60F2"/>
    <w:rsid w:val="00BB6821"/>
    <w:rsid w:val="00BB7B2C"/>
    <w:rsid w:val="00BC1658"/>
    <w:rsid w:val="00BC2E2F"/>
    <w:rsid w:val="00BC3266"/>
    <w:rsid w:val="00BC350E"/>
    <w:rsid w:val="00BC3FCE"/>
    <w:rsid w:val="00BC427B"/>
    <w:rsid w:val="00BC6A34"/>
    <w:rsid w:val="00BC7FC9"/>
    <w:rsid w:val="00BD162C"/>
    <w:rsid w:val="00BD162D"/>
    <w:rsid w:val="00BD5262"/>
    <w:rsid w:val="00BD6875"/>
    <w:rsid w:val="00BD6A2C"/>
    <w:rsid w:val="00BD7404"/>
    <w:rsid w:val="00BE4EEA"/>
    <w:rsid w:val="00BE5170"/>
    <w:rsid w:val="00BE570B"/>
    <w:rsid w:val="00BE7109"/>
    <w:rsid w:val="00BF1E3D"/>
    <w:rsid w:val="00BF2238"/>
    <w:rsid w:val="00C00B82"/>
    <w:rsid w:val="00C00E86"/>
    <w:rsid w:val="00C03EFC"/>
    <w:rsid w:val="00C04618"/>
    <w:rsid w:val="00C05BBC"/>
    <w:rsid w:val="00C10BD2"/>
    <w:rsid w:val="00C11D9F"/>
    <w:rsid w:val="00C123D1"/>
    <w:rsid w:val="00C12685"/>
    <w:rsid w:val="00C1325D"/>
    <w:rsid w:val="00C15160"/>
    <w:rsid w:val="00C20A04"/>
    <w:rsid w:val="00C22E49"/>
    <w:rsid w:val="00C23475"/>
    <w:rsid w:val="00C23FD0"/>
    <w:rsid w:val="00C240AD"/>
    <w:rsid w:val="00C256A4"/>
    <w:rsid w:val="00C303CA"/>
    <w:rsid w:val="00C311A0"/>
    <w:rsid w:val="00C33339"/>
    <w:rsid w:val="00C35454"/>
    <w:rsid w:val="00C40156"/>
    <w:rsid w:val="00C4032E"/>
    <w:rsid w:val="00C41478"/>
    <w:rsid w:val="00C41515"/>
    <w:rsid w:val="00C43C8A"/>
    <w:rsid w:val="00C443AA"/>
    <w:rsid w:val="00C4477D"/>
    <w:rsid w:val="00C46526"/>
    <w:rsid w:val="00C505AF"/>
    <w:rsid w:val="00C50668"/>
    <w:rsid w:val="00C526FC"/>
    <w:rsid w:val="00C53369"/>
    <w:rsid w:val="00C53ACB"/>
    <w:rsid w:val="00C55028"/>
    <w:rsid w:val="00C6097D"/>
    <w:rsid w:val="00C60C53"/>
    <w:rsid w:val="00C61A08"/>
    <w:rsid w:val="00C63116"/>
    <w:rsid w:val="00C645A1"/>
    <w:rsid w:val="00C65080"/>
    <w:rsid w:val="00C66340"/>
    <w:rsid w:val="00C66813"/>
    <w:rsid w:val="00C66C18"/>
    <w:rsid w:val="00C673FE"/>
    <w:rsid w:val="00C70783"/>
    <w:rsid w:val="00C72369"/>
    <w:rsid w:val="00C736C7"/>
    <w:rsid w:val="00C747FC"/>
    <w:rsid w:val="00C7526A"/>
    <w:rsid w:val="00C754F4"/>
    <w:rsid w:val="00C75CFE"/>
    <w:rsid w:val="00C771DA"/>
    <w:rsid w:val="00C804C6"/>
    <w:rsid w:val="00C8131D"/>
    <w:rsid w:val="00C81BD3"/>
    <w:rsid w:val="00C840A7"/>
    <w:rsid w:val="00C84980"/>
    <w:rsid w:val="00C865BC"/>
    <w:rsid w:val="00C87DF9"/>
    <w:rsid w:val="00C90012"/>
    <w:rsid w:val="00C9302B"/>
    <w:rsid w:val="00C939FD"/>
    <w:rsid w:val="00C9407C"/>
    <w:rsid w:val="00C94931"/>
    <w:rsid w:val="00C97174"/>
    <w:rsid w:val="00CA30D2"/>
    <w:rsid w:val="00CA4A6E"/>
    <w:rsid w:val="00CA5219"/>
    <w:rsid w:val="00CA648D"/>
    <w:rsid w:val="00CA6874"/>
    <w:rsid w:val="00CA7F19"/>
    <w:rsid w:val="00CB0E55"/>
    <w:rsid w:val="00CB2C0F"/>
    <w:rsid w:val="00CB4255"/>
    <w:rsid w:val="00CB542D"/>
    <w:rsid w:val="00CB5C48"/>
    <w:rsid w:val="00CB65CD"/>
    <w:rsid w:val="00CC007E"/>
    <w:rsid w:val="00CC0E49"/>
    <w:rsid w:val="00CC1D04"/>
    <w:rsid w:val="00CC22E9"/>
    <w:rsid w:val="00CC50D2"/>
    <w:rsid w:val="00CC71CC"/>
    <w:rsid w:val="00CD019C"/>
    <w:rsid w:val="00CD05EE"/>
    <w:rsid w:val="00CD0CD4"/>
    <w:rsid w:val="00CD0FF2"/>
    <w:rsid w:val="00CD13F1"/>
    <w:rsid w:val="00CD1DC8"/>
    <w:rsid w:val="00CD1F71"/>
    <w:rsid w:val="00CD4698"/>
    <w:rsid w:val="00CD46E3"/>
    <w:rsid w:val="00CD4E63"/>
    <w:rsid w:val="00CD6034"/>
    <w:rsid w:val="00CD6610"/>
    <w:rsid w:val="00CD7544"/>
    <w:rsid w:val="00CD7DE1"/>
    <w:rsid w:val="00CE0A27"/>
    <w:rsid w:val="00CE10D8"/>
    <w:rsid w:val="00CE184B"/>
    <w:rsid w:val="00CE58D3"/>
    <w:rsid w:val="00CE6674"/>
    <w:rsid w:val="00CE6CC3"/>
    <w:rsid w:val="00CE7A90"/>
    <w:rsid w:val="00CF06A2"/>
    <w:rsid w:val="00CF0852"/>
    <w:rsid w:val="00CF0B42"/>
    <w:rsid w:val="00CF128C"/>
    <w:rsid w:val="00CF1EEC"/>
    <w:rsid w:val="00CF2276"/>
    <w:rsid w:val="00CF22CE"/>
    <w:rsid w:val="00CF28C6"/>
    <w:rsid w:val="00CF32E8"/>
    <w:rsid w:val="00CF5795"/>
    <w:rsid w:val="00CF5943"/>
    <w:rsid w:val="00CF7C6B"/>
    <w:rsid w:val="00D004F8"/>
    <w:rsid w:val="00D00FF3"/>
    <w:rsid w:val="00D01E3C"/>
    <w:rsid w:val="00D02CA6"/>
    <w:rsid w:val="00D05778"/>
    <w:rsid w:val="00D0633B"/>
    <w:rsid w:val="00D06EA4"/>
    <w:rsid w:val="00D11BFB"/>
    <w:rsid w:val="00D16B2E"/>
    <w:rsid w:val="00D16D42"/>
    <w:rsid w:val="00D22F08"/>
    <w:rsid w:val="00D27031"/>
    <w:rsid w:val="00D27820"/>
    <w:rsid w:val="00D31093"/>
    <w:rsid w:val="00D32FFA"/>
    <w:rsid w:val="00D330D4"/>
    <w:rsid w:val="00D33473"/>
    <w:rsid w:val="00D338FE"/>
    <w:rsid w:val="00D33B40"/>
    <w:rsid w:val="00D34554"/>
    <w:rsid w:val="00D35482"/>
    <w:rsid w:val="00D3649D"/>
    <w:rsid w:val="00D36AF6"/>
    <w:rsid w:val="00D36D4F"/>
    <w:rsid w:val="00D376B0"/>
    <w:rsid w:val="00D42A57"/>
    <w:rsid w:val="00D4317F"/>
    <w:rsid w:val="00D444D2"/>
    <w:rsid w:val="00D45D08"/>
    <w:rsid w:val="00D469EA"/>
    <w:rsid w:val="00D46DF0"/>
    <w:rsid w:val="00D46F25"/>
    <w:rsid w:val="00D47514"/>
    <w:rsid w:val="00D4771E"/>
    <w:rsid w:val="00D50D6E"/>
    <w:rsid w:val="00D512E7"/>
    <w:rsid w:val="00D526C1"/>
    <w:rsid w:val="00D53261"/>
    <w:rsid w:val="00D537C4"/>
    <w:rsid w:val="00D55823"/>
    <w:rsid w:val="00D56C6F"/>
    <w:rsid w:val="00D60D04"/>
    <w:rsid w:val="00D60EEF"/>
    <w:rsid w:val="00D63638"/>
    <w:rsid w:val="00D6421A"/>
    <w:rsid w:val="00D6472B"/>
    <w:rsid w:val="00D6531E"/>
    <w:rsid w:val="00D65678"/>
    <w:rsid w:val="00D656EF"/>
    <w:rsid w:val="00D6674F"/>
    <w:rsid w:val="00D67A3C"/>
    <w:rsid w:val="00D70215"/>
    <w:rsid w:val="00D73892"/>
    <w:rsid w:val="00D74353"/>
    <w:rsid w:val="00D751CD"/>
    <w:rsid w:val="00D770BB"/>
    <w:rsid w:val="00D80E6D"/>
    <w:rsid w:val="00D8334D"/>
    <w:rsid w:val="00D84D7E"/>
    <w:rsid w:val="00D84F5D"/>
    <w:rsid w:val="00D850F7"/>
    <w:rsid w:val="00D91A9A"/>
    <w:rsid w:val="00D91B0E"/>
    <w:rsid w:val="00D93E60"/>
    <w:rsid w:val="00D9438E"/>
    <w:rsid w:val="00D949FC"/>
    <w:rsid w:val="00D954D1"/>
    <w:rsid w:val="00D9553C"/>
    <w:rsid w:val="00D96567"/>
    <w:rsid w:val="00D969B3"/>
    <w:rsid w:val="00D9744C"/>
    <w:rsid w:val="00DA08BA"/>
    <w:rsid w:val="00DA28A2"/>
    <w:rsid w:val="00DA3333"/>
    <w:rsid w:val="00DA399E"/>
    <w:rsid w:val="00DA54E9"/>
    <w:rsid w:val="00DA7084"/>
    <w:rsid w:val="00DA76EE"/>
    <w:rsid w:val="00DA7963"/>
    <w:rsid w:val="00DA7D2C"/>
    <w:rsid w:val="00DB0059"/>
    <w:rsid w:val="00DC0632"/>
    <w:rsid w:val="00DC1AB2"/>
    <w:rsid w:val="00DC360F"/>
    <w:rsid w:val="00DC362B"/>
    <w:rsid w:val="00DC50B7"/>
    <w:rsid w:val="00DC704C"/>
    <w:rsid w:val="00DC7F2A"/>
    <w:rsid w:val="00DD4808"/>
    <w:rsid w:val="00DD5073"/>
    <w:rsid w:val="00DD6CD9"/>
    <w:rsid w:val="00DE1530"/>
    <w:rsid w:val="00DE193E"/>
    <w:rsid w:val="00DE1F53"/>
    <w:rsid w:val="00DE21F9"/>
    <w:rsid w:val="00DE76C1"/>
    <w:rsid w:val="00DF2C68"/>
    <w:rsid w:val="00DF365A"/>
    <w:rsid w:val="00DF79D1"/>
    <w:rsid w:val="00E003BC"/>
    <w:rsid w:val="00E0073B"/>
    <w:rsid w:val="00E04649"/>
    <w:rsid w:val="00E06212"/>
    <w:rsid w:val="00E10460"/>
    <w:rsid w:val="00E11043"/>
    <w:rsid w:val="00E112A8"/>
    <w:rsid w:val="00E13461"/>
    <w:rsid w:val="00E14766"/>
    <w:rsid w:val="00E15177"/>
    <w:rsid w:val="00E170CA"/>
    <w:rsid w:val="00E21C3F"/>
    <w:rsid w:val="00E22810"/>
    <w:rsid w:val="00E25A9D"/>
    <w:rsid w:val="00E26155"/>
    <w:rsid w:val="00E276B1"/>
    <w:rsid w:val="00E27CAB"/>
    <w:rsid w:val="00E30871"/>
    <w:rsid w:val="00E314EE"/>
    <w:rsid w:val="00E319BD"/>
    <w:rsid w:val="00E32CAF"/>
    <w:rsid w:val="00E37BC7"/>
    <w:rsid w:val="00E37FB4"/>
    <w:rsid w:val="00E430F4"/>
    <w:rsid w:val="00E44070"/>
    <w:rsid w:val="00E463A9"/>
    <w:rsid w:val="00E47099"/>
    <w:rsid w:val="00E502DF"/>
    <w:rsid w:val="00E503FD"/>
    <w:rsid w:val="00E51B1A"/>
    <w:rsid w:val="00E52B1B"/>
    <w:rsid w:val="00E52EE2"/>
    <w:rsid w:val="00E545ED"/>
    <w:rsid w:val="00E5595C"/>
    <w:rsid w:val="00E57C46"/>
    <w:rsid w:val="00E60BDF"/>
    <w:rsid w:val="00E60D46"/>
    <w:rsid w:val="00E61549"/>
    <w:rsid w:val="00E635F4"/>
    <w:rsid w:val="00E64D7A"/>
    <w:rsid w:val="00E651A6"/>
    <w:rsid w:val="00E66F82"/>
    <w:rsid w:val="00E70B35"/>
    <w:rsid w:val="00E710F5"/>
    <w:rsid w:val="00E72B26"/>
    <w:rsid w:val="00E7414C"/>
    <w:rsid w:val="00E74ED5"/>
    <w:rsid w:val="00E7607F"/>
    <w:rsid w:val="00E76AD0"/>
    <w:rsid w:val="00E77074"/>
    <w:rsid w:val="00E80969"/>
    <w:rsid w:val="00E81ADB"/>
    <w:rsid w:val="00E81CBF"/>
    <w:rsid w:val="00E82DCE"/>
    <w:rsid w:val="00E83850"/>
    <w:rsid w:val="00E83DF7"/>
    <w:rsid w:val="00E8425E"/>
    <w:rsid w:val="00E9137D"/>
    <w:rsid w:val="00E9535F"/>
    <w:rsid w:val="00E96D0B"/>
    <w:rsid w:val="00EA0A32"/>
    <w:rsid w:val="00EA2471"/>
    <w:rsid w:val="00EA3ED5"/>
    <w:rsid w:val="00EA586D"/>
    <w:rsid w:val="00EB1299"/>
    <w:rsid w:val="00EB15A1"/>
    <w:rsid w:val="00EB2155"/>
    <w:rsid w:val="00EB5596"/>
    <w:rsid w:val="00EB65E8"/>
    <w:rsid w:val="00EB7896"/>
    <w:rsid w:val="00EC07CF"/>
    <w:rsid w:val="00EC2A57"/>
    <w:rsid w:val="00EC2ED7"/>
    <w:rsid w:val="00EC3481"/>
    <w:rsid w:val="00EC3D64"/>
    <w:rsid w:val="00EC597D"/>
    <w:rsid w:val="00EC671D"/>
    <w:rsid w:val="00EC6FD8"/>
    <w:rsid w:val="00EC7230"/>
    <w:rsid w:val="00EC7657"/>
    <w:rsid w:val="00EC7D31"/>
    <w:rsid w:val="00ED0C56"/>
    <w:rsid w:val="00ED33FF"/>
    <w:rsid w:val="00EE1A43"/>
    <w:rsid w:val="00EE24ED"/>
    <w:rsid w:val="00EE33A0"/>
    <w:rsid w:val="00EE566F"/>
    <w:rsid w:val="00EE6A2E"/>
    <w:rsid w:val="00EE79E2"/>
    <w:rsid w:val="00EE7FE6"/>
    <w:rsid w:val="00EF0B0D"/>
    <w:rsid w:val="00EF21B9"/>
    <w:rsid w:val="00EF3843"/>
    <w:rsid w:val="00EF41CE"/>
    <w:rsid w:val="00EF5DB7"/>
    <w:rsid w:val="00EF6278"/>
    <w:rsid w:val="00EF7F36"/>
    <w:rsid w:val="00F00141"/>
    <w:rsid w:val="00F00736"/>
    <w:rsid w:val="00F01CF9"/>
    <w:rsid w:val="00F03531"/>
    <w:rsid w:val="00F03D61"/>
    <w:rsid w:val="00F06200"/>
    <w:rsid w:val="00F0764D"/>
    <w:rsid w:val="00F108C2"/>
    <w:rsid w:val="00F1393A"/>
    <w:rsid w:val="00F16D9E"/>
    <w:rsid w:val="00F1710D"/>
    <w:rsid w:val="00F17623"/>
    <w:rsid w:val="00F22C7C"/>
    <w:rsid w:val="00F230FF"/>
    <w:rsid w:val="00F23C03"/>
    <w:rsid w:val="00F244EA"/>
    <w:rsid w:val="00F27811"/>
    <w:rsid w:val="00F27B52"/>
    <w:rsid w:val="00F300FA"/>
    <w:rsid w:val="00F32F3F"/>
    <w:rsid w:val="00F36E9E"/>
    <w:rsid w:val="00F4042E"/>
    <w:rsid w:val="00F406D8"/>
    <w:rsid w:val="00F457C8"/>
    <w:rsid w:val="00F47788"/>
    <w:rsid w:val="00F47BDB"/>
    <w:rsid w:val="00F543DE"/>
    <w:rsid w:val="00F54FC5"/>
    <w:rsid w:val="00F550B2"/>
    <w:rsid w:val="00F5536A"/>
    <w:rsid w:val="00F55B54"/>
    <w:rsid w:val="00F600A0"/>
    <w:rsid w:val="00F61602"/>
    <w:rsid w:val="00F63912"/>
    <w:rsid w:val="00F64BA6"/>
    <w:rsid w:val="00F64C96"/>
    <w:rsid w:val="00F65044"/>
    <w:rsid w:val="00F67182"/>
    <w:rsid w:val="00F704D2"/>
    <w:rsid w:val="00F72867"/>
    <w:rsid w:val="00F730BB"/>
    <w:rsid w:val="00F73EEB"/>
    <w:rsid w:val="00F74E39"/>
    <w:rsid w:val="00F774C0"/>
    <w:rsid w:val="00F819EA"/>
    <w:rsid w:val="00F81ED8"/>
    <w:rsid w:val="00F86683"/>
    <w:rsid w:val="00F87C9C"/>
    <w:rsid w:val="00F91505"/>
    <w:rsid w:val="00F92A69"/>
    <w:rsid w:val="00F92A80"/>
    <w:rsid w:val="00F93861"/>
    <w:rsid w:val="00F93D93"/>
    <w:rsid w:val="00F950B2"/>
    <w:rsid w:val="00F9516C"/>
    <w:rsid w:val="00F96807"/>
    <w:rsid w:val="00F97D8F"/>
    <w:rsid w:val="00FA0A63"/>
    <w:rsid w:val="00FA1BED"/>
    <w:rsid w:val="00FA31FC"/>
    <w:rsid w:val="00FA36E7"/>
    <w:rsid w:val="00FA3D1C"/>
    <w:rsid w:val="00FA3F0E"/>
    <w:rsid w:val="00FA3F30"/>
    <w:rsid w:val="00FA4B6F"/>
    <w:rsid w:val="00FA7174"/>
    <w:rsid w:val="00FA7A10"/>
    <w:rsid w:val="00FB3CBF"/>
    <w:rsid w:val="00FB4035"/>
    <w:rsid w:val="00FB4893"/>
    <w:rsid w:val="00FB518F"/>
    <w:rsid w:val="00FC125F"/>
    <w:rsid w:val="00FC24F5"/>
    <w:rsid w:val="00FC2DBF"/>
    <w:rsid w:val="00FC4252"/>
    <w:rsid w:val="00FC4302"/>
    <w:rsid w:val="00FC4A99"/>
    <w:rsid w:val="00FC6BC0"/>
    <w:rsid w:val="00FD135C"/>
    <w:rsid w:val="00FD42B4"/>
    <w:rsid w:val="00FD4BD3"/>
    <w:rsid w:val="00FD5231"/>
    <w:rsid w:val="00FD780B"/>
    <w:rsid w:val="00FE097F"/>
    <w:rsid w:val="00FE1024"/>
    <w:rsid w:val="00FE12D0"/>
    <w:rsid w:val="00FE1641"/>
    <w:rsid w:val="00FE2736"/>
    <w:rsid w:val="00FE2FE1"/>
    <w:rsid w:val="00FE2FE5"/>
    <w:rsid w:val="00FE3A39"/>
    <w:rsid w:val="00FE3AAB"/>
    <w:rsid w:val="00FE4B9E"/>
    <w:rsid w:val="00FE6C75"/>
    <w:rsid w:val="00FE7130"/>
    <w:rsid w:val="00FE718B"/>
    <w:rsid w:val="00FE77CD"/>
    <w:rsid w:val="00FF27FA"/>
    <w:rsid w:val="00FF361A"/>
    <w:rsid w:val="00FF45C6"/>
    <w:rsid w:val="00FF4EDA"/>
    <w:rsid w:val="00FF5239"/>
    <w:rsid w:val="00FF66D8"/>
    <w:rsid w:val="00FF7482"/>
    <w:rsid w:val="00FF7D5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6FA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itle" w:qFormat="1"/>
    <w:lsdException w:name="Default Paragraph Font" w:uiPriority="1"/>
    <w:lsdException w:name="Subtitle" w:uiPriority="11" w:qFormat="1"/>
    <w:lsdException w:name="Hyperlink" w:uiPriority="99"/>
    <w:lsdException w:name="FollowedHyperlink" w:uiPriority="99"/>
    <w:lsdException w:name="No List" w:uiPriority="99"/>
    <w:lsdException w:name="List Paragraph" w:uiPriority="34" w:qFormat="1"/>
    <w:lsdException w:name="Subtle Emphasis" w:uiPriority="19" w:qFormat="1"/>
  </w:latentStyles>
  <w:style w:type="paragraph" w:default="1" w:styleId="Normal">
    <w:name w:val="Normal"/>
    <w:qFormat/>
    <w:rsid w:val="00487B51"/>
    <w:pPr>
      <w:spacing w:after="0"/>
    </w:pPr>
    <w:rPr>
      <w:rFonts w:ascii="Helvetica Neue Light" w:eastAsia="Times New Roman" w:hAnsi="Helvetica Neue Light" w:cs="Times New Roman"/>
    </w:rPr>
  </w:style>
  <w:style w:type="paragraph" w:styleId="Heading1">
    <w:name w:val="heading 1"/>
    <w:basedOn w:val="Normal"/>
    <w:next w:val="Normal-indent"/>
    <w:link w:val="Heading1Char"/>
    <w:qFormat/>
    <w:rsid w:val="00487B51"/>
    <w:pPr>
      <w:keepNext/>
      <w:pBdr>
        <w:top w:val="double" w:sz="4" w:space="1" w:color="auto"/>
      </w:pBdr>
      <w:outlineLvl w:val="0"/>
    </w:pPr>
    <w:rPr>
      <w:rFonts w:ascii="Helvetica Neue Bold Condensed" w:hAnsi="Helvetica Neue Bold Condensed"/>
      <w:caps/>
      <w:kern w:val="28"/>
      <w:sz w:val="44"/>
    </w:rPr>
  </w:style>
  <w:style w:type="paragraph" w:styleId="Heading2">
    <w:name w:val="heading 2"/>
    <w:basedOn w:val="Normal"/>
    <w:next w:val="Normal-indent"/>
    <w:link w:val="Heading2Char"/>
    <w:qFormat/>
    <w:rsid w:val="00487B51"/>
    <w:pPr>
      <w:pBdr>
        <w:bottom w:val="single" w:sz="2" w:space="1" w:color="auto"/>
      </w:pBdr>
      <w:spacing w:before="300" w:after="180"/>
      <w:outlineLvl w:val="1"/>
    </w:pPr>
    <w:rPr>
      <w:rFonts w:ascii="Helvetica Neue UltraLight" w:hAnsi="Helvetica Neue UltraLight"/>
      <w:sz w:val="40"/>
    </w:rPr>
  </w:style>
  <w:style w:type="paragraph" w:styleId="Heading3">
    <w:name w:val="heading 3"/>
    <w:basedOn w:val="Normal"/>
    <w:next w:val="Normal-indent"/>
    <w:link w:val="Heading3Char"/>
    <w:qFormat/>
    <w:rsid w:val="00487B51"/>
    <w:pPr>
      <w:keepNext/>
      <w:spacing w:before="240" w:after="60"/>
      <w:ind w:left="432"/>
      <w:outlineLvl w:val="2"/>
    </w:pPr>
    <w:rPr>
      <w:rFonts w:ascii="Helvetica Neue" w:hAnsi="Helvetica Neue"/>
      <w:sz w:val="32"/>
    </w:rPr>
  </w:style>
  <w:style w:type="paragraph" w:styleId="Heading4">
    <w:name w:val="heading 4"/>
    <w:basedOn w:val="Normal-indent"/>
    <w:next w:val="Normal-indent"/>
    <w:link w:val="Heading4Char"/>
    <w:qFormat/>
    <w:rsid w:val="00487B51"/>
    <w:pPr>
      <w:keepNext/>
      <w:spacing w:before="60" w:after="60"/>
      <w:ind w:left="1584" w:hanging="720"/>
      <w:outlineLvl w:val="3"/>
    </w:pPr>
    <w:rPr>
      <w:rFonts w:ascii="Helvetica Neue" w:hAnsi="Helvetica Neue"/>
      <w:szCs w:val="22"/>
      <w:lang w:eastAsia="en-US"/>
    </w:rPr>
  </w:style>
  <w:style w:type="paragraph" w:styleId="Heading5">
    <w:name w:val="heading 5"/>
    <w:basedOn w:val="Normal"/>
    <w:next w:val="Normal-indent"/>
    <w:link w:val="Heading5Char"/>
    <w:qFormat/>
    <w:rsid w:val="00487B51"/>
    <w:pPr>
      <w:spacing w:before="120"/>
      <w:ind w:left="1296" w:hanging="720"/>
      <w:outlineLvl w:val="4"/>
    </w:pPr>
  </w:style>
  <w:style w:type="paragraph" w:styleId="Heading6">
    <w:name w:val="heading 6"/>
    <w:basedOn w:val="Normal"/>
    <w:next w:val="Normal"/>
    <w:link w:val="Heading6Char"/>
    <w:qFormat/>
    <w:rsid w:val="00487B51"/>
    <w:pPr>
      <w:spacing w:before="240"/>
      <w:ind w:left="720"/>
      <w:outlineLvl w:val="5"/>
    </w:pPr>
    <w:rPr>
      <w:b/>
    </w:rPr>
  </w:style>
  <w:style w:type="paragraph" w:styleId="Heading9">
    <w:name w:val="heading 9"/>
    <w:basedOn w:val="Normal"/>
    <w:next w:val="Normal"/>
    <w:link w:val="Heading9Char"/>
    <w:qFormat/>
    <w:rsid w:val="00487B51"/>
    <w:pPr>
      <w:spacing w:before="240" w:after="60"/>
      <w:outlineLvl w:val="8"/>
    </w:pPr>
    <w:rPr>
      <w:rFonts w:ascii="Arial" w:hAnsi="Arial"/>
      <w:b/>
      <w:i/>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B51"/>
    <w:rPr>
      <w:rFonts w:ascii="Helvetica Neue Bold Condensed" w:eastAsia="Times New Roman" w:hAnsi="Helvetica Neue Bold Condensed" w:cs="Times New Roman"/>
      <w:caps/>
      <w:kern w:val="28"/>
      <w:sz w:val="44"/>
    </w:rPr>
  </w:style>
  <w:style w:type="character" w:customStyle="1" w:styleId="Heading2Char">
    <w:name w:val="Heading 2 Char"/>
    <w:basedOn w:val="DefaultParagraphFont"/>
    <w:link w:val="Heading2"/>
    <w:rsid w:val="00487B51"/>
    <w:rPr>
      <w:rFonts w:ascii="Helvetica Neue UltraLight" w:eastAsia="Times New Roman" w:hAnsi="Helvetica Neue UltraLight" w:cs="Times New Roman"/>
      <w:sz w:val="40"/>
    </w:rPr>
  </w:style>
  <w:style w:type="character" w:customStyle="1" w:styleId="Heading3Char">
    <w:name w:val="Heading 3 Char"/>
    <w:basedOn w:val="DefaultParagraphFont"/>
    <w:link w:val="Heading3"/>
    <w:rsid w:val="00487B51"/>
    <w:rPr>
      <w:rFonts w:ascii="Helvetica Neue" w:eastAsia="Times New Roman" w:hAnsi="Helvetica Neue" w:cs="Times New Roman"/>
      <w:sz w:val="32"/>
    </w:rPr>
  </w:style>
  <w:style w:type="character" w:customStyle="1" w:styleId="Heading4Char">
    <w:name w:val="Heading 4 Char"/>
    <w:basedOn w:val="DefaultParagraphFont"/>
    <w:link w:val="Heading4"/>
    <w:rsid w:val="00487B51"/>
    <w:rPr>
      <w:rFonts w:ascii="Helvetica Neue" w:eastAsia="Times New Roman" w:hAnsi="Helvetica Neue" w:cs="Times New Roman"/>
      <w:sz w:val="22"/>
      <w:szCs w:val="22"/>
    </w:rPr>
  </w:style>
  <w:style w:type="character" w:customStyle="1" w:styleId="Heading5Char">
    <w:name w:val="Heading 5 Char"/>
    <w:basedOn w:val="DefaultParagraphFont"/>
    <w:link w:val="Heading5"/>
    <w:rsid w:val="00487B51"/>
    <w:rPr>
      <w:rFonts w:ascii="Helvetica Neue Light" w:eastAsia="Times New Roman" w:hAnsi="Helvetica Neue Light" w:cs="Times New Roman"/>
    </w:rPr>
  </w:style>
  <w:style w:type="character" w:customStyle="1" w:styleId="Heading6Char">
    <w:name w:val="Heading 6 Char"/>
    <w:basedOn w:val="DefaultParagraphFont"/>
    <w:link w:val="Heading6"/>
    <w:rsid w:val="00487B51"/>
    <w:rPr>
      <w:rFonts w:ascii="Helvetica Neue Light" w:eastAsia="Times New Roman" w:hAnsi="Helvetica Neue Light" w:cs="Times New Roman"/>
      <w:b/>
    </w:rPr>
  </w:style>
  <w:style w:type="character" w:customStyle="1" w:styleId="Heading9Char">
    <w:name w:val="Heading 9 Char"/>
    <w:basedOn w:val="DefaultParagraphFont"/>
    <w:link w:val="Heading9"/>
    <w:rsid w:val="00487B51"/>
    <w:rPr>
      <w:rFonts w:ascii="Arial" w:eastAsia="Times New Roman" w:hAnsi="Arial" w:cs="Times New Roman"/>
      <w:b/>
      <w:i/>
      <w:sz w:val="18"/>
      <w:lang w:eastAsia="ja-JP"/>
    </w:rPr>
  </w:style>
  <w:style w:type="paragraph" w:customStyle="1" w:styleId="Normal-indent">
    <w:name w:val="Normal - indent"/>
    <w:basedOn w:val="Normal"/>
    <w:rsid w:val="00487B51"/>
    <w:pPr>
      <w:spacing w:before="120" w:after="120"/>
      <w:ind w:left="864"/>
      <w:jc w:val="both"/>
    </w:pPr>
    <w:rPr>
      <w:sz w:val="22"/>
      <w:lang w:eastAsia="ja-JP"/>
    </w:rPr>
  </w:style>
  <w:style w:type="paragraph" w:styleId="BalloonText">
    <w:name w:val="Balloon Text"/>
    <w:basedOn w:val="Normal"/>
    <w:link w:val="BalloonTextChar"/>
    <w:semiHidden/>
    <w:unhideWhenUsed/>
    <w:rsid w:val="00487B51"/>
    <w:rPr>
      <w:rFonts w:ascii="Lucida Grande" w:hAnsi="Lucida Grande" w:cs="Lucida Grande"/>
      <w:sz w:val="18"/>
      <w:szCs w:val="18"/>
    </w:rPr>
  </w:style>
  <w:style w:type="character" w:customStyle="1" w:styleId="BalloonTextChar">
    <w:name w:val="Balloon Text Char"/>
    <w:basedOn w:val="DefaultParagraphFont"/>
    <w:link w:val="BalloonText"/>
    <w:semiHidden/>
    <w:rsid w:val="00487B51"/>
    <w:rPr>
      <w:rFonts w:ascii="Lucida Grande" w:eastAsia="Times New Roman" w:hAnsi="Lucida Grande" w:cs="Lucida Grande"/>
      <w:sz w:val="18"/>
      <w:szCs w:val="18"/>
    </w:rPr>
  </w:style>
  <w:style w:type="paragraph" w:styleId="BodyText">
    <w:name w:val="Body Text"/>
    <w:basedOn w:val="Normal"/>
    <w:link w:val="BodyTextChar"/>
    <w:rsid w:val="00487B51"/>
    <w:pPr>
      <w:jc w:val="center"/>
    </w:pPr>
    <w:rPr>
      <w:rFonts w:ascii="Tahoma" w:hAnsi="Tahoma"/>
      <w:i/>
      <w:color w:val="999999"/>
      <w:lang w:eastAsia="ja-JP"/>
    </w:rPr>
  </w:style>
  <w:style w:type="character" w:customStyle="1" w:styleId="BodyTextChar">
    <w:name w:val="Body Text Char"/>
    <w:basedOn w:val="DefaultParagraphFont"/>
    <w:link w:val="BodyText"/>
    <w:rsid w:val="00487B51"/>
    <w:rPr>
      <w:rFonts w:ascii="Tahoma" w:eastAsia="Times New Roman" w:hAnsi="Tahoma" w:cs="Times New Roman"/>
      <w:i/>
      <w:color w:val="999999"/>
      <w:lang w:eastAsia="ja-JP"/>
    </w:rPr>
  </w:style>
  <w:style w:type="paragraph" w:customStyle="1" w:styleId="BulletList">
    <w:name w:val="Bullet List"/>
    <w:basedOn w:val="Normal-indent"/>
    <w:qFormat/>
    <w:rsid w:val="00487B51"/>
    <w:pPr>
      <w:numPr>
        <w:numId w:val="26"/>
      </w:numPr>
    </w:pPr>
  </w:style>
  <w:style w:type="paragraph" w:customStyle="1" w:styleId="Code">
    <w:name w:val="Code"/>
    <w:rsid w:val="00487B51"/>
    <w:pPr>
      <w:spacing w:before="60" w:after="0"/>
      <w:ind w:left="1440"/>
    </w:pPr>
    <w:rPr>
      <w:rFonts w:ascii="Courier New" w:eastAsia="Times New Roman" w:hAnsi="Courier New" w:cs="Times New Roman"/>
      <w:noProof/>
      <w:sz w:val="16"/>
      <w:lang w:eastAsia="ja-JP"/>
    </w:rPr>
  </w:style>
  <w:style w:type="character" w:customStyle="1" w:styleId="CodeInline">
    <w:name w:val="Code Inline"/>
    <w:basedOn w:val="DefaultParagraphFont"/>
    <w:uiPriority w:val="1"/>
    <w:qFormat/>
    <w:rsid w:val="00487B51"/>
    <w:rPr>
      <w:rFonts w:ascii="Courier New" w:hAnsi="Courier New"/>
      <w:color w:val="auto"/>
      <w:sz w:val="18"/>
      <w:szCs w:val="20"/>
    </w:rPr>
  </w:style>
  <w:style w:type="character" w:styleId="CommentReference">
    <w:name w:val="annotation reference"/>
    <w:basedOn w:val="DefaultParagraphFont"/>
    <w:semiHidden/>
    <w:rsid w:val="00487B51"/>
    <w:rPr>
      <w:sz w:val="16"/>
      <w:szCs w:val="16"/>
    </w:rPr>
  </w:style>
  <w:style w:type="paragraph" w:styleId="CommentText">
    <w:name w:val="annotation text"/>
    <w:basedOn w:val="Normal"/>
    <w:link w:val="CommentTextChar"/>
    <w:semiHidden/>
    <w:rsid w:val="00487B51"/>
    <w:rPr>
      <w:lang w:eastAsia="ja-JP"/>
    </w:rPr>
  </w:style>
  <w:style w:type="character" w:customStyle="1" w:styleId="CommentTextChar">
    <w:name w:val="Comment Text Char"/>
    <w:basedOn w:val="DefaultParagraphFont"/>
    <w:link w:val="CommentText"/>
    <w:semiHidden/>
    <w:rsid w:val="00487B51"/>
    <w:rPr>
      <w:rFonts w:ascii="Helvetica Neue Light" w:eastAsia="Times New Roman" w:hAnsi="Helvetica Neue Light" w:cs="Times New Roman"/>
      <w:lang w:eastAsia="ja-JP"/>
    </w:rPr>
  </w:style>
  <w:style w:type="paragraph" w:styleId="CommentSubject">
    <w:name w:val="annotation subject"/>
    <w:basedOn w:val="CommentText"/>
    <w:next w:val="CommentText"/>
    <w:link w:val="CommentSubjectChar"/>
    <w:semiHidden/>
    <w:rsid w:val="00487B51"/>
    <w:rPr>
      <w:b/>
      <w:bCs/>
    </w:rPr>
  </w:style>
  <w:style w:type="character" w:customStyle="1" w:styleId="CommentSubjectChar">
    <w:name w:val="Comment Subject Char"/>
    <w:basedOn w:val="CommentTextChar"/>
    <w:link w:val="CommentSubject"/>
    <w:semiHidden/>
    <w:rsid w:val="00487B51"/>
    <w:rPr>
      <w:rFonts w:ascii="Helvetica Neue Light" w:eastAsia="Times New Roman" w:hAnsi="Helvetica Neue Light" w:cs="Times New Roman"/>
      <w:b/>
      <w:bCs/>
      <w:lang w:eastAsia="ja-JP"/>
    </w:rPr>
  </w:style>
  <w:style w:type="paragraph" w:styleId="DocumentMap">
    <w:name w:val="Document Map"/>
    <w:basedOn w:val="Normal"/>
    <w:link w:val="DocumentMapChar"/>
    <w:semiHidden/>
    <w:rsid w:val="00487B51"/>
    <w:pPr>
      <w:shd w:val="clear" w:color="auto" w:fill="000080"/>
    </w:pPr>
    <w:rPr>
      <w:rFonts w:ascii="Tahoma" w:hAnsi="Tahoma" w:cs="Tahoma"/>
      <w:lang w:eastAsia="ja-JP"/>
    </w:rPr>
  </w:style>
  <w:style w:type="character" w:customStyle="1" w:styleId="DocumentMapChar">
    <w:name w:val="Document Map Char"/>
    <w:basedOn w:val="DefaultParagraphFont"/>
    <w:link w:val="DocumentMap"/>
    <w:semiHidden/>
    <w:rsid w:val="00487B51"/>
    <w:rPr>
      <w:rFonts w:ascii="Tahoma" w:eastAsia="Times New Roman" w:hAnsi="Tahoma" w:cs="Tahoma"/>
      <w:shd w:val="clear" w:color="auto" w:fill="000080"/>
      <w:lang w:eastAsia="ja-JP"/>
    </w:rPr>
  </w:style>
  <w:style w:type="character" w:customStyle="1" w:styleId="FigureCodeTableNumber">
    <w:name w:val="Figure/Code/Table Number"/>
    <w:basedOn w:val="DefaultParagraphFont"/>
    <w:rsid w:val="00487B51"/>
    <w:rPr>
      <w:rFonts w:ascii="HelveticaNeue MediumCond" w:hAnsi="HelveticaNeue MediumCond"/>
      <w:b/>
      <w:i/>
      <w:color w:val="auto"/>
    </w:rPr>
  </w:style>
  <w:style w:type="paragraph" w:styleId="Footer">
    <w:name w:val="footer"/>
    <w:basedOn w:val="Normal"/>
    <w:link w:val="FooterChar"/>
    <w:rsid w:val="00487B51"/>
    <w:pPr>
      <w:tabs>
        <w:tab w:val="center" w:pos="4320"/>
        <w:tab w:val="right" w:pos="8640"/>
      </w:tabs>
    </w:pPr>
    <w:rPr>
      <w:color w:val="7F7F7F" w:themeColor="text1" w:themeTint="80"/>
      <w:sz w:val="20"/>
      <w:lang w:eastAsia="ja-JP"/>
    </w:rPr>
  </w:style>
  <w:style w:type="character" w:customStyle="1" w:styleId="FooterChar">
    <w:name w:val="Footer Char"/>
    <w:basedOn w:val="DefaultParagraphFont"/>
    <w:link w:val="Footer"/>
    <w:rsid w:val="00487B51"/>
    <w:rPr>
      <w:rFonts w:ascii="Helvetica Neue Light" w:eastAsia="Times New Roman" w:hAnsi="Helvetica Neue Light" w:cs="Times New Roman"/>
      <w:color w:val="7F7F7F" w:themeColor="text1" w:themeTint="80"/>
      <w:sz w:val="20"/>
      <w:lang w:eastAsia="ja-JP"/>
    </w:rPr>
  </w:style>
  <w:style w:type="character" w:styleId="Hyperlink">
    <w:name w:val="Hyperlink"/>
    <w:basedOn w:val="DefaultParagraphFont"/>
    <w:uiPriority w:val="99"/>
    <w:rsid w:val="00487B51"/>
    <w:rPr>
      <w:color w:val="0000FF"/>
      <w:u w:val="single"/>
    </w:rPr>
  </w:style>
  <w:style w:type="paragraph" w:styleId="ListBullet">
    <w:name w:val="List Bullet"/>
    <w:basedOn w:val="Normal"/>
    <w:autoRedefine/>
    <w:rsid w:val="00487B51"/>
    <w:pPr>
      <w:tabs>
        <w:tab w:val="num" w:pos="360"/>
      </w:tabs>
      <w:ind w:left="360" w:hanging="360"/>
    </w:pPr>
    <w:rPr>
      <w:rFonts w:ascii="Arial" w:hAnsi="Arial"/>
      <w:sz w:val="18"/>
      <w:lang w:eastAsia="ja-JP"/>
    </w:rPr>
  </w:style>
  <w:style w:type="paragraph" w:styleId="ListParagraph">
    <w:name w:val="List Paragraph"/>
    <w:basedOn w:val="Normal"/>
    <w:uiPriority w:val="34"/>
    <w:qFormat/>
    <w:rsid w:val="00487B51"/>
    <w:pPr>
      <w:ind w:left="720"/>
      <w:contextualSpacing/>
    </w:pPr>
    <w:rPr>
      <w:lang w:eastAsia="ja-JP"/>
    </w:rPr>
  </w:style>
  <w:style w:type="character" w:styleId="PageNumber">
    <w:name w:val="page number"/>
    <w:basedOn w:val="DefaultParagraphFont"/>
    <w:rsid w:val="00487B51"/>
  </w:style>
  <w:style w:type="paragraph" w:customStyle="1" w:styleId="Subtitle1">
    <w:name w:val="Subtitle1"/>
    <w:basedOn w:val="Normal"/>
    <w:rsid w:val="00487B51"/>
    <w:rPr>
      <w:b/>
      <w:sz w:val="26"/>
    </w:rPr>
  </w:style>
  <w:style w:type="paragraph" w:styleId="Subtitle">
    <w:name w:val="Subtitle"/>
    <w:basedOn w:val="Normal"/>
    <w:next w:val="Normal"/>
    <w:link w:val="SubtitleChar"/>
    <w:uiPriority w:val="11"/>
    <w:qFormat/>
    <w:rsid w:val="00487B51"/>
    <w:pPr>
      <w:spacing w:after="720"/>
      <w:jc w:val="right"/>
    </w:pPr>
    <w:rPr>
      <w:rFonts w:ascii="Helvetica Neue" w:eastAsiaTheme="majorEastAsia" w:hAnsi="Helvetica Neue" w:cstheme="majorBidi"/>
      <w:szCs w:val="22"/>
      <w:lang w:eastAsia="ja-JP"/>
    </w:rPr>
  </w:style>
  <w:style w:type="character" w:customStyle="1" w:styleId="SubtitleChar">
    <w:name w:val="Subtitle Char"/>
    <w:basedOn w:val="DefaultParagraphFont"/>
    <w:link w:val="Subtitle"/>
    <w:uiPriority w:val="11"/>
    <w:rsid w:val="00487B51"/>
    <w:rPr>
      <w:rFonts w:ascii="Helvetica Neue" w:eastAsiaTheme="majorEastAsia" w:hAnsi="Helvetica Neue" w:cstheme="majorBidi"/>
      <w:szCs w:val="22"/>
      <w:lang w:eastAsia="ja-JP"/>
    </w:rPr>
  </w:style>
  <w:style w:type="table" w:customStyle="1" w:styleId="Table">
    <w:name w:val="Table"/>
    <w:basedOn w:val="TableNormal"/>
    <w:rsid w:val="00487B51"/>
    <w:pPr>
      <w:spacing w:after="0"/>
    </w:pPr>
    <w:rPr>
      <w:rFonts w:ascii="Verdana" w:eastAsia="Times New Roman" w:hAnsi="Verdana" w:cs="Times New Roman"/>
      <w:sz w:val="17"/>
      <w:szCs w:val="16"/>
      <w:lang w:eastAsia="ja-JP"/>
    </w:rPr>
    <w:tblPr>
      <w:tblInd w:w="86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58" w:type="dxa"/>
        <w:bottom w:w="0" w:type="dxa"/>
        <w:right w:w="58" w:type="dxa"/>
      </w:tblCellMar>
    </w:tblPr>
    <w:trPr>
      <w:cantSplit/>
    </w:trPr>
    <w:tblStylePr w:type="firstRow">
      <w:rPr>
        <w:rFonts w:ascii="Cambria" w:hAnsi="Cambria"/>
        <w:b/>
        <w:sz w:val="18"/>
      </w:rPr>
      <w:tblPr/>
      <w:tcPr>
        <w:shd w:val="clear" w:color="auto" w:fill="000000"/>
      </w:tcPr>
    </w:tblStylePr>
  </w:style>
  <w:style w:type="table" w:styleId="TableGrid">
    <w:name w:val="Table Grid"/>
    <w:basedOn w:val="TableNormal"/>
    <w:rsid w:val="00487B51"/>
    <w:pPr>
      <w:spacing w:after="0"/>
    </w:pPr>
    <w:rPr>
      <w:rFonts w:ascii="Times New Roman" w:eastAsia="Times New Roman" w:hAnsi="Times New Roman" w:cs="Times New Roman"/>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87B51"/>
    <w:pPr>
      <w:spacing w:before="240"/>
      <w:jc w:val="right"/>
      <w:outlineLvl w:val="0"/>
    </w:pPr>
    <w:rPr>
      <w:kern w:val="28"/>
      <w:sz w:val="36"/>
      <w:lang w:eastAsia="ja-JP"/>
    </w:rPr>
  </w:style>
  <w:style w:type="character" w:customStyle="1" w:styleId="TitleChar">
    <w:name w:val="Title Char"/>
    <w:basedOn w:val="DefaultParagraphFont"/>
    <w:link w:val="Title"/>
    <w:rsid w:val="00487B51"/>
    <w:rPr>
      <w:rFonts w:ascii="Helvetica Neue Light" w:eastAsia="Times New Roman" w:hAnsi="Helvetica Neue Light" w:cs="Times New Roman"/>
      <w:kern w:val="28"/>
      <w:sz w:val="36"/>
      <w:lang w:eastAsia="ja-JP"/>
    </w:rPr>
  </w:style>
  <w:style w:type="paragraph" w:styleId="TOC1">
    <w:name w:val="toc 1"/>
    <w:basedOn w:val="Normal"/>
    <w:next w:val="Normal"/>
    <w:autoRedefine/>
    <w:uiPriority w:val="39"/>
    <w:rsid w:val="00487B51"/>
    <w:rPr>
      <w:rFonts w:ascii="Arial" w:hAnsi="Arial"/>
      <w:b/>
      <w:lang w:eastAsia="ja-JP"/>
    </w:rPr>
  </w:style>
  <w:style w:type="paragraph" w:styleId="TOC2">
    <w:name w:val="toc 2"/>
    <w:basedOn w:val="Normal"/>
    <w:next w:val="Normal"/>
    <w:autoRedefine/>
    <w:uiPriority w:val="39"/>
    <w:rsid w:val="00487B51"/>
    <w:pPr>
      <w:ind w:left="200"/>
    </w:pPr>
    <w:rPr>
      <w:rFonts w:ascii="Arial" w:hAnsi="Arial"/>
      <w:b/>
      <w:i/>
      <w:lang w:eastAsia="ja-JP"/>
    </w:rPr>
  </w:style>
  <w:style w:type="paragraph" w:styleId="TOC3">
    <w:name w:val="toc 3"/>
    <w:basedOn w:val="Normal"/>
    <w:next w:val="Normal"/>
    <w:autoRedefine/>
    <w:semiHidden/>
    <w:rsid w:val="00487B51"/>
    <w:pPr>
      <w:ind w:left="400"/>
    </w:pPr>
    <w:rPr>
      <w:rFonts w:ascii="Arial" w:hAnsi="Arial"/>
      <w:lang w:eastAsia="ja-JP"/>
    </w:rPr>
  </w:style>
  <w:style w:type="paragraph" w:styleId="TOC4">
    <w:name w:val="toc 4"/>
    <w:basedOn w:val="Normal"/>
    <w:next w:val="Normal"/>
    <w:autoRedefine/>
    <w:semiHidden/>
    <w:rsid w:val="00487B51"/>
    <w:pPr>
      <w:ind w:left="600"/>
    </w:pPr>
    <w:rPr>
      <w:rFonts w:ascii="Arial" w:hAnsi="Arial"/>
      <w:lang w:eastAsia="ja-JP"/>
    </w:rPr>
  </w:style>
  <w:style w:type="paragraph" w:styleId="TOC5">
    <w:name w:val="toc 5"/>
    <w:basedOn w:val="Normal"/>
    <w:next w:val="Normal"/>
    <w:autoRedefine/>
    <w:semiHidden/>
    <w:rsid w:val="00487B51"/>
    <w:pPr>
      <w:ind w:left="800"/>
    </w:pPr>
    <w:rPr>
      <w:rFonts w:ascii="Arial" w:hAnsi="Arial"/>
      <w:lang w:eastAsia="ja-JP"/>
    </w:rPr>
  </w:style>
  <w:style w:type="paragraph" w:styleId="TOC6">
    <w:name w:val="toc 6"/>
    <w:basedOn w:val="Normal"/>
    <w:next w:val="Normal"/>
    <w:autoRedefine/>
    <w:semiHidden/>
    <w:rsid w:val="00487B51"/>
    <w:pPr>
      <w:ind w:left="1000"/>
    </w:pPr>
    <w:rPr>
      <w:rFonts w:ascii="Arial" w:hAnsi="Arial"/>
      <w:lang w:eastAsia="ja-JP"/>
    </w:rPr>
  </w:style>
  <w:style w:type="paragraph" w:styleId="TOC7">
    <w:name w:val="toc 7"/>
    <w:basedOn w:val="Normal"/>
    <w:next w:val="Normal"/>
    <w:autoRedefine/>
    <w:semiHidden/>
    <w:rsid w:val="00487B51"/>
    <w:pPr>
      <w:ind w:left="1200"/>
    </w:pPr>
    <w:rPr>
      <w:rFonts w:ascii="Arial" w:hAnsi="Arial"/>
      <w:lang w:eastAsia="ja-JP"/>
    </w:rPr>
  </w:style>
  <w:style w:type="paragraph" w:styleId="TOC8">
    <w:name w:val="toc 8"/>
    <w:basedOn w:val="Normal"/>
    <w:next w:val="Normal"/>
    <w:autoRedefine/>
    <w:semiHidden/>
    <w:rsid w:val="00487B51"/>
    <w:pPr>
      <w:ind w:left="1400"/>
    </w:pPr>
    <w:rPr>
      <w:rFonts w:ascii="Arial" w:hAnsi="Arial"/>
      <w:lang w:eastAsia="ja-JP"/>
    </w:rPr>
  </w:style>
  <w:style w:type="paragraph" w:styleId="TOC9">
    <w:name w:val="toc 9"/>
    <w:basedOn w:val="Normal"/>
    <w:next w:val="Normal"/>
    <w:autoRedefine/>
    <w:semiHidden/>
    <w:rsid w:val="00487B51"/>
    <w:pPr>
      <w:ind w:left="1600"/>
    </w:pPr>
    <w:rPr>
      <w:rFonts w:ascii="Arial" w:hAnsi="Arial"/>
      <w:lang w:eastAsia="ja-JP"/>
    </w:rPr>
  </w:style>
  <w:style w:type="character" w:customStyle="1" w:styleId="UIItem">
    <w:name w:val="UI Item"/>
    <w:basedOn w:val="DefaultParagraphFont"/>
    <w:uiPriority w:val="1"/>
    <w:qFormat/>
    <w:rsid w:val="00487B51"/>
    <w:rPr>
      <w:b/>
      <w:i w:val="0"/>
    </w:rPr>
  </w:style>
  <w:style w:type="character" w:styleId="SubtleEmphasis">
    <w:name w:val="Subtle Emphasis"/>
    <w:basedOn w:val="DefaultParagraphFont"/>
    <w:uiPriority w:val="19"/>
    <w:qFormat/>
    <w:rsid w:val="00487B51"/>
    <w:rPr>
      <w:i/>
      <w:iCs/>
      <w:color w:val="808080" w:themeColor="text1" w:themeTint="7F"/>
    </w:rPr>
  </w:style>
  <w:style w:type="paragraph" w:customStyle="1" w:styleId="NoteParagraph">
    <w:name w:val="Note Paragraph"/>
    <w:basedOn w:val="Normal-indent"/>
    <w:qFormat/>
    <w:rsid w:val="00487B51"/>
    <w:pPr>
      <w:pBdr>
        <w:top w:val="single" w:sz="4" w:space="3" w:color="auto"/>
        <w:left w:val="single" w:sz="4" w:space="4" w:color="auto"/>
        <w:bottom w:val="single" w:sz="4" w:space="3" w:color="auto"/>
        <w:right w:val="single" w:sz="4" w:space="4" w:color="auto"/>
      </w:pBdr>
      <w:shd w:val="clear" w:color="auto" w:fill="E6E6E6"/>
      <w:ind w:left="1152" w:right="288"/>
    </w:pPr>
  </w:style>
  <w:style w:type="character" w:customStyle="1" w:styleId="NoteWord">
    <w:name w:val="Note Word"/>
    <w:basedOn w:val="DefaultParagraphFont"/>
    <w:uiPriority w:val="1"/>
    <w:qFormat/>
    <w:rsid w:val="00487B51"/>
    <w:rPr>
      <w:b/>
      <w:bCs/>
      <w:caps w:val="0"/>
      <w:smallCaps w:val="0"/>
      <w:color w:val="262626" w:themeColor="text1" w:themeTint="D9"/>
    </w:rPr>
  </w:style>
  <w:style w:type="character" w:styleId="Emphasis">
    <w:name w:val="Emphasis"/>
    <w:basedOn w:val="DefaultParagraphFont"/>
    <w:rsid w:val="00517CC0"/>
    <w:rPr>
      <w:i/>
      <w:iCs/>
    </w:rPr>
  </w:style>
  <w:style w:type="character" w:styleId="SubtleReference">
    <w:name w:val="Subtle Reference"/>
    <w:basedOn w:val="DefaultParagraphFont"/>
    <w:rsid w:val="00751D92"/>
    <w:rPr>
      <w:smallCaps/>
      <w:color w:val="C0504D" w:themeColor="accent2"/>
      <w:u w:val="single"/>
    </w:rPr>
  </w:style>
  <w:style w:type="paragraph" w:styleId="Revision">
    <w:name w:val="Revision"/>
    <w:hidden/>
    <w:uiPriority w:val="99"/>
    <w:rsid w:val="00BD7404"/>
    <w:pPr>
      <w:spacing w:after="0"/>
    </w:pPr>
    <w:rPr>
      <w:sz w:val="22"/>
      <w:szCs w:val="22"/>
    </w:rPr>
  </w:style>
  <w:style w:type="paragraph" w:styleId="NormalIndent">
    <w:name w:val="Normal Indent"/>
    <w:basedOn w:val="Normal"/>
    <w:rsid w:val="00811B5C"/>
    <w:pPr>
      <w:ind w:left="720"/>
    </w:pPr>
  </w:style>
  <w:style w:type="paragraph" w:styleId="Header">
    <w:name w:val="header"/>
    <w:basedOn w:val="Normal"/>
    <w:link w:val="HeaderChar"/>
    <w:rsid w:val="00035315"/>
    <w:pPr>
      <w:tabs>
        <w:tab w:val="center" w:pos="4320"/>
        <w:tab w:val="right" w:pos="8640"/>
      </w:tabs>
    </w:pPr>
  </w:style>
  <w:style w:type="character" w:customStyle="1" w:styleId="HeaderChar">
    <w:name w:val="Header Char"/>
    <w:basedOn w:val="DefaultParagraphFont"/>
    <w:link w:val="Header"/>
    <w:rsid w:val="00035315"/>
    <w:rPr>
      <w:rFonts w:ascii="Helvetica Neue Light" w:eastAsia="Times New Roman" w:hAnsi="Helvetica Neue Light" w:cs="Times New Roman"/>
      <w:lang w:eastAsia="ja-JP"/>
    </w:rPr>
  </w:style>
  <w:style w:type="paragraph" w:styleId="NormalWeb">
    <w:name w:val="Normal (Web)"/>
    <w:basedOn w:val="Normal"/>
    <w:uiPriority w:val="99"/>
    <w:unhideWhenUsed/>
    <w:rsid w:val="00035315"/>
    <w:rPr>
      <w:rFonts w:ascii="Times New Roman" w:hAnsi="Times New Roman"/>
    </w:rPr>
  </w:style>
  <w:style w:type="paragraph" w:customStyle="1" w:styleId="Outline-Normalminusparagraphspace">
    <w:name w:val="Outline - Normal minus paragraph space"/>
    <w:basedOn w:val="Normal"/>
    <w:rsid w:val="00035315"/>
    <w:pPr>
      <w:numPr>
        <w:ilvl w:val="1"/>
        <w:numId w:val="3"/>
      </w:numPr>
      <w:spacing w:before="60" w:after="60"/>
    </w:pPr>
    <w:rPr>
      <w:rFonts w:ascii="Arial" w:hAnsi="Arial"/>
      <w:sz w:val="18"/>
    </w:rPr>
  </w:style>
  <w:style w:type="paragraph" w:customStyle="1" w:styleId="Quote1">
    <w:name w:val="Quote1"/>
    <w:basedOn w:val="Normal"/>
    <w:rsid w:val="00035315"/>
    <w:pPr>
      <w:spacing w:before="120" w:after="120"/>
      <w:ind w:left="1008" w:right="144"/>
    </w:pPr>
    <w:rPr>
      <w:rFonts w:ascii="Arial" w:hAnsi="Arial"/>
      <w:sz w:val="18"/>
    </w:rPr>
  </w:style>
  <w:style w:type="paragraph" w:customStyle="1" w:styleId="Sidebar">
    <w:name w:val="Sidebar"/>
    <w:basedOn w:val="Normal-indent"/>
    <w:qFormat/>
    <w:rsid w:val="00035315"/>
    <w:pPr>
      <w:pBdr>
        <w:top w:val="single" w:sz="4" w:space="3" w:color="auto" w:shadow="1"/>
        <w:left w:val="single" w:sz="4" w:space="5" w:color="auto" w:shadow="1"/>
        <w:bottom w:val="single" w:sz="4" w:space="3" w:color="auto" w:shadow="1"/>
        <w:right w:val="single" w:sz="4" w:space="5" w:color="auto" w:shadow="1"/>
      </w:pBdr>
      <w:shd w:val="clear" w:color="auto" w:fill="FFF9E5"/>
    </w:pPr>
  </w:style>
  <w:style w:type="paragraph" w:customStyle="1" w:styleId="Subtitle2">
    <w:name w:val="Subtitle2"/>
    <w:basedOn w:val="Normal"/>
    <w:rsid w:val="00035315"/>
    <w:rPr>
      <w:b/>
      <w:sz w:val="26"/>
    </w:rPr>
  </w:style>
  <w:style w:type="paragraph" w:customStyle="1" w:styleId="TipBlock">
    <w:name w:val="Tip Block"/>
    <w:basedOn w:val="Normal-indent"/>
    <w:rsid w:val="00035315"/>
    <w:pPr>
      <w:framePr w:vSpace="432" w:wrap="notBeside" w:vAnchor="text" w:hAnchor="text" w:y="1"/>
      <w:pBdr>
        <w:top w:val="single" w:sz="12" w:space="3" w:color="333333"/>
        <w:left w:val="single" w:sz="12" w:space="4" w:color="333333"/>
        <w:bottom w:val="single" w:sz="12" w:space="3" w:color="333333"/>
        <w:right w:val="single" w:sz="12" w:space="4" w:color="333333"/>
      </w:pBdr>
      <w:shd w:val="clear" w:color="auto" w:fill="E6E6E6"/>
      <w:ind w:left="1440"/>
    </w:pPr>
  </w:style>
  <w:style w:type="paragraph" w:customStyle="1" w:styleId="TipCode">
    <w:name w:val="Tip Code"/>
    <w:basedOn w:val="TipBlock"/>
    <w:rsid w:val="00035315"/>
    <w:pPr>
      <w:framePr w:wrap="notBeside"/>
      <w:spacing w:before="60" w:after="60"/>
    </w:pPr>
    <w:rPr>
      <w:rFonts w:ascii="Courier New" w:hAnsi="Courier New"/>
      <w:sz w:val="16"/>
    </w:rPr>
  </w:style>
  <w:style w:type="paragraph" w:customStyle="1" w:styleId="TipHeading">
    <w:name w:val="Tip Heading"/>
    <w:basedOn w:val="TipBlock"/>
    <w:rsid w:val="00035315"/>
    <w:pPr>
      <w:framePr w:wrap="notBeside"/>
    </w:pPr>
    <w:rPr>
      <w:b/>
    </w:rPr>
  </w:style>
  <w:style w:type="paragraph" w:customStyle="1" w:styleId="Quote10">
    <w:name w:val="Quote1"/>
    <w:basedOn w:val="Normal"/>
    <w:rsid w:val="00C939FD"/>
    <w:pPr>
      <w:spacing w:before="120" w:after="120"/>
      <w:ind w:left="1008" w:right="144"/>
    </w:pPr>
    <w:rPr>
      <w:rFonts w:ascii="Arial" w:hAnsi="Arial"/>
      <w:sz w:val="18"/>
    </w:rPr>
  </w:style>
  <w:style w:type="character" w:styleId="FollowedHyperlink">
    <w:name w:val="FollowedHyperlink"/>
    <w:basedOn w:val="DefaultParagraphFont"/>
    <w:uiPriority w:val="99"/>
    <w:unhideWhenUsed/>
    <w:rsid w:val="00487B51"/>
    <w:rPr>
      <w:color w:val="800080" w:themeColor="followedHyperlink"/>
      <w:u w:val="single"/>
    </w:rPr>
  </w:style>
  <w:style w:type="paragraph" w:customStyle="1" w:styleId="Quote2">
    <w:name w:val="Quote2"/>
    <w:basedOn w:val="Normal"/>
    <w:rsid w:val="00C939FD"/>
    <w:pPr>
      <w:spacing w:before="120" w:after="120"/>
      <w:ind w:left="1008" w:right="144"/>
    </w:pPr>
    <w:rPr>
      <w:rFonts w:ascii="Arial" w:hAnsi="Arial"/>
      <w:sz w:val="18"/>
    </w:rPr>
  </w:style>
  <w:style w:type="paragraph" w:customStyle="1" w:styleId="Subtitle20">
    <w:name w:val="Subtitle2"/>
    <w:basedOn w:val="Normal"/>
    <w:rsid w:val="00C939FD"/>
    <w:rPr>
      <w:b/>
      <w:sz w:val="26"/>
    </w:rPr>
  </w:style>
  <w:style w:type="paragraph" w:customStyle="1" w:styleId="Quote3">
    <w:name w:val="Quote3"/>
    <w:basedOn w:val="Normal"/>
    <w:rsid w:val="00C939FD"/>
    <w:pPr>
      <w:spacing w:before="120" w:after="120"/>
      <w:ind w:left="1008" w:right="144"/>
    </w:pPr>
    <w:rPr>
      <w:rFonts w:ascii="Arial" w:hAnsi="Arial"/>
      <w:sz w:val="18"/>
    </w:rPr>
  </w:style>
  <w:style w:type="paragraph" w:customStyle="1" w:styleId="Subtitle3">
    <w:name w:val="Subtitle3"/>
    <w:basedOn w:val="Normal"/>
    <w:rsid w:val="00C939FD"/>
    <w:rPr>
      <w:b/>
      <w:sz w:val="26"/>
    </w:rPr>
  </w:style>
  <w:style w:type="paragraph" w:customStyle="1" w:styleId="Quote4">
    <w:name w:val="Quote4"/>
    <w:basedOn w:val="Normal"/>
    <w:rsid w:val="00C939FD"/>
    <w:pPr>
      <w:spacing w:before="120" w:after="120"/>
      <w:ind w:left="1008" w:right="144"/>
    </w:pPr>
    <w:rPr>
      <w:rFonts w:ascii="Arial" w:hAnsi="Arial"/>
      <w:sz w:val="18"/>
    </w:rPr>
  </w:style>
  <w:style w:type="paragraph" w:customStyle="1" w:styleId="Subtitle4">
    <w:name w:val="Subtitle4"/>
    <w:basedOn w:val="Normal"/>
    <w:rsid w:val="00C939FD"/>
    <w:rPr>
      <w:b/>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9" w:qFormat="1"/>
    <w:lsdException w:name="toc 1" w:uiPriority="39"/>
    <w:lsdException w:name="toc 2" w:uiPriority="39"/>
    <w:lsdException w:name="Title" w:qFormat="1"/>
    <w:lsdException w:name="Default Paragraph Font" w:uiPriority="1"/>
    <w:lsdException w:name="Subtitle" w:uiPriority="11" w:qFormat="1"/>
    <w:lsdException w:name="Hyperlink" w:uiPriority="99"/>
    <w:lsdException w:name="FollowedHyperlink" w:uiPriority="99"/>
    <w:lsdException w:name="No List" w:uiPriority="99"/>
    <w:lsdException w:name="List Paragraph" w:uiPriority="34" w:qFormat="1"/>
    <w:lsdException w:name="Subtle Emphasis" w:uiPriority="19" w:qFormat="1"/>
  </w:latentStyles>
  <w:style w:type="paragraph" w:default="1" w:styleId="Normal">
    <w:name w:val="Normal"/>
    <w:qFormat/>
    <w:rsid w:val="00487B51"/>
    <w:pPr>
      <w:spacing w:after="0"/>
    </w:pPr>
    <w:rPr>
      <w:rFonts w:ascii="Helvetica Neue Light" w:eastAsia="Times New Roman" w:hAnsi="Helvetica Neue Light" w:cs="Times New Roman"/>
    </w:rPr>
  </w:style>
  <w:style w:type="paragraph" w:styleId="Heading1">
    <w:name w:val="heading 1"/>
    <w:basedOn w:val="Normal"/>
    <w:next w:val="Normal-indent"/>
    <w:link w:val="Heading1Char"/>
    <w:qFormat/>
    <w:rsid w:val="00487B51"/>
    <w:pPr>
      <w:keepNext/>
      <w:pBdr>
        <w:top w:val="double" w:sz="4" w:space="1" w:color="auto"/>
      </w:pBdr>
      <w:outlineLvl w:val="0"/>
    </w:pPr>
    <w:rPr>
      <w:rFonts w:ascii="Helvetica Neue Bold Condensed" w:hAnsi="Helvetica Neue Bold Condensed"/>
      <w:caps/>
      <w:kern w:val="28"/>
      <w:sz w:val="44"/>
    </w:rPr>
  </w:style>
  <w:style w:type="paragraph" w:styleId="Heading2">
    <w:name w:val="heading 2"/>
    <w:basedOn w:val="Normal"/>
    <w:next w:val="Normal-indent"/>
    <w:link w:val="Heading2Char"/>
    <w:qFormat/>
    <w:rsid w:val="00487B51"/>
    <w:pPr>
      <w:pBdr>
        <w:bottom w:val="single" w:sz="2" w:space="1" w:color="auto"/>
      </w:pBdr>
      <w:spacing w:before="300" w:after="180"/>
      <w:outlineLvl w:val="1"/>
    </w:pPr>
    <w:rPr>
      <w:rFonts w:ascii="Helvetica Neue UltraLight" w:hAnsi="Helvetica Neue UltraLight"/>
      <w:sz w:val="40"/>
    </w:rPr>
  </w:style>
  <w:style w:type="paragraph" w:styleId="Heading3">
    <w:name w:val="heading 3"/>
    <w:basedOn w:val="Normal"/>
    <w:next w:val="Normal-indent"/>
    <w:link w:val="Heading3Char"/>
    <w:qFormat/>
    <w:rsid w:val="00487B51"/>
    <w:pPr>
      <w:keepNext/>
      <w:spacing w:before="240" w:after="60"/>
      <w:ind w:left="432"/>
      <w:outlineLvl w:val="2"/>
    </w:pPr>
    <w:rPr>
      <w:rFonts w:ascii="Helvetica Neue" w:hAnsi="Helvetica Neue"/>
      <w:sz w:val="32"/>
    </w:rPr>
  </w:style>
  <w:style w:type="paragraph" w:styleId="Heading4">
    <w:name w:val="heading 4"/>
    <w:basedOn w:val="Normal-indent"/>
    <w:next w:val="Normal-indent"/>
    <w:link w:val="Heading4Char"/>
    <w:qFormat/>
    <w:rsid w:val="00487B51"/>
    <w:pPr>
      <w:keepNext/>
      <w:spacing w:before="60" w:after="60"/>
      <w:ind w:left="1584" w:hanging="720"/>
      <w:outlineLvl w:val="3"/>
    </w:pPr>
    <w:rPr>
      <w:rFonts w:ascii="Helvetica Neue" w:hAnsi="Helvetica Neue"/>
      <w:szCs w:val="22"/>
      <w:lang w:eastAsia="en-US"/>
    </w:rPr>
  </w:style>
  <w:style w:type="paragraph" w:styleId="Heading5">
    <w:name w:val="heading 5"/>
    <w:basedOn w:val="Normal"/>
    <w:next w:val="Normal-indent"/>
    <w:link w:val="Heading5Char"/>
    <w:qFormat/>
    <w:rsid w:val="00487B51"/>
    <w:pPr>
      <w:spacing w:before="120"/>
      <w:ind w:left="1296" w:hanging="720"/>
      <w:outlineLvl w:val="4"/>
    </w:pPr>
  </w:style>
  <w:style w:type="paragraph" w:styleId="Heading6">
    <w:name w:val="heading 6"/>
    <w:basedOn w:val="Normal"/>
    <w:next w:val="Normal"/>
    <w:link w:val="Heading6Char"/>
    <w:qFormat/>
    <w:rsid w:val="00487B51"/>
    <w:pPr>
      <w:spacing w:before="240"/>
      <w:ind w:left="720"/>
      <w:outlineLvl w:val="5"/>
    </w:pPr>
    <w:rPr>
      <w:b/>
    </w:rPr>
  </w:style>
  <w:style w:type="paragraph" w:styleId="Heading9">
    <w:name w:val="heading 9"/>
    <w:basedOn w:val="Normal"/>
    <w:next w:val="Normal"/>
    <w:link w:val="Heading9Char"/>
    <w:qFormat/>
    <w:rsid w:val="00487B51"/>
    <w:pPr>
      <w:spacing w:before="240" w:after="60"/>
      <w:outlineLvl w:val="8"/>
    </w:pPr>
    <w:rPr>
      <w:rFonts w:ascii="Arial" w:hAnsi="Arial"/>
      <w:b/>
      <w:i/>
      <w:sz w:val="1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87B51"/>
    <w:rPr>
      <w:rFonts w:ascii="Helvetica Neue Bold Condensed" w:eastAsia="Times New Roman" w:hAnsi="Helvetica Neue Bold Condensed" w:cs="Times New Roman"/>
      <w:caps/>
      <w:kern w:val="28"/>
      <w:sz w:val="44"/>
    </w:rPr>
  </w:style>
  <w:style w:type="character" w:customStyle="1" w:styleId="Heading2Char">
    <w:name w:val="Heading 2 Char"/>
    <w:basedOn w:val="DefaultParagraphFont"/>
    <w:link w:val="Heading2"/>
    <w:rsid w:val="00487B51"/>
    <w:rPr>
      <w:rFonts w:ascii="Helvetica Neue UltraLight" w:eastAsia="Times New Roman" w:hAnsi="Helvetica Neue UltraLight" w:cs="Times New Roman"/>
      <w:sz w:val="40"/>
    </w:rPr>
  </w:style>
  <w:style w:type="character" w:customStyle="1" w:styleId="Heading3Char">
    <w:name w:val="Heading 3 Char"/>
    <w:basedOn w:val="DefaultParagraphFont"/>
    <w:link w:val="Heading3"/>
    <w:rsid w:val="00487B51"/>
    <w:rPr>
      <w:rFonts w:ascii="Helvetica Neue" w:eastAsia="Times New Roman" w:hAnsi="Helvetica Neue" w:cs="Times New Roman"/>
      <w:sz w:val="32"/>
    </w:rPr>
  </w:style>
  <w:style w:type="character" w:customStyle="1" w:styleId="Heading4Char">
    <w:name w:val="Heading 4 Char"/>
    <w:basedOn w:val="DefaultParagraphFont"/>
    <w:link w:val="Heading4"/>
    <w:rsid w:val="00487B51"/>
    <w:rPr>
      <w:rFonts w:ascii="Helvetica Neue" w:eastAsia="Times New Roman" w:hAnsi="Helvetica Neue" w:cs="Times New Roman"/>
      <w:sz w:val="22"/>
      <w:szCs w:val="22"/>
    </w:rPr>
  </w:style>
  <w:style w:type="character" w:customStyle="1" w:styleId="Heading5Char">
    <w:name w:val="Heading 5 Char"/>
    <w:basedOn w:val="DefaultParagraphFont"/>
    <w:link w:val="Heading5"/>
    <w:rsid w:val="00487B51"/>
    <w:rPr>
      <w:rFonts w:ascii="Helvetica Neue Light" w:eastAsia="Times New Roman" w:hAnsi="Helvetica Neue Light" w:cs="Times New Roman"/>
    </w:rPr>
  </w:style>
  <w:style w:type="character" w:customStyle="1" w:styleId="Heading6Char">
    <w:name w:val="Heading 6 Char"/>
    <w:basedOn w:val="DefaultParagraphFont"/>
    <w:link w:val="Heading6"/>
    <w:rsid w:val="00487B51"/>
    <w:rPr>
      <w:rFonts w:ascii="Helvetica Neue Light" w:eastAsia="Times New Roman" w:hAnsi="Helvetica Neue Light" w:cs="Times New Roman"/>
      <w:b/>
    </w:rPr>
  </w:style>
  <w:style w:type="character" w:customStyle="1" w:styleId="Heading9Char">
    <w:name w:val="Heading 9 Char"/>
    <w:basedOn w:val="DefaultParagraphFont"/>
    <w:link w:val="Heading9"/>
    <w:rsid w:val="00487B51"/>
    <w:rPr>
      <w:rFonts w:ascii="Arial" w:eastAsia="Times New Roman" w:hAnsi="Arial" w:cs="Times New Roman"/>
      <w:b/>
      <w:i/>
      <w:sz w:val="18"/>
      <w:lang w:eastAsia="ja-JP"/>
    </w:rPr>
  </w:style>
  <w:style w:type="paragraph" w:customStyle="1" w:styleId="Normal-indent">
    <w:name w:val="Normal - indent"/>
    <w:basedOn w:val="Normal"/>
    <w:rsid w:val="00487B51"/>
    <w:pPr>
      <w:spacing w:before="120" w:after="120"/>
      <w:ind w:left="864"/>
      <w:jc w:val="both"/>
    </w:pPr>
    <w:rPr>
      <w:sz w:val="22"/>
      <w:lang w:eastAsia="ja-JP"/>
    </w:rPr>
  </w:style>
  <w:style w:type="paragraph" w:styleId="BalloonText">
    <w:name w:val="Balloon Text"/>
    <w:basedOn w:val="Normal"/>
    <w:link w:val="BalloonTextChar"/>
    <w:semiHidden/>
    <w:unhideWhenUsed/>
    <w:rsid w:val="00487B51"/>
    <w:rPr>
      <w:rFonts w:ascii="Lucida Grande" w:hAnsi="Lucida Grande" w:cs="Lucida Grande"/>
      <w:sz w:val="18"/>
      <w:szCs w:val="18"/>
    </w:rPr>
  </w:style>
  <w:style w:type="character" w:customStyle="1" w:styleId="BalloonTextChar">
    <w:name w:val="Balloon Text Char"/>
    <w:basedOn w:val="DefaultParagraphFont"/>
    <w:link w:val="BalloonText"/>
    <w:semiHidden/>
    <w:rsid w:val="00487B51"/>
    <w:rPr>
      <w:rFonts w:ascii="Lucida Grande" w:eastAsia="Times New Roman" w:hAnsi="Lucida Grande" w:cs="Lucida Grande"/>
      <w:sz w:val="18"/>
      <w:szCs w:val="18"/>
    </w:rPr>
  </w:style>
  <w:style w:type="paragraph" w:styleId="BodyText">
    <w:name w:val="Body Text"/>
    <w:basedOn w:val="Normal"/>
    <w:link w:val="BodyTextChar"/>
    <w:rsid w:val="00487B51"/>
    <w:pPr>
      <w:jc w:val="center"/>
    </w:pPr>
    <w:rPr>
      <w:rFonts w:ascii="Tahoma" w:hAnsi="Tahoma"/>
      <w:i/>
      <w:color w:val="999999"/>
      <w:lang w:eastAsia="ja-JP"/>
    </w:rPr>
  </w:style>
  <w:style w:type="character" w:customStyle="1" w:styleId="BodyTextChar">
    <w:name w:val="Body Text Char"/>
    <w:basedOn w:val="DefaultParagraphFont"/>
    <w:link w:val="BodyText"/>
    <w:rsid w:val="00487B51"/>
    <w:rPr>
      <w:rFonts w:ascii="Tahoma" w:eastAsia="Times New Roman" w:hAnsi="Tahoma" w:cs="Times New Roman"/>
      <w:i/>
      <w:color w:val="999999"/>
      <w:lang w:eastAsia="ja-JP"/>
    </w:rPr>
  </w:style>
  <w:style w:type="paragraph" w:customStyle="1" w:styleId="BulletList">
    <w:name w:val="Bullet List"/>
    <w:basedOn w:val="Normal-indent"/>
    <w:qFormat/>
    <w:rsid w:val="00487B51"/>
    <w:pPr>
      <w:numPr>
        <w:numId w:val="26"/>
      </w:numPr>
    </w:pPr>
  </w:style>
  <w:style w:type="paragraph" w:customStyle="1" w:styleId="Code">
    <w:name w:val="Code"/>
    <w:rsid w:val="00487B51"/>
    <w:pPr>
      <w:spacing w:before="60" w:after="0"/>
      <w:ind w:left="1440"/>
    </w:pPr>
    <w:rPr>
      <w:rFonts w:ascii="Courier New" w:eastAsia="Times New Roman" w:hAnsi="Courier New" w:cs="Times New Roman"/>
      <w:noProof/>
      <w:sz w:val="16"/>
      <w:lang w:eastAsia="ja-JP"/>
    </w:rPr>
  </w:style>
  <w:style w:type="character" w:customStyle="1" w:styleId="CodeInline">
    <w:name w:val="Code Inline"/>
    <w:basedOn w:val="DefaultParagraphFont"/>
    <w:uiPriority w:val="1"/>
    <w:qFormat/>
    <w:rsid w:val="00487B51"/>
    <w:rPr>
      <w:rFonts w:ascii="Courier New" w:hAnsi="Courier New"/>
      <w:color w:val="auto"/>
      <w:sz w:val="18"/>
      <w:szCs w:val="20"/>
    </w:rPr>
  </w:style>
  <w:style w:type="character" w:styleId="CommentReference">
    <w:name w:val="annotation reference"/>
    <w:basedOn w:val="DefaultParagraphFont"/>
    <w:semiHidden/>
    <w:rsid w:val="00487B51"/>
    <w:rPr>
      <w:sz w:val="16"/>
      <w:szCs w:val="16"/>
    </w:rPr>
  </w:style>
  <w:style w:type="paragraph" w:styleId="CommentText">
    <w:name w:val="annotation text"/>
    <w:basedOn w:val="Normal"/>
    <w:link w:val="CommentTextChar"/>
    <w:semiHidden/>
    <w:rsid w:val="00487B51"/>
    <w:rPr>
      <w:lang w:eastAsia="ja-JP"/>
    </w:rPr>
  </w:style>
  <w:style w:type="character" w:customStyle="1" w:styleId="CommentTextChar">
    <w:name w:val="Comment Text Char"/>
    <w:basedOn w:val="DefaultParagraphFont"/>
    <w:link w:val="CommentText"/>
    <w:semiHidden/>
    <w:rsid w:val="00487B51"/>
    <w:rPr>
      <w:rFonts w:ascii="Helvetica Neue Light" w:eastAsia="Times New Roman" w:hAnsi="Helvetica Neue Light" w:cs="Times New Roman"/>
      <w:lang w:eastAsia="ja-JP"/>
    </w:rPr>
  </w:style>
  <w:style w:type="paragraph" w:styleId="CommentSubject">
    <w:name w:val="annotation subject"/>
    <w:basedOn w:val="CommentText"/>
    <w:next w:val="CommentText"/>
    <w:link w:val="CommentSubjectChar"/>
    <w:semiHidden/>
    <w:rsid w:val="00487B51"/>
    <w:rPr>
      <w:b/>
      <w:bCs/>
    </w:rPr>
  </w:style>
  <w:style w:type="character" w:customStyle="1" w:styleId="CommentSubjectChar">
    <w:name w:val="Comment Subject Char"/>
    <w:basedOn w:val="CommentTextChar"/>
    <w:link w:val="CommentSubject"/>
    <w:semiHidden/>
    <w:rsid w:val="00487B51"/>
    <w:rPr>
      <w:rFonts w:ascii="Helvetica Neue Light" w:eastAsia="Times New Roman" w:hAnsi="Helvetica Neue Light" w:cs="Times New Roman"/>
      <w:b/>
      <w:bCs/>
      <w:lang w:eastAsia="ja-JP"/>
    </w:rPr>
  </w:style>
  <w:style w:type="paragraph" w:styleId="DocumentMap">
    <w:name w:val="Document Map"/>
    <w:basedOn w:val="Normal"/>
    <w:link w:val="DocumentMapChar"/>
    <w:semiHidden/>
    <w:rsid w:val="00487B51"/>
    <w:pPr>
      <w:shd w:val="clear" w:color="auto" w:fill="000080"/>
    </w:pPr>
    <w:rPr>
      <w:rFonts w:ascii="Tahoma" w:hAnsi="Tahoma" w:cs="Tahoma"/>
      <w:lang w:eastAsia="ja-JP"/>
    </w:rPr>
  </w:style>
  <w:style w:type="character" w:customStyle="1" w:styleId="DocumentMapChar">
    <w:name w:val="Document Map Char"/>
    <w:basedOn w:val="DefaultParagraphFont"/>
    <w:link w:val="DocumentMap"/>
    <w:semiHidden/>
    <w:rsid w:val="00487B51"/>
    <w:rPr>
      <w:rFonts w:ascii="Tahoma" w:eastAsia="Times New Roman" w:hAnsi="Tahoma" w:cs="Tahoma"/>
      <w:shd w:val="clear" w:color="auto" w:fill="000080"/>
      <w:lang w:eastAsia="ja-JP"/>
    </w:rPr>
  </w:style>
  <w:style w:type="character" w:customStyle="1" w:styleId="FigureCodeTableNumber">
    <w:name w:val="Figure/Code/Table Number"/>
    <w:basedOn w:val="DefaultParagraphFont"/>
    <w:rsid w:val="00487B51"/>
    <w:rPr>
      <w:rFonts w:ascii="HelveticaNeue MediumCond" w:hAnsi="HelveticaNeue MediumCond"/>
      <w:b/>
      <w:i/>
      <w:color w:val="auto"/>
    </w:rPr>
  </w:style>
  <w:style w:type="paragraph" w:styleId="Footer">
    <w:name w:val="footer"/>
    <w:basedOn w:val="Normal"/>
    <w:link w:val="FooterChar"/>
    <w:rsid w:val="00487B51"/>
    <w:pPr>
      <w:tabs>
        <w:tab w:val="center" w:pos="4320"/>
        <w:tab w:val="right" w:pos="8640"/>
      </w:tabs>
    </w:pPr>
    <w:rPr>
      <w:color w:val="7F7F7F" w:themeColor="text1" w:themeTint="80"/>
      <w:sz w:val="20"/>
      <w:lang w:eastAsia="ja-JP"/>
    </w:rPr>
  </w:style>
  <w:style w:type="character" w:customStyle="1" w:styleId="FooterChar">
    <w:name w:val="Footer Char"/>
    <w:basedOn w:val="DefaultParagraphFont"/>
    <w:link w:val="Footer"/>
    <w:rsid w:val="00487B51"/>
    <w:rPr>
      <w:rFonts w:ascii="Helvetica Neue Light" w:eastAsia="Times New Roman" w:hAnsi="Helvetica Neue Light" w:cs="Times New Roman"/>
      <w:color w:val="7F7F7F" w:themeColor="text1" w:themeTint="80"/>
      <w:sz w:val="20"/>
      <w:lang w:eastAsia="ja-JP"/>
    </w:rPr>
  </w:style>
  <w:style w:type="character" w:styleId="Hyperlink">
    <w:name w:val="Hyperlink"/>
    <w:basedOn w:val="DefaultParagraphFont"/>
    <w:uiPriority w:val="99"/>
    <w:rsid w:val="00487B51"/>
    <w:rPr>
      <w:color w:val="0000FF"/>
      <w:u w:val="single"/>
    </w:rPr>
  </w:style>
  <w:style w:type="paragraph" w:styleId="ListBullet">
    <w:name w:val="List Bullet"/>
    <w:basedOn w:val="Normal"/>
    <w:autoRedefine/>
    <w:rsid w:val="00487B51"/>
    <w:pPr>
      <w:tabs>
        <w:tab w:val="num" w:pos="360"/>
      </w:tabs>
      <w:ind w:left="360" w:hanging="360"/>
    </w:pPr>
    <w:rPr>
      <w:rFonts w:ascii="Arial" w:hAnsi="Arial"/>
      <w:sz w:val="18"/>
      <w:lang w:eastAsia="ja-JP"/>
    </w:rPr>
  </w:style>
  <w:style w:type="paragraph" w:styleId="ListParagraph">
    <w:name w:val="List Paragraph"/>
    <w:basedOn w:val="Normal"/>
    <w:uiPriority w:val="34"/>
    <w:qFormat/>
    <w:rsid w:val="00487B51"/>
    <w:pPr>
      <w:ind w:left="720"/>
      <w:contextualSpacing/>
    </w:pPr>
    <w:rPr>
      <w:lang w:eastAsia="ja-JP"/>
    </w:rPr>
  </w:style>
  <w:style w:type="character" w:styleId="PageNumber">
    <w:name w:val="page number"/>
    <w:basedOn w:val="DefaultParagraphFont"/>
    <w:rsid w:val="00487B51"/>
  </w:style>
  <w:style w:type="paragraph" w:customStyle="1" w:styleId="Subtitle1">
    <w:name w:val="Subtitle1"/>
    <w:basedOn w:val="Normal"/>
    <w:rsid w:val="00487B51"/>
    <w:rPr>
      <w:b/>
      <w:sz w:val="26"/>
    </w:rPr>
  </w:style>
  <w:style w:type="paragraph" w:styleId="Subtitle">
    <w:name w:val="Subtitle"/>
    <w:basedOn w:val="Normal"/>
    <w:next w:val="Normal"/>
    <w:link w:val="SubtitleChar"/>
    <w:uiPriority w:val="11"/>
    <w:qFormat/>
    <w:rsid w:val="00487B51"/>
    <w:pPr>
      <w:spacing w:after="720"/>
      <w:jc w:val="right"/>
    </w:pPr>
    <w:rPr>
      <w:rFonts w:ascii="Helvetica Neue" w:eastAsiaTheme="majorEastAsia" w:hAnsi="Helvetica Neue" w:cstheme="majorBidi"/>
      <w:szCs w:val="22"/>
      <w:lang w:eastAsia="ja-JP"/>
    </w:rPr>
  </w:style>
  <w:style w:type="character" w:customStyle="1" w:styleId="SubtitleChar">
    <w:name w:val="Subtitle Char"/>
    <w:basedOn w:val="DefaultParagraphFont"/>
    <w:link w:val="Subtitle"/>
    <w:uiPriority w:val="11"/>
    <w:rsid w:val="00487B51"/>
    <w:rPr>
      <w:rFonts w:ascii="Helvetica Neue" w:eastAsiaTheme="majorEastAsia" w:hAnsi="Helvetica Neue" w:cstheme="majorBidi"/>
      <w:szCs w:val="22"/>
      <w:lang w:eastAsia="ja-JP"/>
    </w:rPr>
  </w:style>
  <w:style w:type="table" w:customStyle="1" w:styleId="Table">
    <w:name w:val="Table"/>
    <w:basedOn w:val="TableNormal"/>
    <w:rsid w:val="00487B51"/>
    <w:pPr>
      <w:spacing w:after="0"/>
    </w:pPr>
    <w:rPr>
      <w:rFonts w:ascii="Verdana" w:eastAsia="Times New Roman" w:hAnsi="Verdana" w:cs="Times New Roman"/>
      <w:sz w:val="17"/>
      <w:szCs w:val="16"/>
      <w:lang w:eastAsia="ja-JP"/>
    </w:rPr>
    <w:tblPr>
      <w:tblInd w:w="864"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CellMar>
        <w:top w:w="0" w:type="dxa"/>
        <w:left w:w="58" w:type="dxa"/>
        <w:bottom w:w="0" w:type="dxa"/>
        <w:right w:w="58" w:type="dxa"/>
      </w:tblCellMar>
    </w:tblPr>
    <w:trPr>
      <w:cantSplit/>
    </w:trPr>
    <w:tblStylePr w:type="firstRow">
      <w:rPr>
        <w:rFonts w:ascii="Cambria" w:hAnsi="Cambria"/>
        <w:b/>
        <w:sz w:val="18"/>
      </w:rPr>
      <w:tblPr/>
      <w:tcPr>
        <w:shd w:val="clear" w:color="auto" w:fill="000000"/>
      </w:tcPr>
    </w:tblStylePr>
  </w:style>
  <w:style w:type="table" w:styleId="TableGrid">
    <w:name w:val="Table Grid"/>
    <w:basedOn w:val="TableNormal"/>
    <w:rsid w:val="00487B51"/>
    <w:pPr>
      <w:spacing w:after="0"/>
    </w:pPr>
    <w:rPr>
      <w:rFonts w:ascii="Times New Roman" w:eastAsia="Times New Roman" w:hAnsi="Times New Roman" w:cs="Times New Roman"/>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487B51"/>
    <w:pPr>
      <w:spacing w:before="240"/>
      <w:jc w:val="right"/>
      <w:outlineLvl w:val="0"/>
    </w:pPr>
    <w:rPr>
      <w:kern w:val="28"/>
      <w:sz w:val="36"/>
      <w:lang w:eastAsia="ja-JP"/>
    </w:rPr>
  </w:style>
  <w:style w:type="character" w:customStyle="1" w:styleId="TitleChar">
    <w:name w:val="Title Char"/>
    <w:basedOn w:val="DefaultParagraphFont"/>
    <w:link w:val="Title"/>
    <w:rsid w:val="00487B51"/>
    <w:rPr>
      <w:rFonts w:ascii="Helvetica Neue Light" w:eastAsia="Times New Roman" w:hAnsi="Helvetica Neue Light" w:cs="Times New Roman"/>
      <w:kern w:val="28"/>
      <w:sz w:val="36"/>
      <w:lang w:eastAsia="ja-JP"/>
    </w:rPr>
  </w:style>
  <w:style w:type="paragraph" w:styleId="TOC1">
    <w:name w:val="toc 1"/>
    <w:basedOn w:val="Normal"/>
    <w:next w:val="Normal"/>
    <w:autoRedefine/>
    <w:uiPriority w:val="39"/>
    <w:rsid w:val="00487B51"/>
    <w:rPr>
      <w:rFonts w:ascii="Arial" w:hAnsi="Arial"/>
      <w:b/>
      <w:lang w:eastAsia="ja-JP"/>
    </w:rPr>
  </w:style>
  <w:style w:type="paragraph" w:styleId="TOC2">
    <w:name w:val="toc 2"/>
    <w:basedOn w:val="Normal"/>
    <w:next w:val="Normal"/>
    <w:autoRedefine/>
    <w:uiPriority w:val="39"/>
    <w:rsid w:val="00487B51"/>
    <w:pPr>
      <w:ind w:left="200"/>
    </w:pPr>
    <w:rPr>
      <w:rFonts w:ascii="Arial" w:hAnsi="Arial"/>
      <w:b/>
      <w:i/>
      <w:lang w:eastAsia="ja-JP"/>
    </w:rPr>
  </w:style>
  <w:style w:type="paragraph" w:styleId="TOC3">
    <w:name w:val="toc 3"/>
    <w:basedOn w:val="Normal"/>
    <w:next w:val="Normal"/>
    <w:autoRedefine/>
    <w:semiHidden/>
    <w:rsid w:val="00487B51"/>
    <w:pPr>
      <w:ind w:left="400"/>
    </w:pPr>
    <w:rPr>
      <w:rFonts w:ascii="Arial" w:hAnsi="Arial"/>
      <w:lang w:eastAsia="ja-JP"/>
    </w:rPr>
  </w:style>
  <w:style w:type="paragraph" w:styleId="TOC4">
    <w:name w:val="toc 4"/>
    <w:basedOn w:val="Normal"/>
    <w:next w:val="Normal"/>
    <w:autoRedefine/>
    <w:semiHidden/>
    <w:rsid w:val="00487B51"/>
    <w:pPr>
      <w:ind w:left="600"/>
    </w:pPr>
    <w:rPr>
      <w:rFonts w:ascii="Arial" w:hAnsi="Arial"/>
      <w:lang w:eastAsia="ja-JP"/>
    </w:rPr>
  </w:style>
  <w:style w:type="paragraph" w:styleId="TOC5">
    <w:name w:val="toc 5"/>
    <w:basedOn w:val="Normal"/>
    <w:next w:val="Normal"/>
    <w:autoRedefine/>
    <w:semiHidden/>
    <w:rsid w:val="00487B51"/>
    <w:pPr>
      <w:ind w:left="800"/>
    </w:pPr>
    <w:rPr>
      <w:rFonts w:ascii="Arial" w:hAnsi="Arial"/>
      <w:lang w:eastAsia="ja-JP"/>
    </w:rPr>
  </w:style>
  <w:style w:type="paragraph" w:styleId="TOC6">
    <w:name w:val="toc 6"/>
    <w:basedOn w:val="Normal"/>
    <w:next w:val="Normal"/>
    <w:autoRedefine/>
    <w:semiHidden/>
    <w:rsid w:val="00487B51"/>
    <w:pPr>
      <w:ind w:left="1000"/>
    </w:pPr>
    <w:rPr>
      <w:rFonts w:ascii="Arial" w:hAnsi="Arial"/>
      <w:lang w:eastAsia="ja-JP"/>
    </w:rPr>
  </w:style>
  <w:style w:type="paragraph" w:styleId="TOC7">
    <w:name w:val="toc 7"/>
    <w:basedOn w:val="Normal"/>
    <w:next w:val="Normal"/>
    <w:autoRedefine/>
    <w:semiHidden/>
    <w:rsid w:val="00487B51"/>
    <w:pPr>
      <w:ind w:left="1200"/>
    </w:pPr>
    <w:rPr>
      <w:rFonts w:ascii="Arial" w:hAnsi="Arial"/>
      <w:lang w:eastAsia="ja-JP"/>
    </w:rPr>
  </w:style>
  <w:style w:type="paragraph" w:styleId="TOC8">
    <w:name w:val="toc 8"/>
    <w:basedOn w:val="Normal"/>
    <w:next w:val="Normal"/>
    <w:autoRedefine/>
    <w:semiHidden/>
    <w:rsid w:val="00487B51"/>
    <w:pPr>
      <w:ind w:left="1400"/>
    </w:pPr>
    <w:rPr>
      <w:rFonts w:ascii="Arial" w:hAnsi="Arial"/>
      <w:lang w:eastAsia="ja-JP"/>
    </w:rPr>
  </w:style>
  <w:style w:type="paragraph" w:styleId="TOC9">
    <w:name w:val="toc 9"/>
    <w:basedOn w:val="Normal"/>
    <w:next w:val="Normal"/>
    <w:autoRedefine/>
    <w:semiHidden/>
    <w:rsid w:val="00487B51"/>
    <w:pPr>
      <w:ind w:left="1600"/>
    </w:pPr>
    <w:rPr>
      <w:rFonts w:ascii="Arial" w:hAnsi="Arial"/>
      <w:lang w:eastAsia="ja-JP"/>
    </w:rPr>
  </w:style>
  <w:style w:type="character" w:customStyle="1" w:styleId="UIItem">
    <w:name w:val="UI Item"/>
    <w:basedOn w:val="DefaultParagraphFont"/>
    <w:uiPriority w:val="1"/>
    <w:qFormat/>
    <w:rsid w:val="00487B51"/>
    <w:rPr>
      <w:b/>
      <w:i w:val="0"/>
    </w:rPr>
  </w:style>
  <w:style w:type="character" w:styleId="SubtleEmphasis">
    <w:name w:val="Subtle Emphasis"/>
    <w:basedOn w:val="DefaultParagraphFont"/>
    <w:uiPriority w:val="19"/>
    <w:qFormat/>
    <w:rsid w:val="00487B51"/>
    <w:rPr>
      <w:i/>
      <w:iCs/>
      <w:color w:val="808080" w:themeColor="text1" w:themeTint="7F"/>
    </w:rPr>
  </w:style>
  <w:style w:type="paragraph" w:customStyle="1" w:styleId="NoteParagraph">
    <w:name w:val="Note Paragraph"/>
    <w:basedOn w:val="Normal-indent"/>
    <w:qFormat/>
    <w:rsid w:val="00487B51"/>
    <w:pPr>
      <w:pBdr>
        <w:top w:val="single" w:sz="4" w:space="3" w:color="auto"/>
        <w:left w:val="single" w:sz="4" w:space="4" w:color="auto"/>
        <w:bottom w:val="single" w:sz="4" w:space="3" w:color="auto"/>
        <w:right w:val="single" w:sz="4" w:space="4" w:color="auto"/>
      </w:pBdr>
      <w:shd w:val="clear" w:color="auto" w:fill="E6E6E6"/>
      <w:ind w:left="1152" w:right="288"/>
    </w:pPr>
  </w:style>
  <w:style w:type="character" w:customStyle="1" w:styleId="NoteWord">
    <w:name w:val="Note Word"/>
    <w:basedOn w:val="DefaultParagraphFont"/>
    <w:uiPriority w:val="1"/>
    <w:qFormat/>
    <w:rsid w:val="00487B51"/>
    <w:rPr>
      <w:b/>
      <w:bCs/>
      <w:caps w:val="0"/>
      <w:smallCaps w:val="0"/>
      <w:color w:val="262626" w:themeColor="text1" w:themeTint="D9"/>
    </w:rPr>
  </w:style>
  <w:style w:type="character" w:styleId="Emphasis">
    <w:name w:val="Emphasis"/>
    <w:basedOn w:val="DefaultParagraphFont"/>
    <w:rsid w:val="00517CC0"/>
    <w:rPr>
      <w:i/>
      <w:iCs/>
    </w:rPr>
  </w:style>
  <w:style w:type="character" w:styleId="SubtleReference">
    <w:name w:val="Subtle Reference"/>
    <w:basedOn w:val="DefaultParagraphFont"/>
    <w:rsid w:val="00751D92"/>
    <w:rPr>
      <w:smallCaps/>
      <w:color w:val="C0504D" w:themeColor="accent2"/>
      <w:u w:val="single"/>
    </w:rPr>
  </w:style>
  <w:style w:type="paragraph" w:styleId="Revision">
    <w:name w:val="Revision"/>
    <w:hidden/>
    <w:uiPriority w:val="99"/>
    <w:rsid w:val="00BD7404"/>
    <w:pPr>
      <w:spacing w:after="0"/>
    </w:pPr>
    <w:rPr>
      <w:sz w:val="22"/>
      <w:szCs w:val="22"/>
    </w:rPr>
  </w:style>
  <w:style w:type="paragraph" w:styleId="NormalIndent">
    <w:name w:val="Normal Indent"/>
    <w:basedOn w:val="Normal"/>
    <w:rsid w:val="00811B5C"/>
    <w:pPr>
      <w:ind w:left="720"/>
    </w:pPr>
  </w:style>
  <w:style w:type="paragraph" w:styleId="Header">
    <w:name w:val="header"/>
    <w:basedOn w:val="Normal"/>
    <w:link w:val="HeaderChar"/>
    <w:rsid w:val="00035315"/>
    <w:pPr>
      <w:tabs>
        <w:tab w:val="center" w:pos="4320"/>
        <w:tab w:val="right" w:pos="8640"/>
      </w:tabs>
    </w:pPr>
  </w:style>
  <w:style w:type="character" w:customStyle="1" w:styleId="HeaderChar">
    <w:name w:val="Header Char"/>
    <w:basedOn w:val="DefaultParagraphFont"/>
    <w:link w:val="Header"/>
    <w:rsid w:val="00035315"/>
    <w:rPr>
      <w:rFonts w:ascii="Helvetica Neue Light" w:eastAsia="Times New Roman" w:hAnsi="Helvetica Neue Light" w:cs="Times New Roman"/>
      <w:lang w:eastAsia="ja-JP"/>
    </w:rPr>
  </w:style>
  <w:style w:type="paragraph" w:styleId="NormalWeb">
    <w:name w:val="Normal (Web)"/>
    <w:basedOn w:val="Normal"/>
    <w:uiPriority w:val="99"/>
    <w:unhideWhenUsed/>
    <w:rsid w:val="00035315"/>
    <w:rPr>
      <w:rFonts w:ascii="Times New Roman" w:hAnsi="Times New Roman"/>
    </w:rPr>
  </w:style>
  <w:style w:type="paragraph" w:customStyle="1" w:styleId="Outline-Normalminusparagraphspace">
    <w:name w:val="Outline - Normal minus paragraph space"/>
    <w:basedOn w:val="Normal"/>
    <w:rsid w:val="00035315"/>
    <w:pPr>
      <w:numPr>
        <w:ilvl w:val="1"/>
        <w:numId w:val="3"/>
      </w:numPr>
      <w:spacing w:before="60" w:after="60"/>
    </w:pPr>
    <w:rPr>
      <w:rFonts w:ascii="Arial" w:hAnsi="Arial"/>
      <w:sz w:val="18"/>
    </w:rPr>
  </w:style>
  <w:style w:type="paragraph" w:customStyle="1" w:styleId="Quote1">
    <w:name w:val="Quote1"/>
    <w:basedOn w:val="Normal"/>
    <w:rsid w:val="00035315"/>
    <w:pPr>
      <w:spacing w:before="120" w:after="120"/>
      <w:ind w:left="1008" w:right="144"/>
    </w:pPr>
    <w:rPr>
      <w:rFonts w:ascii="Arial" w:hAnsi="Arial"/>
      <w:sz w:val="18"/>
    </w:rPr>
  </w:style>
  <w:style w:type="paragraph" w:customStyle="1" w:styleId="Sidebar">
    <w:name w:val="Sidebar"/>
    <w:basedOn w:val="Normal-indent"/>
    <w:qFormat/>
    <w:rsid w:val="00035315"/>
    <w:pPr>
      <w:pBdr>
        <w:top w:val="single" w:sz="4" w:space="3" w:color="auto" w:shadow="1"/>
        <w:left w:val="single" w:sz="4" w:space="5" w:color="auto" w:shadow="1"/>
        <w:bottom w:val="single" w:sz="4" w:space="3" w:color="auto" w:shadow="1"/>
        <w:right w:val="single" w:sz="4" w:space="5" w:color="auto" w:shadow="1"/>
      </w:pBdr>
      <w:shd w:val="clear" w:color="auto" w:fill="FFF9E5"/>
    </w:pPr>
  </w:style>
  <w:style w:type="paragraph" w:customStyle="1" w:styleId="Subtitle2">
    <w:name w:val="Subtitle2"/>
    <w:basedOn w:val="Normal"/>
    <w:rsid w:val="00035315"/>
    <w:rPr>
      <w:b/>
      <w:sz w:val="26"/>
    </w:rPr>
  </w:style>
  <w:style w:type="paragraph" w:customStyle="1" w:styleId="TipBlock">
    <w:name w:val="Tip Block"/>
    <w:basedOn w:val="Normal-indent"/>
    <w:rsid w:val="00035315"/>
    <w:pPr>
      <w:framePr w:vSpace="432" w:wrap="notBeside" w:vAnchor="text" w:hAnchor="text" w:y="1"/>
      <w:pBdr>
        <w:top w:val="single" w:sz="12" w:space="3" w:color="333333"/>
        <w:left w:val="single" w:sz="12" w:space="4" w:color="333333"/>
        <w:bottom w:val="single" w:sz="12" w:space="3" w:color="333333"/>
        <w:right w:val="single" w:sz="12" w:space="4" w:color="333333"/>
      </w:pBdr>
      <w:shd w:val="clear" w:color="auto" w:fill="E6E6E6"/>
      <w:ind w:left="1440"/>
    </w:pPr>
  </w:style>
  <w:style w:type="paragraph" w:customStyle="1" w:styleId="TipCode">
    <w:name w:val="Tip Code"/>
    <w:basedOn w:val="TipBlock"/>
    <w:rsid w:val="00035315"/>
    <w:pPr>
      <w:framePr w:wrap="notBeside"/>
      <w:spacing w:before="60" w:after="60"/>
    </w:pPr>
    <w:rPr>
      <w:rFonts w:ascii="Courier New" w:hAnsi="Courier New"/>
      <w:sz w:val="16"/>
    </w:rPr>
  </w:style>
  <w:style w:type="paragraph" w:customStyle="1" w:styleId="TipHeading">
    <w:name w:val="Tip Heading"/>
    <w:basedOn w:val="TipBlock"/>
    <w:rsid w:val="00035315"/>
    <w:pPr>
      <w:framePr w:wrap="notBeside"/>
    </w:pPr>
    <w:rPr>
      <w:b/>
    </w:rPr>
  </w:style>
  <w:style w:type="paragraph" w:customStyle="1" w:styleId="Quote10">
    <w:name w:val="Quote1"/>
    <w:basedOn w:val="Normal"/>
    <w:rsid w:val="00C939FD"/>
    <w:pPr>
      <w:spacing w:before="120" w:after="120"/>
      <w:ind w:left="1008" w:right="144"/>
    </w:pPr>
    <w:rPr>
      <w:rFonts w:ascii="Arial" w:hAnsi="Arial"/>
      <w:sz w:val="18"/>
    </w:rPr>
  </w:style>
  <w:style w:type="character" w:styleId="FollowedHyperlink">
    <w:name w:val="FollowedHyperlink"/>
    <w:basedOn w:val="DefaultParagraphFont"/>
    <w:uiPriority w:val="99"/>
    <w:unhideWhenUsed/>
    <w:rsid w:val="00487B51"/>
    <w:rPr>
      <w:color w:val="800080" w:themeColor="followedHyperlink"/>
      <w:u w:val="single"/>
    </w:rPr>
  </w:style>
  <w:style w:type="paragraph" w:customStyle="1" w:styleId="Quote2">
    <w:name w:val="Quote2"/>
    <w:basedOn w:val="Normal"/>
    <w:rsid w:val="00C939FD"/>
    <w:pPr>
      <w:spacing w:before="120" w:after="120"/>
      <w:ind w:left="1008" w:right="144"/>
    </w:pPr>
    <w:rPr>
      <w:rFonts w:ascii="Arial" w:hAnsi="Arial"/>
      <w:sz w:val="18"/>
    </w:rPr>
  </w:style>
  <w:style w:type="paragraph" w:customStyle="1" w:styleId="Subtitle20">
    <w:name w:val="Subtitle2"/>
    <w:basedOn w:val="Normal"/>
    <w:rsid w:val="00C939FD"/>
    <w:rPr>
      <w:b/>
      <w:sz w:val="26"/>
    </w:rPr>
  </w:style>
  <w:style w:type="paragraph" w:customStyle="1" w:styleId="Quote3">
    <w:name w:val="Quote3"/>
    <w:basedOn w:val="Normal"/>
    <w:rsid w:val="00C939FD"/>
    <w:pPr>
      <w:spacing w:before="120" w:after="120"/>
      <w:ind w:left="1008" w:right="144"/>
    </w:pPr>
    <w:rPr>
      <w:rFonts w:ascii="Arial" w:hAnsi="Arial"/>
      <w:sz w:val="18"/>
    </w:rPr>
  </w:style>
  <w:style w:type="paragraph" w:customStyle="1" w:styleId="Subtitle3">
    <w:name w:val="Subtitle3"/>
    <w:basedOn w:val="Normal"/>
    <w:rsid w:val="00C939FD"/>
    <w:rPr>
      <w:b/>
      <w:sz w:val="26"/>
    </w:rPr>
  </w:style>
  <w:style w:type="paragraph" w:customStyle="1" w:styleId="Quote4">
    <w:name w:val="Quote4"/>
    <w:basedOn w:val="Normal"/>
    <w:rsid w:val="00C939FD"/>
    <w:pPr>
      <w:spacing w:before="120" w:after="120"/>
      <w:ind w:left="1008" w:right="144"/>
    </w:pPr>
    <w:rPr>
      <w:rFonts w:ascii="Arial" w:hAnsi="Arial"/>
      <w:sz w:val="18"/>
    </w:rPr>
  </w:style>
  <w:style w:type="paragraph" w:customStyle="1" w:styleId="Subtitle4">
    <w:name w:val="Subtitle4"/>
    <w:basedOn w:val="Normal"/>
    <w:rsid w:val="00C939FD"/>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ky:Users:airhead:Dropbox:XamarinDocs:Templates:Conceptual%20Articl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16541-429F-3B45-AA78-FA7969DD4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Conceptual Article Template.dotx</Template>
  <TotalTime>3280</TotalTime>
  <Pages>7</Pages>
  <Words>1198</Words>
  <Characters>6835</Characters>
  <Application>Microsoft Macintosh Word</Application>
  <DocSecurity>0</DocSecurity>
  <Lines>56</Lines>
  <Paragraphs>16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Intro to iOS with Xamarin Studio</vt:lpstr>
      <vt:lpstr>    Lab Goals</vt:lpstr>
      <vt:lpstr>    Lab 1</vt:lpstr>
      <vt:lpstr>        Open our solution in Xamarin Studio</vt:lpstr>
      <vt:lpstr>        Create a New Solution</vt:lpstr>
      <vt:lpstr>        Create the Interface</vt:lpstr>
      <vt:lpstr>        Implement the TouchUpInside Events for the Buttons </vt:lpstr>
      <vt:lpstr>        Add PhoneTranslator.cs file to our project</vt:lpstr>
      <vt:lpstr>        Testing the Application</vt:lpstr>
      <vt:lpstr>        Congratulations</vt:lpstr>
      <vt:lpstr>        Finishing Touches</vt:lpstr>
      <vt:lpstr>        Application Name, Icons, and the Launch Image/Startup Image?</vt:lpstr>
      <vt:lpstr>        Application Name</vt:lpstr>
      <vt:lpstr>        Icons</vt:lpstr>
      <vt:lpstr>        Launch Image</vt:lpstr>
      <vt:lpstr>    Summary</vt:lpstr>
      <vt:lpstr>        Congratulations! </vt:lpstr>
    </vt:vector>
  </TitlesOfParts>
  <Company>n/a</Company>
  <LinksUpToDate>false</LinksUpToDate>
  <CharactersWithSpaces>8017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O'Brien</dc:creator>
  <cp:keywords/>
  <dc:description/>
  <cp:lastModifiedBy>Craig Dunn</cp:lastModifiedBy>
  <cp:revision>51</cp:revision>
  <cp:lastPrinted>2013-04-03T22:26:00Z</cp:lastPrinted>
  <dcterms:created xsi:type="dcterms:W3CDTF">2012-10-17T22:10:00Z</dcterms:created>
  <dcterms:modified xsi:type="dcterms:W3CDTF">2014-01-08T21:04:00Z</dcterms:modified>
</cp:coreProperties>
</file>